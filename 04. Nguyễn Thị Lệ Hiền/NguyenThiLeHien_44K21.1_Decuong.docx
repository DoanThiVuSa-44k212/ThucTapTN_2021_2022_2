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44E5" w14:textId="77777777" w:rsidR="00256A67" w:rsidRPr="00802378" w:rsidRDefault="00256A67" w:rsidP="00802378">
      <w:pPr>
        <w:spacing w:line="360" w:lineRule="auto"/>
        <w:jc w:val="center"/>
        <w:rPr>
          <w:b/>
          <w:bCs/>
          <w:sz w:val="30"/>
          <w:szCs w:val="30"/>
          <w:lang w:val="de-DE"/>
        </w:rPr>
      </w:pPr>
      <w:bookmarkStart w:id="0" w:name="_Hlk38701816"/>
      <w:bookmarkEnd w:id="0"/>
    </w:p>
    <w:p w14:paraId="7940BA8A" w14:textId="77777777" w:rsidR="00D90EB7" w:rsidRPr="00802378" w:rsidRDefault="00D90EB7" w:rsidP="00802378">
      <w:pPr>
        <w:spacing w:line="360" w:lineRule="auto"/>
        <w:jc w:val="center"/>
        <w:rPr>
          <w:b/>
          <w:bCs/>
          <w:sz w:val="30"/>
          <w:szCs w:val="30"/>
          <w:lang w:val="de-DE"/>
        </w:rPr>
      </w:pPr>
      <w:r w:rsidRPr="00802378">
        <w:rPr>
          <w:b/>
          <w:bCs/>
          <w:sz w:val="30"/>
          <w:szCs w:val="30"/>
          <w:lang w:val="de-DE"/>
        </w:rPr>
        <w:t>ĐẠI HỌC ĐÀ NẴNG</w:t>
      </w:r>
    </w:p>
    <w:p w14:paraId="43412690" w14:textId="77777777" w:rsidR="00D90EB7" w:rsidRPr="00802378" w:rsidRDefault="00D90EB7" w:rsidP="00802378">
      <w:pPr>
        <w:spacing w:line="360" w:lineRule="auto"/>
        <w:jc w:val="center"/>
        <w:rPr>
          <w:b/>
          <w:bCs/>
          <w:sz w:val="30"/>
          <w:szCs w:val="30"/>
          <w:lang w:val="de-DE"/>
        </w:rPr>
      </w:pPr>
      <w:r w:rsidRPr="00802378">
        <w:rPr>
          <w:b/>
          <w:bCs/>
          <w:sz w:val="30"/>
          <w:szCs w:val="30"/>
          <w:lang w:val="de-DE"/>
        </w:rPr>
        <w:t>TRƯỜNG ĐẠI HỌC KINH TẾ</w:t>
      </w:r>
    </w:p>
    <w:p w14:paraId="35713868" w14:textId="77777777" w:rsidR="00D90EB7" w:rsidRPr="00280C39" w:rsidRDefault="00D90EB7" w:rsidP="00802378">
      <w:pPr>
        <w:spacing w:line="360" w:lineRule="auto"/>
        <w:jc w:val="center"/>
        <w:rPr>
          <w:bCs/>
          <w:sz w:val="26"/>
          <w:szCs w:val="26"/>
        </w:rPr>
      </w:pPr>
      <w:r w:rsidRPr="00280C39">
        <w:rPr>
          <w:bCs/>
          <w:sz w:val="26"/>
          <w:szCs w:val="26"/>
        </w:rPr>
        <w:sym w:font="Wingdings" w:char="F099"/>
      </w:r>
      <w:r w:rsidRPr="00280C39">
        <w:rPr>
          <w:bCs/>
          <w:sz w:val="26"/>
          <w:szCs w:val="26"/>
        </w:rPr>
        <w:t xml:space="preserve"> </w:t>
      </w:r>
      <w:r w:rsidRPr="00280C39">
        <w:rPr>
          <w:bCs/>
          <w:sz w:val="26"/>
          <w:szCs w:val="26"/>
        </w:rPr>
        <w:sym w:font="Wingdings" w:char="F026"/>
      </w:r>
      <w:r w:rsidRPr="00280C39">
        <w:rPr>
          <w:bCs/>
          <w:sz w:val="26"/>
          <w:szCs w:val="26"/>
        </w:rPr>
        <w:t xml:space="preserve"> </w:t>
      </w:r>
      <w:r w:rsidRPr="00280C39">
        <w:rPr>
          <w:bCs/>
          <w:sz w:val="26"/>
          <w:szCs w:val="26"/>
        </w:rPr>
        <w:sym w:font="Wingdings" w:char="F098"/>
      </w:r>
    </w:p>
    <w:p w14:paraId="538DBC4E" w14:textId="77777777" w:rsidR="005C5698" w:rsidRPr="00280C39" w:rsidRDefault="005C5698" w:rsidP="00802378">
      <w:pPr>
        <w:spacing w:line="360" w:lineRule="auto"/>
        <w:jc w:val="center"/>
        <w:rPr>
          <w:bCs/>
          <w:sz w:val="26"/>
          <w:szCs w:val="26"/>
        </w:rPr>
      </w:pPr>
    </w:p>
    <w:p w14:paraId="7F7DE3F5" w14:textId="77777777" w:rsidR="00735D53" w:rsidRPr="00280C39" w:rsidRDefault="00735D53" w:rsidP="00802378">
      <w:pPr>
        <w:spacing w:line="360" w:lineRule="auto"/>
        <w:jc w:val="center"/>
        <w:rPr>
          <w:bCs/>
          <w:sz w:val="26"/>
          <w:szCs w:val="26"/>
        </w:rPr>
      </w:pPr>
    </w:p>
    <w:p w14:paraId="1B9F363A" w14:textId="77777777" w:rsidR="00D90EB7" w:rsidRPr="00280C39" w:rsidRDefault="00D90EB7" w:rsidP="00802378">
      <w:pPr>
        <w:spacing w:line="360" w:lineRule="auto"/>
        <w:jc w:val="center"/>
        <w:rPr>
          <w:bCs/>
          <w:sz w:val="26"/>
          <w:szCs w:val="26"/>
        </w:rPr>
      </w:pPr>
      <w:r w:rsidRPr="00280C39">
        <w:rPr>
          <w:b/>
          <w:bCs/>
          <w:noProof/>
          <w:sz w:val="26"/>
          <w:szCs w:val="26"/>
        </w:rPr>
        <w:drawing>
          <wp:inline distT="0" distB="0" distL="0" distR="0" wp14:anchorId="3C34A767" wp14:editId="3C9B39EC">
            <wp:extent cx="1287780" cy="1287780"/>
            <wp:effectExtent l="0" t="0" r="7620" b="762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331" cy="1299331"/>
                    </a:xfrm>
                    <a:prstGeom prst="rect">
                      <a:avLst/>
                    </a:prstGeom>
                    <a:noFill/>
                    <a:ln>
                      <a:noFill/>
                    </a:ln>
                  </pic:spPr>
                </pic:pic>
              </a:graphicData>
            </a:graphic>
          </wp:inline>
        </w:drawing>
      </w:r>
    </w:p>
    <w:p w14:paraId="45F00B3D" w14:textId="77777777" w:rsidR="005C5698" w:rsidRPr="00280C39" w:rsidRDefault="005C5698" w:rsidP="00802378">
      <w:pPr>
        <w:spacing w:line="360" w:lineRule="auto"/>
        <w:jc w:val="center"/>
        <w:rPr>
          <w:bCs/>
          <w:sz w:val="26"/>
          <w:szCs w:val="26"/>
        </w:rPr>
      </w:pPr>
    </w:p>
    <w:p w14:paraId="24EBF788" w14:textId="77777777" w:rsidR="005C5698" w:rsidRPr="00280C39" w:rsidRDefault="005C5698" w:rsidP="00802378">
      <w:pPr>
        <w:spacing w:line="360" w:lineRule="auto"/>
        <w:rPr>
          <w:bCs/>
          <w:sz w:val="26"/>
          <w:szCs w:val="26"/>
        </w:rPr>
      </w:pPr>
    </w:p>
    <w:p w14:paraId="0B83E41E" w14:textId="77777777" w:rsidR="00735D53" w:rsidRPr="00280C39" w:rsidRDefault="00735D53" w:rsidP="00802378">
      <w:pPr>
        <w:spacing w:line="360" w:lineRule="auto"/>
        <w:jc w:val="center"/>
        <w:rPr>
          <w:bCs/>
          <w:sz w:val="26"/>
          <w:szCs w:val="26"/>
        </w:rPr>
      </w:pPr>
    </w:p>
    <w:p w14:paraId="5DD2FFDB" w14:textId="77777777" w:rsidR="00E07078" w:rsidRPr="00802378" w:rsidRDefault="00D90EB7" w:rsidP="00802378">
      <w:pPr>
        <w:spacing w:line="360" w:lineRule="auto"/>
        <w:jc w:val="center"/>
        <w:rPr>
          <w:b/>
          <w:sz w:val="30"/>
          <w:szCs w:val="30"/>
          <w:lang w:val="de-DE"/>
        </w:rPr>
      </w:pPr>
      <w:r w:rsidRPr="00802378">
        <w:rPr>
          <w:b/>
          <w:sz w:val="30"/>
          <w:szCs w:val="30"/>
          <w:lang w:val="de-DE"/>
        </w:rPr>
        <w:t>BÁO CÁO CHUYÊN ĐỀ</w:t>
      </w:r>
    </w:p>
    <w:p w14:paraId="02AE4DCD" w14:textId="27CBC006" w:rsidR="00D90EB7" w:rsidRPr="00802378" w:rsidRDefault="00342C62" w:rsidP="00802378">
      <w:pPr>
        <w:spacing w:line="360" w:lineRule="auto"/>
        <w:jc w:val="center"/>
        <w:rPr>
          <w:b/>
          <w:sz w:val="30"/>
          <w:szCs w:val="30"/>
          <w:lang w:val="de-DE"/>
        </w:rPr>
      </w:pPr>
      <w:r w:rsidRPr="00802378">
        <w:rPr>
          <w:b/>
          <w:sz w:val="30"/>
          <w:szCs w:val="30"/>
          <w:lang w:val="de-DE"/>
        </w:rPr>
        <w:t>THỰC TẬP</w:t>
      </w:r>
      <w:r w:rsidR="00D90EB7" w:rsidRPr="00802378">
        <w:rPr>
          <w:b/>
          <w:sz w:val="30"/>
          <w:szCs w:val="30"/>
          <w:lang w:val="de-DE"/>
        </w:rPr>
        <w:t xml:space="preserve"> TỐT NGHIỆP</w:t>
      </w:r>
    </w:p>
    <w:p w14:paraId="2A7819D7" w14:textId="34E4BCC2" w:rsidR="00D90EB7" w:rsidRPr="00802378" w:rsidRDefault="00D90EB7" w:rsidP="00802378">
      <w:pPr>
        <w:spacing w:line="360" w:lineRule="auto"/>
        <w:rPr>
          <w:b/>
          <w:bCs/>
          <w:sz w:val="32"/>
          <w:szCs w:val="32"/>
          <w:lang w:val="de-DE"/>
        </w:rPr>
      </w:pPr>
    </w:p>
    <w:p w14:paraId="5C8408F9" w14:textId="3384725A" w:rsidR="005C5698" w:rsidRPr="00802378" w:rsidRDefault="00715999" w:rsidP="00802378">
      <w:pPr>
        <w:spacing w:line="360" w:lineRule="auto"/>
        <w:jc w:val="center"/>
        <w:rPr>
          <w:b/>
          <w:sz w:val="32"/>
          <w:szCs w:val="32"/>
          <w:lang w:val="de-DE"/>
        </w:rPr>
      </w:pPr>
      <w:r w:rsidRPr="00802378">
        <w:rPr>
          <w:b/>
          <w:color w:val="FF0000"/>
          <w:sz w:val="32"/>
          <w:szCs w:val="32"/>
          <w:lang w:val="de-DE"/>
        </w:rPr>
        <w:t>XÂY D</w:t>
      </w:r>
      <w:r w:rsidR="00F836BA" w:rsidRPr="00802378">
        <w:rPr>
          <w:b/>
          <w:color w:val="FF0000"/>
          <w:sz w:val="32"/>
          <w:szCs w:val="32"/>
          <w:lang w:val="de-DE"/>
        </w:rPr>
        <w:t xml:space="preserve">ỰNG WEBSITE </w:t>
      </w:r>
      <w:r w:rsidR="004E7BB5" w:rsidRPr="00802378">
        <w:rPr>
          <w:b/>
          <w:color w:val="FF0000"/>
          <w:sz w:val="32"/>
          <w:szCs w:val="32"/>
          <w:lang w:val="de-DE"/>
        </w:rPr>
        <w:t>CHO THUÊ DỌN NHÀ THEO GIỜ</w:t>
      </w:r>
    </w:p>
    <w:p w14:paraId="04E0569F" w14:textId="77777777" w:rsidR="005B6596" w:rsidRPr="00280C39" w:rsidRDefault="005B6596" w:rsidP="00AE392B">
      <w:pPr>
        <w:spacing w:line="360" w:lineRule="auto"/>
        <w:rPr>
          <w:bCs/>
          <w:sz w:val="26"/>
          <w:szCs w:val="26"/>
        </w:rPr>
      </w:pPr>
    </w:p>
    <w:p w14:paraId="2D67BD39" w14:textId="77777777" w:rsidR="00E07078" w:rsidRPr="00280C39" w:rsidRDefault="00E07078" w:rsidP="00AE392B">
      <w:pPr>
        <w:spacing w:line="360" w:lineRule="auto"/>
        <w:rPr>
          <w:bCs/>
          <w:sz w:val="26"/>
          <w:szCs w:val="26"/>
        </w:rPr>
      </w:pPr>
    </w:p>
    <w:p w14:paraId="663C2082" w14:textId="313CA039" w:rsidR="00FA0157" w:rsidRPr="00280C39" w:rsidRDefault="00D90EB7" w:rsidP="00AE392B">
      <w:pPr>
        <w:spacing w:line="360" w:lineRule="auto"/>
        <w:ind w:firstLine="4395"/>
        <w:rPr>
          <w:sz w:val="26"/>
          <w:szCs w:val="26"/>
          <w:lang w:val="de-DE"/>
        </w:rPr>
      </w:pPr>
      <w:r w:rsidRPr="00280C39">
        <w:rPr>
          <w:sz w:val="26"/>
          <w:szCs w:val="26"/>
          <w:lang w:val="de-DE"/>
        </w:rPr>
        <w:t xml:space="preserve">SVTH:   </w:t>
      </w:r>
      <w:r w:rsidR="00602CAC" w:rsidRPr="00280C39">
        <w:rPr>
          <w:sz w:val="26"/>
          <w:szCs w:val="26"/>
          <w:lang w:val="de-DE"/>
        </w:rPr>
        <w:t xml:space="preserve">Nguyễn Thị Lệ Hiền </w:t>
      </w:r>
    </w:p>
    <w:p w14:paraId="5B013077" w14:textId="76EFCE77" w:rsidR="00D90EB7" w:rsidRPr="00280C39" w:rsidRDefault="00D90EB7" w:rsidP="00AE392B">
      <w:pPr>
        <w:spacing w:line="360" w:lineRule="auto"/>
        <w:ind w:firstLine="4395"/>
        <w:rPr>
          <w:sz w:val="26"/>
          <w:szCs w:val="26"/>
          <w:lang w:val="de-DE"/>
        </w:rPr>
      </w:pPr>
      <w:r w:rsidRPr="00280C39">
        <w:rPr>
          <w:sz w:val="26"/>
          <w:szCs w:val="26"/>
          <w:lang w:val="de-DE"/>
        </w:rPr>
        <w:t xml:space="preserve">Lớp:       </w:t>
      </w:r>
      <w:r w:rsidR="00602CAC" w:rsidRPr="00280C39">
        <w:rPr>
          <w:sz w:val="26"/>
          <w:szCs w:val="26"/>
          <w:lang w:val="de-DE"/>
        </w:rPr>
        <w:t>44K21.1</w:t>
      </w:r>
    </w:p>
    <w:p w14:paraId="57AD383F" w14:textId="65365BA1" w:rsidR="00D90EB7" w:rsidRPr="00280C39" w:rsidRDefault="00D90EB7" w:rsidP="00AE392B">
      <w:pPr>
        <w:spacing w:line="360" w:lineRule="auto"/>
        <w:ind w:firstLine="4395"/>
        <w:rPr>
          <w:bCs/>
          <w:sz w:val="26"/>
          <w:szCs w:val="26"/>
          <w:lang w:val="de-DE"/>
        </w:rPr>
      </w:pPr>
      <w:r w:rsidRPr="00280C39">
        <w:rPr>
          <w:sz w:val="26"/>
          <w:szCs w:val="26"/>
          <w:lang w:val="de-DE"/>
        </w:rPr>
        <w:t>GVHD:  T</w:t>
      </w:r>
      <w:r w:rsidR="00E05C99" w:rsidRPr="00280C39">
        <w:rPr>
          <w:sz w:val="26"/>
          <w:szCs w:val="26"/>
          <w:lang w:val="de-DE"/>
        </w:rPr>
        <w:t>hS. Cao Thị Nhâm</w:t>
      </w:r>
    </w:p>
    <w:p w14:paraId="418B3745" w14:textId="77777777" w:rsidR="0008201D" w:rsidRPr="00280C39" w:rsidRDefault="0008201D" w:rsidP="00AE392B">
      <w:pPr>
        <w:spacing w:line="360" w:lineRule="auto"/>
        <w:rPr>
          <w:sz w:val="26"/>
          <w:szCs w:val="26"/>
          <w:lang w:val="de-DE"/>
        </w:rPr>
      </w:pPr>
    </w:p>
    <w:p w14:paraId="396E1E27" w14:textId="77777777" w:rsidR="00342C62" w:rsidRPr="00280C39" w:rsidRDefault="00342C62" w:rsidP="00AE392B">
      <w:pPr>
        <w:spacing w:line="360" w:lineRule="auto"/>
        <w:rPr>
          <w:b/>
          <w:i/>
          <w:sz w:val="26"/>
          <w:szCs w:val="26"/>
          <w:lang w:val="de-DE"/>
        </w:rPr>
      </w:pPr>
    </w:p>
    <w:p w14:paraId="50879024" w14:textId="77777777" w:rsidR="00342C62" w:rsidRPr="00280C39" w:rsidRDefault="00342C62" w:rsidP="00AE392B">
      <w:pPr>
        <w:spacing w:line="360" w:lineRule="auto"/>
        <w:rPr>
          <w:b/>
          <w:i/>
          <w:sz w:val="26"/>
          <w:szCs w:val="26"/>
          <w:lang w:val="de-DE"/>
        </w:rPr>
      </w:pPr>
    </w:p>
    <w:p w14:paraId="7BB183F9" w14:textId="77777777" w:rsidR="00342C62" w:rsidRPr="00280C39" w:rsidRDefault="00342C62" w:rsidP="00AE392B">
      <w:pPr>
        <w:spacing w:line="360" w:lineRule="auto"/>
        <w:rPr>
          <w:b/>
          <w:i/>
          <w:sz w:val="26"/>
          <w:szCs w:val="26"/>
          <w:lang w:val="de-DE"/>
        </w:rPr>
      </w:pPr>
    </w:p>
    <w:p w14:paraId="6420F1EC" w14:textId="77777777" w:rsidR="00342C62" w:rsidRPr="00280C39" w:rsidRDefault="00342C62" w:rsidP="00AE392B">
      <w:pPr>
        <w:spacing w:line="360" w:lineRule="auto"/>
        <w:rPr>
          <w:b/>
          <w:i/>
          <w:sz w:val="26"/>
          <w:szCs w:val="26"/>
          <w:lang w:val="de-DE"/>
        </w:rPr>
      </w:pPr>
    </w:p>
    <w:p w14:paraId="7598518C" w14:textId="6E015F8E" w:rsidR="00D90EB7" w:rsidRPr="00280C39" w:rsidRDefault="00D90EB7" w:rsidP="00802378">
      <w:pPr>
        <w:spacing w:line="360" w:lineRule="auto"/>
        <w:jc w:val="center"/>
        <w:rPr>
          <w:sz w:val="26"/>
          <w:szCs w:val="26"/>
          <w:lang w:val="de-DE"/>
        </w:rPr>
      </w:pPr>
      <w:r w:rsidRPr="00280C39">
        <w:rPr>
          <w:b/>
          <w:i/>
          <w:sz w:val="26"/>
          <w:szCs w:val="26"/>
          <w:lang w:val="de-DE"/>
        </w:rPr>
        <w:t xml:space="preserve">Đà Nẵng, </w:t>
      </w:r>
      <w:r w:rsidR="00802378">
        <w:rPr>
          <w:b/>
          <w:i/>
          <w:sz w:val="26"/>
          <w:szCs w:val="26"/>
          <w:lang w:val="de-DE"/>
        </w:rPr>
        <w:t xml:space="preserve">01/2020 </w:t>
      </w:r>
    </w:p>
    <w:p w14:paraId="6F7D503B" w14:textId="77777777" w:rsidR="00623E04" w:rsidRPr="00280C39" w:rsidRDefault="00623E04" w:rsidP="00AE392B">
      <w:pPr>
        <w:pStyle w:val="Tieude-Camon"/>
        <w:spacing w:line="360" w:lineRule="auto"/>
        <w:jc w:val="left"/>
        <w:rPr>
          <w:sz w:val="26"/>
          <w:szCs w:val="26"/>
          <w:lang w:val="de-DE"/>
        </w:rPr>
        <w:sectPr w:rsidR="00623E04" w:rsidRPr="00280C39"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bookmarkStart w:id="1" w:name="_GoBack"/>
      <w:bookmarkEnd w:id="1"/>
    </w:p>
    <w:p w14:paraId="6D3FE373" w14:textId="18DA8B74" w:rsidR="00D411D7" w:rsidRPr="00280C39" w:rsidRDefault="00D411D7" w:rsidP="00AE392B">
      <w:pPr>
        <w:pStyle w:val="ListParagraph"/>
        <w:tabs>
          <w:tab w:val="right" w:leader="dot" w:pos="8788"/>
        </w:tabs>
        <w:spacing w:line="360" w:lineRule="auto"/>
        <w:ind w:left="0"/>
        <w:rPr>
          <w:b/>
          <w:bCs/>
          <w:sz w:val="26"/>
          <w:szCs w:val="26"/>
          <w:lang w:val="de-DE"/>
        </w:rPr>
      </w:pPr>
    </w:p>
    <w:p w14:paraId="4705A9FD" w14:textId="77777777" w:rsidR="007900C4" w:rsidRPr="00280C39" w:rsidRDefault="007900C4" w:rsidP="00AE392B">
      <w:pPr>
        <w:pStyle w:val="TieuDe"/>
        <w:spacing w:line="360" w:lineRule="auto"/>
        <w:jc w:val="left"/>
        <w:rPr>
          <w:sz w:val="26"/>
          <w:szCs w:val="26"/>
          <w:lang w:val="de-DE"/>
        </w:rPr>
      </w:pPr>
      <w:r w:rsidRPr="00280C39">
        <w:rPr>
          <w:sz w:val="26"/>
          <w:szCs w:val="26"/>
          <w:lang w:val="de-DE"/>
        </w:rPr>
        <w:t>LỜI CẢM ƠN</w:t>
      </w:r>
    </w:p>
    <w:p w14:paraId="65CB199A" w14:textId="77777777" w:rsidR="00FA0157" w:rsidRPr="00280C39" w:rsidRDefault="00FA0157" w:rsidP="00AE392B">
      <w:pPr>
        <w:pStyle w:val="Noidung-camon"/>
        <w:jc w:val="left"/>
        <w:rPr>
          <w:b/>
          <w:i w:val="0"/>
          <w:szCs w:val="26"/>
          <w:lang w:val="de-DE"/>
        </w:rPr>
      </w:pPr>
    </w:p>
    <w:p w14:paraId="55A17907" w14:textId="77777777" w:rsidR="00FA0157" w:rsidRPr="00280C39" w:rsidRDefault="00FA0157" w:rsidP="00AE392B">
      <w:pPr>
        <w:pStyle w:val="Noidung-camon"/>
        <w:jc w:val="left"/>
        <w:rPr>
          <w:b/>
          <w:i w:val="0"/>
          <w:szCs w:val="26"/>
          <w:lang w:val="de-DE"/>
        </w:rPr>
      </w:pPr>
    </w:p>
    <w:p w14:paraId="3CA79F64" w14:textId="77777777" w:rsidR="00FA0157" w:rsidRPr="00280C39" w:rsidRDefault="00FA0157" w:rsidP="00AE392B">
      <w:pPr>
        <w:pStyle w:val="Noidung-camon"/>
        <w:jc w:val="left"/>
        <w:rPr>
          <w:b/>
          <w:i w:val="0"/>
          <w:szCs w:val="26"/>
          <w:lang w:val="de-DE"/>
        </w:rPr>
      </w:pPr>
    </w:p>
    <w:p w14:paraId="674112C6" w14:textId="4C176D70" w:rsidR="00FA0157" w:rsidRPr="00280C39" w:rsidRDefault="00FA0157" w:rsidP="00AE392B">
      <w:pPr>
        <w:pStyle w:val="Noidung-camon"/>
        <w:jc w:val="left"/>
        <w:rPr>
          <w:b/>
          <w:i w:val="0"/>
          <w:szCs w:val="26"/>
          <w:lang w:val="de-DE"/>
        </w:rPr>
      </w:pPr>
      <w:r w:rsidRPr="00280C39">
        <w:rPr>
          <w:b/>
          <w:i w:val="0"/>
          <w:szCs w:val="26"/>
          <w:lang w:val="de-DE"/>
        </w:rPr>
        <w:t xml:space="preserve">                                          Sinh viên</w:t>
      </w:r>
    </w:p>
    <w:p w14:paraId="644B3CAB" w14:textId="13248E07" w:rsidR="00FA0157" w:rsidRPr="00280C39" w:rsidRDefault="00FA0157" w:rsidP="00AE392B">
      <w:pPr>
        <w:pStyle w:val="Noidung-camon"/>
        <w:jc w:val="left"/>
        <w:rPr>
          <w:b/>
          <w:i w:val="0"/>
          <w:szCs w:val="26"/>
          <w:lang w:val="de-DE"/>
        </w:rPr>
      </w:pPr>
      <w:r w:rsidRPr="00280C39">
        <w:rPr>
          <w:b/>
          <w:i w:val="0"/>
          <w:szCs w:val="26"/>
          <w:lang w:val="de-DE"/>
        </w:rPr>
        <w:t xml:space="preserve">                                        </w:t>
      </w:r>
    </w:p>
    <w:p w14:paraId="455E75F9" w14:textId="77777777" w:rsidR="009307FB" w:rsidRPr="00280C39" w:rsidRDefault="00471F22" w:rsidP="00AE392B">
      <w:pPr>
        <w:pStyle w:val="Tieude-Camon"/>
        <w:spacing w:line="360" w:lineRule="auto"/>
        <w:jc w:val="left"/>
        <w:rPr>
          <w:sz w:val="26"/>
          <w:szCs w:val="26"/>
          <w:lang w:val="de-DE"/>
        </w:rPr>
      </w:pPr>
      <w:r w:rsidRPr="00280C39">
        <w:rPr>
          <w:sz w:val="26"/>
          <w:szCs w:val="26"/>
          <w:lang w:val="de-DE"/>
        </w:rPr>
        <w:br w:type="page"/>
      </w:r>
    </w:p>
    <w:p w14:paraId="53E0A321" w14:textId="77777777" w:rsidR="007900C4" w:rsidRPr="00280C39" w:rsidRDefault="007900C4" w:rsidP="00AE392B">
      <w:pPr>
        <w:pStyle w:val="TieuDe"/>
        <w:spacing w:line="360" w:lineRule="auto"/>
        <w:jc w:val="left"/>
        <w:rPr>
          <w:sz w:val="26"/>
          <w:szCs w:val="26"/>
        </w:rPr>
      </w:pPr>
      <w:r w:rsidRPr="00280C39">
        <w:rPr>
          <w:sz w:val="26"/>
          <w:szCs w:val="26"/>
        </w:rPr>
        <w:lastRenderedPageBreak/>
        <w:t>LỜI CAM ĐOAN</w:t>
      </w:r>
    </w:p>
    <w:p w14:paraId="6BDF0260" w14:textId="75A68840" w:rsidR="00CC1635" w:rsidRPr="00280C39" w:rsidRDefault="002A3DA6" w:rsidP="00AE392B">
      <w:pPr>
        <w:spacing w:before="120" w:after="120" w:line="360" w:lineRule="auto"/>
        <w:ind w:right="386" w:firstLine="360"/>
        <w:rPr>
          <w:i/>
          <w:iCs/>
          <w:sz w:val="26"/>
          <w:szCs w:val="26"/>
        </w:rPr>
      </w:pPr>
      <w:r w:rsidRPr="00280C39">
        <w:rPr>
          <w:i/>
          <w:iCs/>
          <w:sz w:val="26"/>
          <w:szCs w:val="26"/>
        </w:rPr>
        <w:t>Tôi xin cam đoan</w:t>
      </w:r>
      <w:r w:rsidR="001E3C58" w:rsidRPr="00280C39">
        <w:rPr>
          <w:i/>
          <w:iCs/>
          <w:sz w:val="26"/>
          <w:szCs w:val="26"/>
        </w:rPr>
        <w:t>:</w:t>
      </w:r>
    </w:p>
    <w:p w14:paraId="6843DD8F" w14:textId="77777777" w:rsidR="00CC1635" w:rsidRPr="00280C39" w:rsidRDefault="00CC1635" w:rsidP="00AE392B">
      <w:pPr>
        <w:spacing w:line="360" w:lineRule="auto"/>
        <w:ind w:left="720" w:right="387"/>
        <w:rPr>
          <w:i/>
          <w:iCs/>
          <w:sz w:val="26"/>
          <w:szCs w:val="26"/>
        </w:rPr>
      </w:pPr>
    </w:p>
    <w:p w14:paraId="0E97B1D6" w14:textId="77777777" w:rsidR="001C3E0B" w:rsidRPr="00280C39" w:rsidRDefault="001C3E0B" w:rsidP="00AE392B">
      <w:pPr>
        <w:spacing w:line="360" w:lineRule="auto"/>
        <w:ind w:left="720" w:right="387"/>
        <w:rPr>
          <w:i/>
          <w:iCs/>
          <w:sz w:val="26"/>
          <w:szCs w:val="26"/>
        </w:rPr>
      </w:pPr>
    </w:p>
    <w:p w14:paraId="6C8E0E05" w14:textId="77777777" w:rsidR="001C3E0B" w:rsidRPr="00280C39" w:rsidRDefault="001C3E0B" w:rsidP="00AE392B">
      <w:pPr>
        <w:spacing w:line="360" w:lineRule="auto"/>
        <w:ind w:left="720" w:right="387"/>
        <w:rPr>
          <w:i/>
          <w:iCs/>
          <w:sz w:val="26"/>
          <w:szCs w:val="26"/>
        </w:rPr>
      </w:pPr>
    </w:p>
    <w:p w14:paraId="20BCC743" w14:textId="77777777" w:rsidR="005465F6" w:rsidRPr="00280C39" w:rsidRDefault="005465F6" w:rsidP="00AE392B">
      <w:pPr>
        <w:spacing w:line="360" w:lineRule="auto"/>
        <w:ind w:left="720" w:right="387"/>
        <w:rPr>
          <w:i/>
          <w:iCs/>
          <w:sz w:val="26"/>
          <w:szCs w:val="26"/>
        </w:rPr>
      </w:pPr>
    </w:p>
    <w:p w14:paraId="0535091F" w14:textId="77777777" w:rsidR="00CC1635" w:rsidRPr="00280C39" w:rsidRDefault="0051470E" w:rsidP="00AE392B">
      <w:pPr>
        <w:tabs>
          <w:tab w:val="center" w:pos="6237"/>
        </w:tabs>
        <w:spacing w:line="360" w:lineRule="auto"/>
        <w:rPr>
          <w:i/>
          <w:sz w:val="26"/>
          <w:szCs w:val="26"/>
        </w:rPr>
      </w:pPr>
      <w:r w:rsidRPr="00280C39">
        <w:rPr>
          <w:sz w:val="26"/>
          <w:szCs w:val="26"/>
        </w:rPr>
        <w:tab/>
      </w:r>
      <w:r w:rsidR="00CC1635" w:rsidRPr="00280C39">
        <w:rPr>
          <w:i/>
          <w:sz w:val="26"/>
          <w:szCs w:val="26"/>
        </w:rPr>
        <w:t>Sinh viên</w:t>
      </w:r>
      <w:r w:rsidR="009307FB" w:rsidRPr="00280C39">
        <w:rPr>
          <w:i/>
          <w:sz w:val="26"/>
          <w:szCs w:val="26"/>
        </w:rPr>
        <w:t xml:space="preserve"> thực hiện </w:t>
      </w:r>
    </w:p>
    <w:p w14:paraId="5EAB8B14" w14:textId="77777777" w:rsidR="00E4079E" w:rsidRPr="00280C39" w:rsidRDefault="00E4079E" w:rsidP="00AE392B">
      <w:pPr>
        <w:tabs>
          <w:tab w:val="center" w:pos="6237"/>
        </w:tabs>
        <w:spacing w:line="360" w:lineRule="auto"/>
        <w:rPr>
          <w:b/>
          <w:sz w:val="26"/>
          <w:szCs w:val="26"/>
        </w:rPr>
      </w:pPr>
    </w:p>
    <w:p w14:paraId="76036D88" w14:textId="77777777" w:rsidR="00E4079E" w:rsidRPr="00280C39" w:rsidRDefault="00E4079E" w:rsidP="00AE392B">
      <w:pPr>
        <w:tabs>
          <w:tab w:val="center" w:pos="6237"/>
        </w:tabs>
        <w:spacing w:line="360" w:lineRule="auto"/>
        <w:rPr>
          <w:b/>
          <w:sz w:val="26"/>
          <w:szCs w:val="26"/>
        </w:rPr>
      </w:pPr>
    </w:p>
    <w:p w14:paraId="7C8DF07D" w14:textId="77777777" w:rsidR="00E4079E" w:rsidRPr="00280C39" w:rsidRDefault="00E4079E" w:rsidP="00AE392B">
      <w:pPr>
        <w:tabs>
          <w:tab w:val="center" w:pos="6237"/>
        </w:tabs>
        <w:spacing w:line="360" w:lineRule="auto"/>
        <w:rPr>
          <w:b/>
          <w:sz w:val="26"/>
          <w:szCs w:val="26"/>
        </w:rPr>
      </w:pPr>
    </w:p>
    <w:p w14:paraId="6C4FF5CD" w14:textId="7C694E73" w:rsidR="0051470E" w:rsidRPr="00280C39" w:rsidRDefault="00FA0157" w:rsidP="00AE392B">
      <w:pPr>
        <w:tabs>
          <w:tab w:val="center" w:pos="6237"/>
        </w:tabs>
        <w:spacing w:line="360" w:lineRule="auto"/>
        <w:rPr>
          <w:b/>
          <w:sz w:val="26"/>
          <w:szCs w:val="26"/>
        </w:rPr>
      </w:pPr>
      <w:r w:rsidRPr="00280C39">
        <w:rPr>
          <w:b/>
          <w:sz w:val="26"/>
          <w:szCs w:val="26"/>
        </w:rPr>
        <w:tab/>
      </w:r>
    </w:p>
    <w:p w14:paraId="5295A631" w14:textId="77777777" w:rsidR="007900C4" w:rsidRPr="00280C39" w:rsidRDefault="000767D5" w:rsidP="00AE392B">
      <w:pPr>
        <w:pStyle w:val="TieuDe"/>
        <w:spacing w:line="360" w:lineRule="auto"/>
        <w:jc w:val="left"/>
        <w:rPr>
          <w:sz w:val="26"/>
          <w:szCs w:val="26"/>
        </w:rPr>
      </w:pPr>
      <w:r w:rsidRPr="00280C39">
        <w:rPr>
          <w:sz w:val="26"/>
          <w:szCs w:val="26"/>
        </w:rPr>
        <w:br w:type="page"/>
      </w:r>
      <w:r w:rsidR="008E39DD" w:rsidRPr="00280C39">
        <w:rPr>
          <w:sz w:val="26"/>
          <w:szCs w:val="26"/>
        </w:rPr>
        <w:lastRenderedPageBreak/>
        <w:t>M</w:t>
      </w:r>
      <w:r w:rsidR="007900C4" w:rsidRPr="00280C39">
        <w:rPr>
          <w:sz w:val="26"/>
          <w:szCs w:val="26"/>
        </w:rPr>
        <w:t>ỤC LỤC</w:t>
      </w:r>
    </w:p>
    <w:p w14:paraId="1C1BF75B" w14:textId="78816AD4" w:rsidR="00591663" w:rsidRPr="00280C39" w:rsidRDefault="00591663" w:rsidP="00AE392B">
      <w:pPr>
        <w:tabs>
          <w:tab w:val="right" w:leader="dot" w:pos="8730"/>
        </w:tabs>
        <w:spacing w:line="360" w:lineRule="auto"/>
        <w:rPr>
          <w:sz w:val="26"/>
          <w:szCs w:val="26"/>
        </w:rPr>
        <w:sectPr w:rsidR="00591663" w:rsidRPr="00280C39" w:rsidSect="001A7E4C">
          <w:footerReference w:type="default" r:id="rId11"/>
          <w:pgSz w:w="11907" w:h="16840" w:code="9"/>
          <w:pgMar w:top="1418" w:right="1134" w:bottom="1418" w:left="1985" w:header="862" w:footer="720" w:gutter="0"/>
          <w:pgNumType w:fmt="lowerRoman" w:start="1"/>
          <w:cols w:space="720"/>
          <w:docGrid w:linePitch="326"/>
        </w:sectPr>
      </w:pPr>
    </w:p>
    <w:p w14:paraId="77ED0DC9" w14:textId="77777777" w:rsidR="00591663" w:rsidRPr="00280C39" w:rsidRDefault="00591663" w:rsidP="00AE392B">
      <w:pPr>
        <w:pStyle w:val="TieuDe"/>
        <w:spacing w:line="360" w:lineRule="auto"/>
        <w:jc w:val="left"/>
        <w:rPr>
          <w:sz w:val="26"/>
          <w:szCs w:val="26"/>
        </w:rPr>
      </w:pPr>
      <w:bookmarkStart w:id="2" w:name="_Toc355590175"/>
      <w:bookmarkStart w:id="3" w:name="_Toc356485658"/>
      <w:r w:rsidRPr="00280C39">
        <w:rPr>
          <w:sz w:val="26"/>
          <w:szCs w:val="26"/>
        </w:rPr>
        <w:lastRenderedPageBreak/>
        <w:t xml:space="preserve">DANH SÁCH HÌNH </w:t>
      </w:r>
      <w:bookmarkEnd w:id="2"/>
      <w:r w:rsidR="004D7E32" w:rsidRPr="00280C39">
        <w:rPr>
          <w:sz w:val="26"/>
          <w:szCs w:val="26"/>
        </w:rPr>
        <w:t>ẢNH</w:t>
      </w:r>
      <w:bookmarkEnd w:id="3"/>
    </w:p>
    <w:p w14:paraId="3D5FC7E8" w14:textId="77777777" w:rsidR="00A4308B" w:rsidRPr="00280C39" w:rsidRDefault="00A4308B" w:rsidP="00AE392B">
      <w:pPr>
        <w:pStyle w:val="Noidung-Doan"/>
        <w:jc w:val="left"/>
        <w:rPr>
          <w:szCs w:val="26"/>
        </w:rPr>
      </w:pPr>
    </w:p>
    <w:p w14:paraId="1E84F124" w14:textId="77777777" w:rsidR="00307EF8" w:rsidRPr="00280C39" w:rsidRDefault="00307EF8" w:rsidP="00AE392B">
      <w:pPr>
        <w:pStyle w:val="TieuDe"/>
        <w:spacing w:line="360" w:lineRule="auto"/>
        <w:jc w:val="left"/>
        <w:rPr>
          <w:sz w:val="26"/>
          <w:szCs w:val="26"/>
        </w:rPr>
      </w:pPr>
      <w:bookmarkStart w:id="4" w:name="_Toc355590176"/>
      <w:bookmarkStart w:id="5" w:name="_Toc356485659"/>
    </w:p>
    <w:p w14:paraId="6D23AE18" w14:textId="77777777" w:rsidR="00591663" w:rsidRPr="00280C39" w:rsidRDefault="00307EF8" w:rsidP="00AE392B">
      <w:pPr>
        <w:pStyle w:val="TieuDe"/>
        <w:spacing w:line="360" w:lineRule="auto"/>
        <w:jc w:val="left"/>
        <w:rPr>
          <w:sz w:val="26"/>
          <w:szCs w:val="26"/>
        </w:rPr>
      </w:pPr>
      <w:r w:rsidRPr="00280C39">
        <w:rPr>
          <w:sz w:val="26"/>
          <w:szCs w:val="26"/>
        </w:rPr>
        <w:br w:type="page"/>
      </w:r>
      <w:r w:rsidR="00591663" w:rsidRPr="00280C39">
        <w:rPr>
          <w:sz w:val="26"/>
          <w:szCs w:val="26"/>
        </w:rPr>
        <w:lastRenderedPageBreak/>
        <w:t xml:space="preserve">DANH SÁCH </w:t>
      </w:r>
      <w:bookmarkEnd w:id="4"/>
      <w:r w:rsidR="0083120E" w:rsidRPr="00280C39">
        <w:rPr>
          <w:sz w:val="26"/>
          <w:szCs w:val="26"/>
        </w:rPr>
        <w:t>TỪ VIẾT TẮT</w:t>
      </w:r>
      <w:bookmarkEnd w:id="5"/>
    </w:p>
    <w:p w14:paraId="0CDABB85" w14:textId="77777777" w:rsidR="009A2C34" w:rsidRPr="00280C39" w:rsidRDefault="009A2C34" w:rsidP="00AE392B">
      <w:pPr>
        <w:spacing w:line="360" w:lineRule="auto"/>
        <w:rPr>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280C39" w14:paraId="4E6A81B1" w14:textId="77777777" w:rsidTr="00307EF8">
        <w:trPr>
          <w:trHeight w:val="480"/>
        </w:trPr>
        <w:tc>
          <w:tcPr>
            <w:tcW w:w="1708" w:type="dxa"/>
            <w:vAlign w:val="center"/>
          </w:tcPr>
          <w:p w14:paraId="3E5886E7" w14:textId="77777777" w:rsidR="009A2C34" w:rsidRPr="00280C39" w:rsidRDefault="009A2C34" w:rsidP="00AE392B">
            <w:pPr>
              <w:spacing w:line="360" w:lineRule="auto"/>
              <w:rPr>
                <w:b/>
                <w:sz w:val="26"/>
                <w:szCs w:val="26"/>
              </w:rPr>
            </w:pPr>
            <w:r w:rsidRPr="00280C39">
              <w:rPr>
                <w:b/>
                <w:sz w:val="26"/>
                <w:szCs w:val="26"/>
              </w:rPr>
              <w:t>Từ viết tắt</w:t>
            </w:r>
          </w:p>
        </w:tc>
        <w:tc>
          <w:tcPr>
            <w:tcW w:w="6764" w:type="dxa"/>
            <w:vAlign w:val="center"/>
          </w:tcPr>
          <w:p w14:paraId="653C1E7D" w14:textId="77777777" w:rsidR="009A2C34" w:rsidRPr="00280C39" w:rsidRDefault="009A2C34" w:rsidP="00AE392B">
            <w:pPr>
              <w:spacing w:line="360" w:lineRule="auto"/>
              <w:rPr>
                <w:b/>
                <w:sz w:val="26"/>
                <w:szCs w:val="26"/>
              </w:rPr>
            </w:pPr>
            <w:r w:rsidRPr="00280C39">
              <w:rPr>
                <w:b/>
                <w:sz w:val="26"/>
                <w:szCs w:val="26"/>
              </w:rPr>
              <w:t>Diễn giải</w:t>
            </w:r>
          </w:p>
        </w:tc>
      </w:tr>
      <w:tr w:rsidR="009A2C34" w:rsidRPr="00280C39" w14:paraId="3FEE954A" w14:textId="77777777" w:rsidTr="00307EF8">
        <w:trPr>
          <w:trHeight w:val="585"/>
        </w:trPr>
        <w:tc>
          <w:tcPr>
            <w:tcW w:w="1708" w:type="dxa"/>
            <w:vAlign w:val="center"/>
          </w:tcPr>
          <w:p w14:paraId="66FE4CCC" w14:textId="4B1222CA" w:rsidR="009A2C34" w:rsidRPr="00280C39" w:rsidRDefault="009A2C34" w:rsidP="00AE392B">
            <w:pPr>
              <w:spacing w:line="360" w:lineRule="auto"/>
              <w:rPr>
                <w:sz w:val="26"/>
                <w:szCs w:val="26"/>
              </w:rPr>
            </w:pPr>
          </w:p>
        </w:tc>
        <w:tc>
          <w:tcPr>
            <w:tcW w:w="6764" w:type="dxa"/>
            <w:vAlign w:val="center"/>
          </w:tcPr>
          <w:p w14:paraId="44D524B9" w14:textId="633388C0" w:rsidR="009A2C34" w:rsidRPr="00280C39" w:rsidRDefault="009A2C34" w:rsidP="00AE392B">
            <w:pPr>
              <w:spacing w:line="360" w:lineRule="auto"/>
              <w:rPr>
                <w:sz w:val="26"/>
                <w:szCs w:val="26"/>
              </w:rPr>
            </w:pPr>
          </w:p>
        </w:tc>
      </w:tr>
      <w:tr w:rsidR="009A2C34" w:rsidRPr="00280C39" w14:paraId="39959EC8" w14:textId="77777777" w:rsidTr="00307EF8">
        <w:trPr>
          <w:trHeight w:val="585"/>
        </w:trPr>
        <w:tc>
          <w:tcPr>
            <w:tcW w:w="1708" w:type="dxa"/>
            <w:vAlign w:val="center"/>
          </w:tcPr>
          <w:p w14:paraId="3EE207AF" w14:textId="111823BF" w:rsidR="009A2C34" w:rsidRPr="00280C39" w:rsidRDefault="009A2C34" w:rsidP="00AE392B">
            <w:pPr>
              <w:spacing w:line="360" w:lineRule="auto"/>
              <w:rPr>
                <w:sz w:val="26"/>
                <w:szCs w:val="26"/>
              </w:rPr>
            </w:pPr>
          </w:p>
        </w:tc>
        <w:tc>
          <w:tcPr>
            <w:tcW w:w="6764" w:type="dxa"/>
            <w:vAlign w:val="center"/>
          </w:tcPr>
          <w:p w14:paraId="004D8936" w14:textId="11CD6E96" w:rsidR="009A2C34" w:rsidRPr="00280C39" w:rsidRDefault="009A2C34" w:rsidP="00AE392B">
            <w:pPr>
              <w:spacing w:line="360" w:lineRule="auto"/>
              <w:rPr>
                <w:sz w:val="26"/>
                <w:szCs w:val="26"/>
              </w:rPr>
            </w:pPr>
          </w:p>
        </w:tc>
      </w:tr>
      <w:tr w:rsidR="009A2C34" w:rsidRPr="00280C39" w14:paraId="3B091AFB" w14:textId="77777777" w:rsidTr="00307EF8">
        <w:trPr>
          <w:trHeight w:val="585"/>
        </w:trPr>
        <w:tc>
          <w:tcPr>
            <w:tcW w:w="1708" w:type="dxa"/>
            <w:vAlign w:val="center"/>
          </w:tcPr>
          <w:p w14:paraId="3BF9210B" w14:textId="778BA4EB" w:rsidR="009A2C34" w:rsidRPr="00280C39" w:rsidRDefault="009A2C34" w:rsidP="00AE392B">
            <w:pPr>
              <w:spacing w:line="360" w:lineRule="auto"/>
              <w:rPr>
                <w:sz w:val="26"/>
                <w:szCs w:val="26"/>
              </w:rPr>
            </w:pPr>
          </w:p>
        </w:tc>
        <w:tc>
          <w:tcPr>
            <w:tcW w:w="6764" w:type="dxa"/>
            <w:vAlign w:val="center"/>
          </w:tcPr>
          <w:p w14:paraId="5F7588AC" w14:textId="66201327" w:rsidR="009A2C34" w:rsidRPr="00280C39" w:rsidRDefault="009A2C34" w:rsidP="00AE392B">
            <w:pPr>
              <w:spacing w:line="360" w:lineRule="auto"/>
              <w:rPr>
                <w:sz w:val="26"/>
                <w:szCs w:val="26"/>
              </w:rPr>
            </w:pPr>
          </w:p>
        </w:tc>
      </w:tr>
      <w:tr w:rsidR="009A2C34" w:rsidRPr="00280C39" w14:paraId="017E3FB7" w14:textId="77777777" w:rsidTr="00307EF8">
        <w:trPr>
          <w:trHeight w:val="585"/>
        </w:trPr>
        <w:tc>
          <w:tcPr>
            <w:tcW w:w="1708" w:type="dxa"/>
            <w:vAlign w:val="center"/>
          </w:tcPr>
          <w:p w14:paraId="675CE99F" w14:textId="729FEE22" w:rsidR="009A2C34" w:rsidRPr="00280C39" w:rsidRDefault="009A2C34" w:rsidP="00AE392B">
            <w:pPr>
              <w:spacing w:line="360" w:lineRule="auto"/>
              <w:rPr>
                <w:sz w:val="26"/>
                <w:szCs w:val="26"/>
              </w:rPr>
            </w:pPr>
          </w:p>
        </w:tc>
        <w:tc>
          <w:tcPr>
            <w:tcW w:w="6764" w:type="dxa"/>
            <w:vAlign w:val="center"/>
          </w:tcPr>
          <w:p w14:paraId="727B5BD0" w14:textId="4342BED6" w:rsidR="009A2C34" w:rsidRPr="00280C39" w:rsidRDefault="009A2C34" w:rsidP="00AE392B">
            <w:pPr>
              <w:spacing w:line="360" w:lineRule="auto"/>
              <w:rPr>
                <w:sz w:val="26"/>
                <w:szCs w:val="26"/>
              </w:rPr>
            </w:pPr>
          </w:p>
        </w:tc>
      </w:tr>
      <w:tr w:rsidR="009A2C34" w:rsidRPr="00280C39" w14:paraId="630CA42A" w14:textId="77777777" w:rsidTr="00307EF8">
        <w:trPr>
          <w:trHeight w:val="585"/>
        </w:trPr>
        <w:tc>
          <w:tcPr>
            <w:tcW w:w="1708" w:type="dxa"/>
            <w:vAlign w:val="center"/>
          </w:tcPr>
          <w:p w14:paraId="635EFA6A" w14:textId="414834E4" w:rsidR="009A2C34" w:rsidRPr="00280C39" w:rsidRDefault="009A2C34" w:rsidP="00AE392B">
            <w:pPr>
              <w:spacing w:line="360" w:lineRule="auto"/>
              <w:rPr>
                <w:sz w:val="26"/>
                <w:szCs w:val="26"/>
              </w:rPr>
            </w:pPr>
          </w:p>
        </w:tc>
        <w:tc>
          <w:tcPr>
            <w:tcW w:w="6764" w:type="dxa"/>
            <w:vAlign w:val="center"/>
          </w:tcPr>
          <w:p w14:paraId="4DB9916B" w14:textId="7C7F78BF" w:rsidR="009A2C34" w:rsidRPr="00280C39" w:rsidRDefault="009A2C34" w:rsidP="00AE392B">
            <w:pPr>
              <w:spacing w:line="360" w:lineRule="auto"/>
              <w:rPr>
                <w:sz w:val="26"/>
                <w:szCs w:val="26"/>
              </w:rPr>
            </w:pPr>
          </w:p>
        </w:tc>
      </w:tr>
    </w:tbl>
    <w:p w14:paraId="7702C77B" w14:textId="77777777" w:rsidR="009A2C34" w:rsidRPr="00280C39" w:rsidRDefault="009A2C34" w:rsidP="00AE392B">
      <w:pPr>
        <w:spacing w:line="360" w:lineRule="auto"/>
        <w:rPr>
          <w:sz w:val="26"/>
          <w:szCs w:val="26"/>
        </w:rPr>
      </w:pPr>
    </w:p>
    <w:p w14:paraId="40ABACEC" w14:textId="77777777" w:rsidR="009C683E" w:rsidRPr="00280C39" w:rsidRDefault="009C683E" w:rsidP="00AE392B">
      <w:pPr>
        <w:spacing w:line="360" w:lineRule="auto"/>
        <w:rPr>
          <w:sz w:val="26"/>
          <w:szCs w:val="26"/>
        </w:rPr>
        <w:sectPr w:rsidR="009C683E" w:rsidRPr="00280C39" w:rsidSect="009512FA">
          <w:pgSz w:w="11907" w:h="16840" w:code="9"/>
          <w:pgMar w:top="1418" w:right="1134" w:bottom="1418" w:left="1985" w:header="864" w:footer="720" w:gutter="0"/>
          <w:pgNumType w:fmt="lowerRoman"/>
          <w:cols w:space="720"/>
          <w:docGrid w:linePitch="326"/>
        </w:sectPr>
      </w:pPr>
    </w:p>
    <w:p w14:paraId="3ED4D5BD" w14:textId="789CAD0C" w:rsidR="00E94893" w:rsidRPr="00280C39" w:rsidRDefault="00423909" w:rsidP="00AE392B">
      <w:pPr>
        <w:pStyle w:val="GioiThieuChuong"/>
        <w:ind w:firstLine="0"/>
        <w:jc w:val="left"/>
        <w:rPr>
          <w:b/>
          <w:i w:val="0"/>
        </w:rPr>
      </w:pPr>
      <w:bookmarkStart w:id="6" w:name="_Toc355444483"/>
      <w:bookmarkStart w:id="7" w:name="_Toc355447711"/>
      <w:bookmarkStart w:id="8" w:name="_Toc355590177"/>
      <w:bookmarkStart w:id="9" w:name="_Toc356420189"/>
      <w:bookmarkStart w:id="10" w:name="_Toc356485660"/>
      <w:r w:rsidRPr="00280C39">
        <w:rPr>
          <w:b/>
          <w:i w:val="0"/>
        </w:rPr>
        <w:lastRenderedPageBreak/>
        <w:t xml:space="preserve">CHƯƠNG 1: </w:t>
      </w:r>
      <w:r w:rsidR="00190E43" w:rsidRPr="00280C39">
        <w:rPr>
          <w:b/>
          <w:i w:val="0"/>
        </w:rPr>
        <w:t>MỞ ĐẦU</w:t>
      </w:r>
      <w:bookmarkEnd w:id="6"/>
      <w:bookmarkEnd w:id="7"/>
      <w:bookmarkEnd w:id="8"/>
      <w:bookmarkEnd w:id="9"/>
      <w:bookmarkEnd w:id="10"/>
    </w:p>
    <w:p w14:paraId="7B59BD63" w14:textId="4B272E71" w:rsidR="006525A4" w:rsidRPr="00280C39" w:rsidRDefault="006525A4" w:rsidP="00AE392B">
      <w:pPr>
        <w:pStyle w:val="Heading2"/>
        <w:rPr>
          <w:szCs w:val="26"/>
        </w:rPr>
      </w:pPr>
      <w:r w:rsidRPr="00280C39">
        <w:rPr>
          <w:szCs w:val="26"/>
        </w:rPr>
        <w:t>SỰ CẦN THIẾT CỦA ĐỀ TÀI</w:t>
      </w:r>
      <w:r w:rsidR="00E70F53" w:rsidRPr="00280C39">
        <w:rPr>
          <w:szCs w:val="26"/>
        </w:rPr>
        <w:t>:</w:t>
      </w:r>
      <w:r w:rsidR="004D67A5" w:rsidRPr="00280C39">
        <w:rPr>
          <w:szCs w:val="26"/>
        </w:rPr>
        <w:t xml:space="preserve"> </w:t>
      </w:r>
    </w:p>
    <w:p w14:paraId="188D59A5" w14:textId="73CA0DB1" w:rsidR="004D67A5" w:rsidRPr="00280C39" w:rsidRDefault="004D67A5" w:rsidP="00AE392B">
      <w:pPr>
        <w:pStyle w:val="Paragraph"/>
        <w:spacing w:line="360" w:lineRule="auto"/>
        <w:jc w:val="left"/>
        <w:rPr>
          <w:sz w:val="26"/>
          <w:szCs w:val="26"/>
        </w:rPr>
      </w:pPr>
      <w:r w:rsidRPr="00280C39">
        <w:rPr>
          <w:sz w:val="26"/>
          <w:szCs w:val="26"/>
        </w:rPr>
        <w:t xml:space="preserve">Nhìn vào thực trạng của ngành công nghê thông tin tại Việt Nam hiện nay, chúng ta có thể thấy rằng lĩnh vực này đã và đang trở thành ngành kinh tế quan trọng hàng đầu. Ngành công nghệ thông tin có tốc độ phát triển nhanh, mạnh, đóng góp vào sự tăng trưởng GDP của cả nước trong nhiều năm qua. </w:t>
      </w:r>
      <w:r w:rsidR="000A734C" w:rsidRPr="00280C39">
        <w:rPr>
          <w:sz w:val="26"/>
          <w:szCs w:val="26"/>
        </w:rPr>
        <w:t xml:space="preserve">Đặc biết trong lĩnh vực thương mại điện tử, việc áp dụng công nghệ thông tin vào thương mại giúp cho việc mua bán trao đổi và tiếp cận dễ dàng và tiện lợi hơn. </w:t>
      </w:r>
      <w:r w:rsidRPr="00280C39">
        <w:rPr>
          <w:sz w:val="26"/>
          <w:szCs w:val="26"/>
        </w:rPr>
        <w:t>Nếu như trước đây con người chỉ có thể tìm việc dựa vào những thông báo dán tường, truyền miệng,</w:t>
      </w:r>
      <w:r w:rsidR="00BB634C" w:rsidRPr="00280C39">
        <w:rPr>
          <w:sz w:val="26"/>
          <w:szCs w:val="26"/>
        </w:rPr>
        <w:t>…</w:t>
      </w:r>
      <w:r w:rsidRPr="00280C39">
        <w:rPr>
          <w:sz w:val="26"/>
          <w:szCs w:val="26"/>
        </w:rPr>
        <w:t>thì giờ đây những trang Web đã trở thành nơi giao lưu tìm kiếm việc làm</w:t>
      </w:r>
      <w:r w:rsidR="004853B5" w:rsidRPr="00280C39">
        <w:rPr>
          <w:sz w:val="26"/>
          <w:szCs w:val="26"/>
        </w:rPr>
        <w:t xml:space="preserve"> của mọi người</w:t>
      </w:r>
      <w:r w:rsidRPr="00280C39">
        <w:rPr>
          <w:sz w:val="26"/>
          <w:szCs w:val="26"/>
        </w:rPr>
        <w:t>.</w:t>
      </w:r>
      <w:r w:rsidR="004853B5" w:rsidRPr="00280C39">
        <w:rPr>
          <w:sz w:val="26"/>
          <w:szCs w:val="26"/>
        </w:rPr>
        <w:t xml:space="preserve"> </w:t>
      </w:r>
    </w:p>
    <w:p w14:paraId="09AA0D7E" w14:textId="69C5BECE" w:rsidR="004853B5" w:rsidRPr="00280C39" w:rsidRDefault="004853B5" w:rsidP="00AE392B">
      <w:pPr>
        <w:pStyle w:val="Paragraph"/>
        <w:spacing w:line="360" w:lineRule="auto"/>
        <w:jc w:val="left"/>
        <w:rPr>
          <w:sz w:val="26"/>
          <w:szCs w:val="26"/>
        </w:rPr>
      </w:pPr>
      <w:r w:rsidRPr="00280C39">
        <w:rPr>
          <w:sz w:val="26"/>
          <w:szCs w:val="26"/>
        </w:rPr>
        <w:t>K</w:t>
      </w:r>
      <w:r w:rsidR="001D62FD" w:rsidRPr="00280C39">
        <w:rPr>
          <w:sz w:val="26"/>
          <w:szCs w:val="26"/>
        </w:rPr>
        <w:t>hông thể phủ nhận nhữ</w:t>
      </w:r>
      <w:r w:rsidRPr="00280C39">
        <w:rPr>
          <w:sz w:val="26"/>
          <w:szCs w:val="26"/>
        </w:rPr>
        <w:t>ng lợi ích mà một trang Web mang lại</w:t>
      </w:r>
      <w:r w:rsidR="000A734C" w:rsidRPr="00280C39">
        <w:rPr>
          <w:sz w:val="26"/>
          <w:szCs w:val="26"/>
        </w:rPr>
        <w:t xml:space="preserve"> cho người dùng</w:t>
      </w:r>
      <w:r w:rsidRPr="00280C39">
        <w:rPr>
          <w:sz w:val="26"/>
          <w:szCs w:val="26"/>
        </w:rPr>
        <w:t>: Tăng khả năng tiếp cận, phạm vi người dùng, cập nhật thông tin nhanh chóng, tăng tính tương tác, xúc tiến kinh doanh hiệu quả,</w:t>
      </w:r>
      <w:r w:rsidR="00BB634C" w:rsidRPr="00280C39">
        <w:rPr>
          <w:sz w:val="26"/>
          <w:szCs w:val="26"/>
        </w:rPr>
        <w:t>…</w:t>
      </w:r>
    </w:p>
    <w:p w14:paraId="00B67970" w14:textId="0B4FEB73" w:rsidR="00083680" w:rsidRPr="00280C39" w:rsidRDefault="007347BA" w:rsidP="00AE392B">
      <w:pPr>
        <w:pStyle w:val="Paragraph"/>
        <w:spacing w:line="360" w:lineRule="auto"/>
        <w:jc w:val="left"/>
        <w:rPr>
          <w:sz w:val="26"/>
          <w:szCs w:val="26"/>
        </w:rPr>
      </w:pPr>
      <w:r w:rsidRPr="00280C39">
        <w:rPr>
          <w:sz w:val="26"/>
          <w:szCs w:val="26"/>
        </w:rPr>
        <w:t>Trong thời buổi nước ta hội nhập nền kinh tế với các nước khác thì phụ nữ đã khẳng định vai trò của mình ngoài xã hội. Song, họ lại không có nhiều thời gian dành cho công việc nội trợ trong gia đình như: nấu cơm, dọn dẹp nhà cửa, g</w:t>
      </w:r>
      <w:r w:rsidR="00280C39" w:rsidRPr="00280C39">
        <w:rPr>
          <w:sz w:val="26"/>
          <w:szCs w:val="26"/>
        </w:rPr>
        <w:t xml:space="preserve">iặt quần áo, chăm sóc trẻ nhỏ, … </w:t>
      </w:r>
      <w:r w:rsidRPr="00280C39">
        <w:rPr>
          <w:sz w:val="26"/>
          <w:szCs w:val="26"/>
        </w:rPr>
        <w:t>C</w:t>
      </w:r>
      <w:r w:rsidR="00CE4D8A" w:rsidRPr="00280C39">
        <w:rPr>
          <w:sz w:val="26"/>
          <w:szCs w:val="26"/>
        </w:rPr>
        <w:t xml:space="preserve">hính vì </w:t>
      </w:r>
      <w:r w:rsidRPr="00280C39">
        <w:rPr>
          <w:sz w:val="26"/>
          <w:szCs w:val="26"/>
        </w:rPr>
        <w:t>thế nhu cầu giúp việc lại càng được tăng cao. Trước kia, h</w:t>
      </w:r>
      <w:r w:rsidR="00280C39" w:rsidRPr="00280C39">
        <w:rPr>
          <w:sz w:val="26"/>
          <w:szCs w:val="26"/>
        </w:rPr>
        <w:t>ầu như chỉ có phụ nữ giúp việc</w:t>
      </w:r>
      <w:r w:rsidRPr="00280C39">
        <w:rPr>
          <w:sz w:val="26"/>
          <w:szCs w:val="26"/>
        </w:rPr>
        <w:t xml:space="preserve"> nhưng trong xã hội hiện nay ngày càng nhiều nam giới tham gia vào lực lượng lao động này. </w:t>
      </w:r>
    </w:p>
    <w:p w14:paraId="75CA9F57" w14:textId="4D1DE7B9" w:rsidR="000B1482" w:rsidRPr="00280C39" w:rsidRDefault="007347BA" w:rsidP="00AE392B">
      <w:pPr>
        <w:pStyle w:val="Paragraph"/>
        <w:spacing w:line="360" w:lineRule="auto"/>
        <w:jc w:val="left"/>
        <w:rPr>
          <w:sz w:val="26"/>
          <w:szCs w:val="26"/>
        </w:rPr>
      </w:pPr>
      <w:r w:rsidRPr="00280C39">
        <w:rPr>
          <w:sz w:val="26"/>
          <w:szCs w:val="26"/>
        </w:rPr>
        <w:t>Mặc dù, nhu cầu cao do sự phát triển nhanh của nước ta,</w:t>
      </w:r>
      <w:r w:rsidR="00CE4D8A" w:rsidRPr="00280C39">
        <w:rPr>
          <w:sz w:val="26"/>
          <w:szCs w:val="26"/>
        </w:rPr>
        <w:t xml:space="preserve"> nhưng chưa có</w:t>
      </w:r>
      <w:r w:rsidR="00E70F53" w:rsidRPr="00280C39">
        <w:rPr>
          <w:sz w:val="26"/>
          <w:szCs w:val="26"/>
        </w:rPr>
        <w:t xml:space="preserve"> hình thức giải quyết tốt nhất đ</w:t>
      </w:r>
      <w:r w:rsidR="00CE4D8A" w:rsidRPr="00280C39">
        <w:rPr>
          <w:sz w:val="26"/>
          <w:szCs w:val="26"/>
        </w:rPr>
        <w:t xml:space="preserve">ể cho gia chủ có thể </w:t>
      </w:r>
      <w:r w:rsidR="000B1482" w:rsidRPr="00280C39">
        <w:rPr>
          <w:sz w:val="26"/>
          <w:szCs w:val="26"/>
        </w:rPr>
        <w:t xml:space="preserve">nhanh chóng </w:t>
      </w:r>
      <w:r w:rsidR="00CE4D8A" w:rsidRPr="00280C39">
        <w:rPr>
          <w:sz w:val="26"/>
          <w:szCs w:val="26"/>
        </w:rPr>
        <w:t>tìm một người</w:t>
      </w:r>
      <w:r w:rsidR="00E70F53" w:rsidRPr="00280C39">
        <w:rPr>
          <w:sz w:val="26"/>
          <w:szCs w:val="26"/>
        </w:rPr>
        <w:t xml:space="preserve"> </w:t>
      </w:r>
      <w:r w:rsidR="000B1482" w:rsidRPr="00280C39">
        <w:rPr>
          <w:sz w:val="26"/>
          <w:szCs w:val="26"/>
        </w:rPr>
        <w:t>giúp việc phù hợp với gia đình. Bên cạnh đó một số gia đình lại có mong muốn lựa chọn thuê giúp việc theo giờ để không nặng đầu vì chi phí thuê khổng lồ khi thuê trọn một người giúp việc hay sợ hãi phát sinh thêm nhiều chuyện không hay. Với giúp việc theo giờ, họ ít tốn chi phí hơn, lại không sợ bị ảnh hưởng quyền riêng tư khi trong nhà có thêm 1 người giúp việc (ở lại tại gia).</w:t>
      </w:r>
    </w:p>
    <w:p w14:paraId="6F808D61" w14:textId="30C8476F" w:rsidR="007347BA" w:rsidRPr="00280C39" w:rsidRDefault="000B1482" w:rsidP="00AE392B">
      <w:pPr>
        <w:pStyle w:val="Paragraph"/>
        <w:spacing w:line="360" w:lineRule="auto"/>
        <w:jc w:val="left"/>
        <w:rPr>
          <w:sz w:val="26"/>
          <w:szCs w:val="26"/>
        </w:rPr>
      </w:pPr>
      <w:r w:rsidRPr="00280C39">
        <w:rPr>
          <w:sz w:val="26"/>
          <w:szCs w:val="26"/>
        </w:rPr>
        <w:t xml:space="preserve">Vì vây, </w:t>
      </w:r>
      <w:r w:rsidR="004E7BB5" w:rsidRPr="00280C39">
        <w:rPr>
          <w:sz w:val="26"/>
          <w:szCs w:val="26"/>
        </w:rPr>
        <w:t>sinh viên</w:t>
      </w:r>
      <w:r w:rsidRPr="00280C39">
        <w:rPr>
          <w:sz w:val="26"/>
          <w:szCs w:val="26"/>
        </w:rPr>
        <w:t xml:space="preserve"> lựa </w:t>
      </w:r>
      <w:r w:rsidR="00CE4D8A" w:rsidRPr="00280C39">
        <w:rPr>
          <w:sz w:val="26"/>
          <w:szCs w:val="26"/>
        </w:rPr>
        <w:t xml:space="preserve">chọn đề tài:” </w:t>
      </w:r>
      <w:r w:rsidR="00CE4D8A" w:rsidRPr="00280C39">
        <w:rPr>
          <w:b/>
          <w:sz w:val="26"/>
          <w:szCs w:val="26"/>
        </w:rPr>
        <w:t xml:space="preserve">Xây dựng Website thuê người giúp việc theo </w:t>
      </w:r>
      <w:r w:rsidR="00F24099" w:rsidRPr="00280C39">
        <w:rPr>
          <w:b/>
          <w:sz w:val="26"/>
          <w:szCs w:val="26"/>
        </w:rPr>
        <w:t>giờ</w:t>
      </w:r>
      <w:r w:rsidR="00CE4D8A" w:rsidRPr="00280C39">
        <w:rPr>
          <w:sz w:val="26"/>
          <w:szCs w:val="26"/>
        </w:rPr>
        <w:t>”</w:t>
      </w:r>
      <w:r w:rsidR="00E70F53" w:rsidRPr="00280C39">
        <w:rPr>
          <w:sz w:val="26"/>
          <w:szCs w:val="26"/>
        </w:rPr>
        <w:t xml:space="preserve"> nhằm giải hỗ trợ </w:t>
      </w:r>
      <w:r w:rsidRPr="00280C39">
        <w:rPr>
          <w:sz w:val="26"/>
          <w:szCs w:val="26"/>
        </w:rPr>
        <w:t>quyết thực trang hiện nay</w:t>
      </w:r>
      <w:r w:rsidR="00CE4D8A" w:rsidRPr="00280C39">
        <w:rPr>
          <w:sz w:val="26"/>
          <w:szCs w:val="26"/>
        </w:rPr>
        <w:t>.</w:t>
      </w:r>
    </w:p>
    <w:p w14:paraId="6BAC5C93" w14:textId="7BC48105" w:rsidR="003027C2" w:rsidRPr="00280C39" w:rsidRDefault="009F744A" w:rsidP="00AE392B">
      <w:pPr>
        <w:pStyle w:val="Heading2"/>
        <w:rPr>
          <w:szCs w:val="26"/>
        </w:rPr>
      </w:pPr>
      <w:r w:rsidRPr="00280C39">
        <w:rPr>
          <w:szCs w:val="26"/>
        </w:rPr>
        <w:lastRenderedPageBreak/>
        <w:t xml:space="preserve">NỘI DUNG CỦA </w:t>
      </w:r>
      <w:r w:rsidR="00083680" w:rsidRPr="00280C39">
        <w:rPr>
          <w:szCs w:val="26"/>
        </w:rPr>
        <w:t>ĐỀ TÀI</w:t>
      </w:r>
      <w:r w:rsidR="001D62FD" w:rsidRPr="00280C39">
        <w:rPr>
          <w:szCs w:val="26"/>
        </w:rPr>
        <w:t>:</w:t>
      </w:r>
    </w:p>
    <w:p w14:paraId="47EF38A4" w14:textId="6C6DFF14" w:rsidR="001D62FD" w:rsidRPr="00280C39" w:rsidRDefault="001D62FD" w:rsidP="00AE392B">
      <w:pPr>
        <w:pStyle w:val="Paragraph"/>
        <w:spacing w:line="360" w:lineRule="auto"/>
        <w:jc w:val="left"/>
        <w:rPr>
          <w:sz w:val="26"/>
          <w:szCs w:val="26"/>
        </w:rPr>
      </w:pPr>
      <w:r w:rsidRPr="00280C39">
        <w:rPr>
          <w:sz w:val="26"/>
          <w:szCs w:val="26"/>
        </w:rPr>
        <w:t>Đề tài gồm những nội dung như sau:</w:t>
      </w:r>
    </w:p>
    <w:p w14:paraId="64BF536D" w14:textId="7F332FA9" w:rsidR="00083680" w:rsidRPr="00280C39" w:rsidRDefault="00596AA8" w:rsidP="00AE392B">
      <w:pPr>
        <w:pStyle w:val="Paragraph"/>
        <w:numPr>
          <w:ilvl w:val="0"/>
          <w:numId w:val="6"/>
        </w:numPr>
        <w:spacing w:line="360" w:lineRule="auto"/>
        <w:jc w:val="left"/>
        <w:rPr>
          <w:sz w:val="26"/>
          <w:szCs w:val="26"/>
        </w:rPr>
      </w:pPr>
      <w:r w:rsidRPr="00280C39">
        <w:rPr>
          <w:sz w:val="26"/>
          <w:szCs w:val="26"/>
        </w:rPr>
        <w:t xml:space="preserve">Tổng hợp những </w:t>
      </w:r>
      <w:r w:rsidR="00824B71" w:rsidRPr="00280C39">
        <w:rPr>
          <w:sz w:val="26"/>
          <w:szCs w:val="26"/>
        </w:rPr>
        <w:t>lý thuyết của ngôn ngữ, công cụ</w:t>
      </w:r>
      <w:r w:rsidRPr="00280C39">
        <w:rPr>
          <w:sz w:val="26"/>
          <w:szCs w:val="26"/>
        </w:rPr>
        <w:t xml:space="preserve"> sử dụng để thiết kế website.</w:t>
      </w:r>
    </w:p>
    <w:p w14:paraId="24F1A962" w14:textId="3145C3C6" w:rsidR="00596AA8" w:rsidRPr="00280C39" w:rsidRDefault="00596AA8" w:rsidP="00AE392B">
      <w:pPr>
        <w:pStyle w:val="Paragraph"/>
        <w:numPr>
          <w:ilvl w:val="0"/>
          <w:numId w:val="6"/>
        </w:numPr>
        <w:spacing w:line="360" w:lineRule="auto"/>
        <w:jc w:val="left"/>
        <w:rPr>
          <w:sz w:val="26"/>
          <w:szCs w:val="26"/>
        </w:rPr>
      </w:pPr>
      <w:r w:rsidRPr="00280C39">
        <w:rPr>
          <w:sz w:val="26"/>
          <w:szCs w:val="26"/>
        </w:rPr>
        <w:t>Mô tả quá trình xây dựng phần mềm từ lên kế hoạch cho đến hoàn thiện sản phẩm.</w:t>
      </w:r>
    </w:p>
    <w:p w14:paraId="4E6860F2" w14:textId="09F8C909" w:rsidR="00683976" w:rsidRPr="00280C39" w:rsidRDefault="00641326" w:rsidP="00AE392B">
      <w:pPr>
        <w:pStyle w:val="Heading2"/>
        <w:rPr>
          <w:szCs w:val="26"/>
        </w:rPr>
      </w:pPr>
      <w:r w:rsidRPr="00280C39">
        <w:rPr>
          <w:szCs w:val="26"/>
        </w:rPr>
        <w:t>PHƯƠNG PHÁP THỰC HIỆN</w:t>
      </w:r>
      <w:r w:rsidR="00683976" w:rsidRPr="00280C39">
        <w:rPr>
          <w:szCs w:val="26"/>
        </w:rPr>
        <w:t xml:space="preserve"> </w:t>
      </w:r>
    </w:p>
    <w:p w14:paraId="190D3A1A" w14:textId="7E5BFA91" w:rsidR="00596AA8" w:rsidRPr="00280C39" w:rsidRDefault="00596AA8" w:rsidP="00AE392B">
      <w:pPr>
        <w:pStyle w:val="ListParagraph"/>
        <w:numPr>
          <w:ilvl w:val="0"/>
          <w:numId w:val="5"/>
        </w:numPr>
        <w:spacing w:line="360" w:lineRule="auto"/>
        <w:rPr>
          <w:sz w:val="26"/>
          <w:szCs w:val="26"/>
        </w:rPr>
      </w:pPr>
      <w:r w:rsidRPr="00280C39">
        <w:rPr>
          <w:sz w:val="26"/>
          <w:szCs w:val="26"/>
        </w:rPr>
        <w:t>Nghiên cứu tài liệu tìm hiểu nhu cầu khách hàng, phân tích và thiết kế website phù hợp.</w:t>
      </w:r>
    </w:p>
    <w:p w14:paraId="205C30FF" w14:textId="62945BF6" w:rsidR="00181A6D" w:rsidRPr="00280C39" w:rsidRDefault="00596AA8" w:rsidP="00AE392B">
      <w:pPr>
        <w:pStyle w:val="ListParagraph"/>
        <w:numPr>
          <w:ilvl w:val="0"/>
          <w:numId w:val="5"/>
        </w:numPr>
        <w:spacing w:line="360" w:lineRule="auto"/>
        <w:rPr>
          <w:sz w:val="26"/>
          <w:szCs w:val="26"/>
        </w:rPr>
      </w:pPr>
      <w:r w:rsidRPr="00280C39">
        <w:rPr>
          <w:sz w:val="26"/>
          <w:szCs w:val="26"/>
        </w:rPr>
        <w:t>Sử dụng phần mềm Visual Studio Code, IntelliJ, MySQL workbench, Postman.</w:t>
      </w:r>
    </w:p>
    <w:p w14:paraId="00A8D4C9" w14:textId="2A71043D" w:rsidR="00FA01E8" w:rsidRPr="00280C39" w:rsidRDefault="00641326" w:rsidP="00AE392B">
      <w:pPr>
        <w:pStyle w:val="Heading2"/>
        <w:rPr>
          <w:szCs w:val="26"/>
        </w:rPr>
      </w:pPr>
      <w:r w:rsidRPr="00280C39">
        <w:rPr>
          <w:szCs w:val="26"/>
        </w:rPr>
        <w:t xml:space="preserve">BỐ CỤC CỦA </w:t>
      </w:r>
      <w:r w:rsidR="00083680" w:rsidRPr="00280C39">
        <w:rPr>
          <w:szCs w:val="26"/>
        </w:rPr>
        <w:t>BÁO CÁO</w:t>
      </w:r>
    </w:p>
    <w:p w14:paraId="1431725A" w14:textId="115C95B1" w:rsidR="00FE0D86" w:rsidRPr="00280C39" w:rsidRDefault="00596AA8" w:rsidP="00AE392B">
      <w:pPr>
        <w:spacing w:line="360" w:lineRule="auto"/>
        <w:ind w:firstLine="578"/>
        <w:rPr>
          <w:sz w:val="26"/>
          <w:szCs w:val="26"/>
        </w:rPr>
      </w:pPr>
      <w:r w:rsidRPr="00280C39">
        <w:rPr>
          <w:sz w:val="26"/>
          <w:szCs w:val="26"/>
        </w:rPr>
        <w:t>Báo cáo được chia thành 7 chương:</w:t>
      </w:r>
    </w:p>
    <w:p w14:paraId="27E76531" w14:textId="33A057FE" w:rsidR="00596AA8" w:rsidRPr="00280C39" w:rsidRDefault="00596AA8" w:rsidP="00AE392B">
      <w:pPr>
        <w:spacing w:line="360" w:lineRule="auto"/>
        <w:ind w:firstLine="578"/>
        <w:rPr>
          <w:sz w:val="26"/>
          <w:szCs w:val="26"/>
        </w:rPr>
      </w:pPr>
      <w:r w:rsidRPr="00280C39">
        <w:rPr>
          <w:sz w:val="26"/>
          <w:szCs w:val="26"/>
        </w:rPr>
        <w:t>Chương 1: Mở đầu</w:t>
      </w:r>
    </w:p>
    <w:p w14:paraId="295C79F3" w14:textId="29955740" w:rsidR="00596AA8" w:rsidRPr="00280C39" w:rsidRDefault="00596AA8" w:rsidP="00AE392B">
      <w:pPr>
        <w:spacing w:line="360" w:lineRule="auto"/>
        <w:ind w:firstLine="578"/>
        <w:rPr>
          <w:sz w:val="26"/>
          <w:szCs w:val="26"/>
        </w:rPr>
      </w:pPr>
      <w:r w:rsidRPr="00280C39">
        <w:rPr>
          <w:sz w:val="26"/>
          <w:szCs w:val="26"/>
        </w:rPr>
        <w:t>Chương 2: Giới thiệu công ty thực tập</w:t>
      </w:r>
    </w:p>
    <w:p w14:paraId="6140F0AA" w14:textId="34633494" w:rsidR="00596AA8" w:rsidRPr="00280C39" w:rsidRDefault="00596AA8" w:rsidP="00AE392B">
      <w:pPr>
        <w:spacing w:line="360" w:lineRule="auto"/>
        <w:ind w:firstLine="578"/>
        <w:rPr>
          <w:sz w:val="26"/>
          <w:szCs w:val="26"/>
        </w:rPr>
      </w:pPr>
      <w:r w:rsidRPr="00280C39">
        <w:rPr>
          <w:sz w:val="26"/>
          <w:szCs w:val="26"/>
        </w:rPr>
        <w:t>Chương 3: Cơ sở lý thuyết</w:t>
      </w:r>
    </w:p>
    <w:p w14:paraId="5CE4E010" w14:textId="1815BA43" w:rsidR="00596AA8" w:rsidRPr="00280C39" w:rsidRDefault="00596AA8" w:rsidP="00AE392B">
      <w:pPr>
        <w:spacing w:line="360" w:lineRule="auto"/>
        <w:ind w:firstLine="578"/>
        <w:rPr>
          <w:sz w:val="26"/>
          <w:szCs w:val="26"/>
        </w:rPr>
      </w:pPr>
      <w:r w:rsidRPr="00280C39">
        <w:rPr>
          <w:sz w:val="26"/>
          <w:szCs w:val="26"/>
        </w:rPr>
        <w:t>Chương 4: G</w:t>
      </w:r>
      <w:r w:rsidR="008C1693" w:rsidRPr="00280C39">
        <w:rPr>
          <w:sz w:val="26"/>
          <w:szCs w:val="26"/>
        </w:rPr>
        <w:t xml:space="preserve">iới thiệu ngôn ngữ </w:t>
      </w:r>
    </w:p>
    <w:p w14:paraId="060AFD78" w14:textId="15C87FE9" w:rsidR="00596AA8" w:rsidRPr="00280C39" w:rsidRDefault="00596AA8" w:rsidP="00AE392B">
      <w:pPr>
        <w:spacing w:line="360" w:lineRule="auto"/>
        <w:ind w:firstLine="578"/>
        <w:rPr>
          <w:sz w:val="26"/>
          <w:szCs w:val="26"/>
        </w:rPr>
      </w:pPr>
      <w:r w:rsidRPr="00280C39">
        <w:rPr>
          <w:sz w:val="26"/>
          <w:szCs w:val="26"/>
        </w:rPr>
        <w:t xml:space="preserve">Chương 5: Giới thiệu </w:t>
      </w:r>
      <w:r w:rsidR="008C1693" w:rsidRPr="00280C39">
        <w:rPr>
          <w:sz w:val="26"/>
          <w:szCs w:val="26"/>
        </w:rPr>
        <w:t>công cụ được sử dụng:</w:t>
      </w:r>
    </w:p>
    <w:p w14:paraId="47DFC8D6" w14:textId="2EEA63FB" w:rsidR="008C1693" w:rsidRPr="00280C39" w:rsidRDefault="008C1693" w:rsidP="00AE392B">
      <w:pPr>
        <w:spacing w:line="360" w:lineRule="auto"/>
        <w:ind w:firstLine="578"/>
        <w:rPr>
          <w:sz w:val="26"/>
          <w:szCs w:val="26"/>
        </w:rPr>
      </w:pPr>
      <w:r w:rsidRPr="00280C39">
        <w:rPr>
          <w:sz w:val="26"/>
          <w:szCs w:val="26"/>
        </w:rPr>
        <w:t>Chương 6: Phân tích hệ thống</w:t>
      </w:r>
    </w:p>
    <w:p w14:paraId="710A6195" w14:textId="1FBD6783" w:rsidR="008C1693" w:rsidRPr="00280C39" w:rsidRDefault="008C1693" w:rsidP="00AE392B">
      <w:pPr>
        <w:spacing w:line="360" w:lineRule="auto"/>
        <w:ind w:firstLine="578"/>
        <w:rPr>
          <w:sz w:val="26"/>
          <w:szCs w:val="26"/>
        </w:rPr>
      </w:pPr>
      <w:r w:rsidRPr="00280C39">
        <w:rPr>
          <w:sz w:val="26"/>
          <w:szCs w:val="26"/>
        </w:rPr>
        <w:t>Chương 7: Kế hoạch và Thiết kế dữ liệu</w:t>
      </w:r>
    </w:p>
    <w:p w14:paraId="34CC6043" w14:textId="40B29ABA" w:rsidR="008C1693" w:rsidRPr="00280C39" w:rsidRDefault="008C1693" w:rsidP="00AE392B">
      <w:pPr>
        <w:spacing w:line="360" w:lineRule="auto"/>
        <w:ind w:firstLine="578"/>
        <w:rPr>
          <w:sz w:val="26"/>
          <w:szCs w:val="26"/>
        </w:rPr>
      </w:pPr>
      <w:r w:rsidRPr="00280C39">
        <w:rPr>
          <w:sz w:val="26"/>
          <w:szCs w:val="26"/>
        </w:rPr>
        <w:t>Chương 8: Xây dựng Website</w:t>
      </w:r>
    </w:p>
    <w:p w14:paraId="1EE6B41A" w14:textId="74D7BC83" w:rsidR="008C1693" w:rsidRPr="00280C39" w:rsidRDefault="008C1693" w:rsidP="00AE392B">
      <w:pPr>
        <w:spacing w:line="360" w:lineRule="auto"/>
        <w:ind w:firstLine="578"/>
        <w:rPr>
          <w:sz w:val="26"/>
          <w:szCs w:val="26"/>
        </w:rPr>
      </w:pPr>
      <w:r w:rsidRPr="00280C39">
        <w:rPr>
          <w:sz w:val="26"/>
          <w:szCs w:val="26"/>
        </w:rPr>
        <w:t xml:space="preserve">Chương 9: Kết luận và hướng phát triển </w:t>
      </w:r>
    </w:p>
    <w:p w14:paraId="1367F3A4" w14:textId="77777777" w:rsidR="008C1693" w:rsidRPr="00280C39" w:rsidRDefault="008C1693" w:rsidP="00AE392B">
      <w:pPr>
        <w:spacing w:line="360" w:lineRule="auto"/>
        <w:ind w:firstLine="578"/>
        <w:rPr>
          <w:sz w:val="26"/>
          <w:szCs w:val="26"/>
        </w:rPr>
      </w:pPr>
    </w:p>
    <w:p w14:paraId="3150F38B" w14:textId="77777777" w:rsidR="00FA01E8" w:rsidRPr="00280C39" w:rsidRDefault="00FA01E8" w:rsidP="00AE392B">
      <w:pPr>
        <w:overflowPunct/>
        <w:autoSpaceDE/>
        <w:autoSpaceDN/>
        <w:adjustRightInd/>
        <w:spacing w:line="360" w:lineRule="auto"/>
        <w:textAlignment w:val="auto"/>
        <w:rPr>
          <w:b/>
          <w:sz w:val="26"/>
          <w:szCs w:val="26"/>
        </w:rPr>
      </w:pPr>
      <w:r w:rsidRPr="00280C39">
        <w:rPr>
          <w:b/>
          <w:sz w:val="26"/>
          <w:szCs w:val="26"/>
        </w:rPr>
        <w:br w:type="page"/>
      </w:r>
    </w:p>
    <w:p w14:paraId="505B022A" w14:textId="5DF7EB13" w:rsidR="00641326" w:rsidRPr="00280C39" w:rsidRDefault="008C1693" w:rsidP="00AE392B">
      <w:pPr>
        <w:pStyle w:val="GioiThieuChuong"/>
        <w:ind w:firstLine="0"/>
        <w:jc w:val="left"/>
        <w:rPr>
          <w:b/>
          <w:i w:val="0"/>
        </w:rPr>
      </w:pPr>
      <w:r w:rsidRPr="00280C39">
        <w:rPr>
          <w:b/>
          <w:i w:val="0"/>
        </w:rPr>
        <w:lastRenderedPageBreak/>
        <w:t xml:space="preserve">CHƯƠNG 2: </w:t>
      </w:r>
      <w:r w:rsidR="00641326" w:rsidRPr="00280C39">
        <w:rPr>
          <w:b/>
          <w:i w:val="0"/>
        </w:rPr>
        <w:t xml:space="preserve">GIỚI THIỆU CÔNG TY </w:t>
      </w:r>
      <w:r w:rsidRPr="00280C39">
        <w:rPr>
          <w:b/>
          <w:i w:val="0"/>
        </w:rPr>
        <w:t>TNHH PHẦN MỀM FPT</w:t>
      </w:r>
    </w:p>
    <w:p w14:paraId="22A7FFB4" w14:textId="51A8BB3E" w:rsidR="008C1693" w:rsidRPr="00280C39" w:rsidRDefault="008C1693" w:rsidP="00AE392B">
      <w:pPr>
        <w:pStyle w:val="TieuDe"/>
        <w:spacing w:line="360" w:lineRule="auto"/>
        <w:jc w:val="left"/>
        <w:outlineLvl w:val="0"/>
        <w:rPr>
          <w:sz w:val="26"/>
          <w:szCs w:val="26"/>
        </w:rPr>
      </w:pPr>
      <w:r w:rsidRPr="00280C39">
        <w:rPr>
          <w:sz w:val="26"/>
          <w:szCs w:val="26"/>
        </w:rPr>
        <w:t xml:space="preserve">2.1 </w:t>
      </w:r>
      <w:r w:rsidRPr="00280C39">
        <w:rPr>
          <w:rStyle w:val="Heading2Char"/>
          <w:szCs w:val="26"/>
        </w:rPr>
        <w:t>T</w:t>
      </w:r>
      <w:r w:rsidR="00D937A2" w:rsidRPr="00280C39">
        <w:rPr>
          <w:rStyle w:val="Heading2Char"/>
          <w:szCs w:val="26"/>
        </w:rPr>
        <w:t>ên công ty:</w:t>
      </w:r>
    </w:p>
    <w:p w14:paraId="66618B97" w14:textId="7BE511BF" w:rsidR="003075FE" w:rsidRPr="00280C39" w:rsidRDefault="003075FE" w:rsidP="00AE392B">
      <w:pPr>
        <w:pStyle w:val="Caption"/>
        <w:spacing w:line="360" w:lineRule="auto"/>
        <w:rPr>
          <w:b w:val="0"/>
          <w:sz w:val="26"/>
          <w:szCs w:val="26"/>
        </w:rPr>
      </w:pPr>
      <w:r w:rsidRPr="00280C39">
        <w:rPr>
          <w:b w:val="0"/>
          <w:sz w:val="26"/>
          <w:szCs w:val="26"/>
        </w:rPr>
        <w:t xml:space="preserve">   FPT Software thành lập năm 1999, là công ty thành viên của FPT, Tập đoàn công nghệ hàng đầu của Việt Nam. Sau 17 năm thành lập FPT Software hiện đang là công ty phần mềm lớn nhất của Việt Nam và đứng Top 100 Nhà cung cấp dịch vụ Outsourcing toàn cầu do International Association of Outsourcing Professiona</w:t>
      </w:r>
      <w:r w:rsidR="00824B71" w:rsidRPr="00280C39">
        <w:rPr>
          <w:b w:val="0"/>
          <w:sz w:val="26"/>
          <w:szCs w:val="26"/>
        </w:rPr>
        <w:t>l (IAOP) đánh giá. Có chi nhánh</w:t>
      </w:r>
      <w:r w:rsidRPr="00280C39">
        <w:rPr>
          <w:b w:val="0"/>
          <w:sz w:val="26"/>
          <w:szCs w:val="26"/>
        </w:rPr>
        <w:t xml:space="preserve"> ở 11 quốc gia, với thị trường chính ở Nhật Bản, Hoa kỳ, Châu Âu, Châu Á Thái Bình Dương, Việt Nam cùng hơn 9000 lao động.</w:t>
      </w:r>
    </w:p>
    <w:p w14:paraId="537A3032" w14:textId="6E1FC81C" w:rsidR="003075FE" w:rsidRPr="00280C39" w:rsidRDefault="003075FE" w:rsidP="00AE392B">
      <w:pPr>
        <w:spacing w:line="360" w:lineRule="auto"/>
        <w:rPr>
          <w:sz w:val="26"/>
          <w:szCs w:val="26"/>
        </w:rPr>
      </w:pPr>
      <w:r w:rsidRPr="00280C39">
        <w:rPr>
          <w:sz w:val="26"/>
          <w:szCs w:val="26"/>
        </w:rPr>
        <w:t xml:space="preserve">    Với bề dày gần 26 năm trong việc tạo dựng và phát triển các mô hình kinh doanh quy mô lớn trong lĩnh vực phần mềm, FPT Sofware cung cấp các dịch vụ đạt tiêu chuẩn quốc tế ở các mảng: </w:t>
      </w:r>
    </w:p>
    <w:p w14:paraId="544CBCC7" w14:textId="240EDCB9" w:rsidR="003075FE" w:rsidRPr="00280C39" w:rsidRDefault="003075FE" w:rsidP="00AE392B">
      <w:pPr>
        <w:pStyle w:val="ListParagraph"/>
        <w:numPr>
          <w:ilvl w:val="0"/>
          <w:numId w:val="5"/>
        </w:numPr>
        <w:spacing w:line="360" w:lineRule="auto"/>
        <w:rPr>
          <w:sz w:val="26"/>
          <w:szCs w:val="26"/>
        </w:rPr>
      </w:pPr>
      <w:r w:rsidRPr="00280C39">
        <w:rPr>
          <w:sz w:val="26"/>
          <w:szCs w:val="26"/>
        </w:rPr>
        <w:t>Dịch vụ phần mềm truyền thống (Application Services, Business Application Services, Legacy Migration, T</w:t>
      </w:r>
      <w:r w:rsidR="00423909" w:rsidRPr="00280C39">
        <w:rPr>
          <w:sz w:val="26"/>
          <w:szCs w:val="26"/>
        </w:rPr>
        <w:t>esting &amp;</w:t>
      </w:r>
      <w:r w:rsidRPr="00280C39">
        <w:rPr>
          <w:sz w:val="26"/>
          <w:szCs w:val="26"/>
        </w:rPr>
        <w:t xml:space="preserve"> BPO);</w:t>
      </w:r>
    </w:p>
    <w:p w14:paraId="7FF304B5" w14:textId="68B15C9C" w:rsidR="003075FE" w:rsidRPr="00280C39" w:rsidRDefault="003075FE" w:rsidP="00AE392B">
      <w:pPr>
        <w:pStyle w:val="ListParagraph"/>
        <w:numPr>
          <w:ilvl w:val="0"/>
          <w:numId w:val="5"/>
        </w:numPr>
        <w:spacing w:line="360" w:lineRule="auto"/>
        <w:rPr>
          <w:sz w:val="26"/>
          <w:szCs w:val="26"/>
        </w:rPr>
      </w:pPr>
      <w:r w:rsidRPr="00280C39">
        <w:rPr>
          <w:sz w:val="26"/>
          <w:szCs w:val="26"/>
        </w:rPr>
        <w:t>Dịch vụ Digital Age Service</w:t>
      </w:r>
      <w:r w:rsidR="00423909" w:rsidRPr="00280C39">
        <w:rPr>
          <w:sz w:val="26"/>
          <w:szCs w:val="26"/>
        </w:rPr>
        <w:t xml:space="preserve"> </w:t>
      </w:r>
      <w:r w:rsidRPr="00280C39">
        <w:rPr>
          <w:sz w:val="26"/>
          <w:szCs w:val="26"/>
        </w:rPr>
        <w:t>(Cloud, Mobi</w:t>
      </w:r>
      <w:r w:rsidR="00423909" w:rsidRPr="00280C39">
        <w:rPr>
          <w:sz w:val="26"/>
          <w:szCs w:val="26"/>
        </w:rPr>
        <w:t>li</w:t>
      </w:r>
      <w:r w:rsidRPr="00280C39">
        <w:rPr>
          <w:sz w:val="26"/>
          <w:szCs w:val="26"/>
        </w:rPr>
        <w:t>ty, Ana</w:t>
      </w:r>
      <w:r w:rsidR="00A827B5" w:rsidRPr="00280C39">
        <w:rPr>
          <w:sz w:val="26"/>
          <w:szCs w:val="26"/>
        </w:rPr>
        <w:t>lytics &amp; Internet of Things)</w:t>
      </w:r>
    </w:p>
    <w:p w14:paraId="531A3A04" w14:textId="45002D5B" w:rsidR="003075FE" w:rsidRPr="00280C39" w:rsidRDefault="00A827B5" w:rsidP="00AE392B">
      <w:pPr>
        <w:pStyle w:val="ListParagraph"/>
        <w:numPr>
          <w:ilvl w:val="0"/>
          <w:numId w:val="5"/>
        </w:numPr>
        <w:spacing w:line="360" w:lineRule="auto"/>
        <w:rPr>
          <w:sz w:val="26"/>
          <w:szCs w:val="26"/>
        </w:rPr>
      </w:pPr>
      <w:r w:rsidRPr="00280C39">
        <w:rPr>
          <w:sz w:val="26"/>
          <w:szCs w:val="26"/>
        </w:rPr>
        <w:t xml:space="preserve">Dịch vụ Product Engineering bao gồm Embedded System, CAD/CAM </w:t>
      </w:r>
      <w:r w:rsidR="00423909" w:rsidRPr="00280C39">
        <w:rPr>
          <w:sz w:val="26"/>
          <w:szCs w:val="26"/>
        </w:rPr>
        <w:t>&amp;</w:t>
      </w:r>
      <w:r w:rsidRPr="00280C39">
        <w:rPr>
          <w:sz w:val="26"/>
          <w:szCs w:val="26"/>
        </w:rPr>
        <w:t xml:space="preserve"> IC </w:t>
      </w:r>
      <w:r w:rsidR="00423909" w:rsidRPr="00280C39">
        <w:rPr>
          <w:sz w:val="26"/>
          <w:szCs w:val="26"/>
        </w:rPr>
        <w:t xml:space="preserve">Design. </w:t>
      </w:r>
    </w:p>
    <w:p w14:paraId="4D15C25D" w14:textId="262BF0D4" w:rsidR="00641326" w:rsidRPr="00280C39" w:rsidRDefault="00D937A2" w:rsidP="00AE392B">
      <w:pPr>
        <w:pStyle w:val="Caption"/>
        <w:spacing w:line="360" w:lineRule="auto"/>
        <w:outlineLvl w:val="1"/>
        <w:rPr>
          <w:b w:val="0"/>
          <w:sz w:val="26"/>
          <w:szCs w:val="26"/>
        </w:rPr>
      </w:pPr>
      <w:r w:rsidRPr="00280C39">
        <w:rPr>
          <w:b w:val="0"/>
          <w:sz w:val="26"/>
          <w:szCs w:val="26"/>
        </w:rPr>
        <w:t>2.2 Tầm nhìn:</w:t>
      </w:r>
      <w:r w:rsidR="00A06D0C" w:rsidRPr="00280C39">
        <w:rPr>
          <w:b w:val="0"/>
          <w:sz w:val="26"/>
          <w:szCs w:val="26"/>
        </w:rPr>
        <w:t xml:space="preserve"> </w:t>
      </w:r>
    </w:p>
    <w:p w14:paraId="7304C002" w14:textId="3E0C6B93" w:rsidR="00D937A2" w:rsidRPr="00280C39" w:rsidRDefault="00A06D0C" w:rsidP="00AE392B">
      <w:pPr>
        <w:spacing w:line="360" w:lineRule="auto"/>
        <w:rPr>
          <w:sz w:val="26"/>
          <w:szCs w:val="26"/>
        </w:rPr>
      </w:pPr>
      <w:r w:rsidRPr="00280C39">
        <w:rPr>
          <w:sz w:val="26"/>
          <w:szCs w:val="26"/>
        </w:rPr>
        <w:t>FPT mong muốn trở thành một tổ chức kiểu mới, giàu mạnh bằng nỗ lực lao động sang tạo trong khoa học kỹ thuật và công nghệ, làm khách hàng hài lòng, góp phần hưng thịnh quốc gia, đem lại cho mỗi thành viên của mình điều kiện phát triển tài năng tốt nhất và một cuộc sống đầy dủ và vật chất, phong phú về tinh thần.</w:t>
      </w:r>
    </w:p>
    <w:p w14:paraId="7D87BCA4" w14:textId="2B87191B" w:rsidR="00A06D0C" w:rsidRPr="00280C39" w:rsidRDefault="00A06D0C" w:rsidP="00AE392B">
      <w:pPr>
        <w:spacing w:line="360" w:lineRule="auto"/>
        <w:rPr>
          <w:sz w:val="26"/>
          <w:szCs w:val="26"/>
        </w:rPr>
      </w:pPr>
      <w:r w:rsidRPr="00280C39">
        <w:rPr>
          <w:sz w:val="26"/>
          <w:szCs w:val="26"/>
        </w:rPr>
        <w:t xml:space="preserve">2.3 </w:t>
      </w:r>
      <w:r w:rsidR="004040A7" w:rsidRPr="00280C39">
        <w:rPr>
          <w:sz w:val="26"/>
          <w:szCs w:val="26"/>
        </w:rPr>
        <w:t>Sứ mệnh:</w:t>
      </w:r>
    </w:p>
    <w:p w14:paraId="78DAF46D" w14:textId="2EEEEE5B" w:rsidR="000246B0" w:rsidRPr="00280C39" w:rsidRDefault="000246B0" w:rsidP="00AE392B">
      <w:pPr>
        <w:spacing w:line="360" w:lineRule="auto"/>
        <w:rPr>
          <w:sz w:val="26"/>
          <w:szCs w:val="26"/>
        </w:rPr>
      </w:pPr>
      <w:r w:rsidRPr="00280C39">
        <w:rPr>
          <w:sz w:val="26"/>
          <w:szCs w:val="26"/>
        </w:rPr>
        <w:t>Với mục tiêu mở rộng độ phủ cửa hàng trên toàn quốc, Công ty Cổ phần Bán lẻ Kỹ thuật số FPT hướng tới trở thành Hệ thống bán lẻ các sản phẩm Viễn thông Kỹ thuật số hàng đầu Việt Nam. Cùng với quy mô ngày càng lớn, FPT Shop sẽ cung cấp tới mọi tầng lớp khách hàng những trải nghiệm mua sắm tích cực, thông qua các sản phẩm Kỹ thuật số chính hãng chất lượng cao, giá cả cạnh tranh đi kèm dịch vụ chăm sóc khách hàng thân thiện, được đảm bảo bởi uy tín của doanh nghiệp.</w:t>
      </w:r>
    </w:p>
    <w:p w14:paraId="1F3AD5D4" w14:textId="4B832B5F" w:rsidR="000246B0" w:rsidRPr="00280C39" w:rsidRDefault="000246B0" w:rsidP="00AE392B">
      <w:pPr>
        <w:spacing w:line="360" w:lineRule="auto"/>
        <w:rPr>
          <w:sz w:val="26"/>
          <w:szCs w:val="26"/>
        </w:rPr>
      </w:pPr>
      <w:r w:rsidRPr="00280C39">
        <w:rPr>
          <w:sz w:val="26"/>
          <w:szCs w:val="26"/>
        </w:rPr>
        <w:t>2.4 Giá trị cốt lõi:</w:t>
      </w:r>
    </w:p>
    <w:p w14:paraId="0223C59D" w14:textId="140B0F42" w:rsidR="000246B0" w:rsidRPr="00280C39" w:rsidRDefault="000246B0" w:rsidP="00AE392B">
      <w:pPr>
        <w:pStyle w:val="ListParagraph"/>
        <w:numPr>
          <w:ilvl w:val="0"/>
          <w:numId w:val="35"/>
        </w:numPr>
        <w:spacing w:line="360" w:lineRule="auto"/>
        <w:rPr>
          <w:sz w:val="26"/>
          <w:szCs w:val="26"/>
        </w:rPr>
      </w:pPr>
      <w:r w:rsidRPr="00280C39">
        <w:rPr>
          <w:sz w:val="26"/>
          <w:szCs w:val="26"/>
        </w:rPr>
        <w:t xml:space="preserve">Chất lượng </w:t>
      </w:r>
    </w:p>
    <w:p w14:paraId="07550C2C" w14:textId="1D7736A0" w:rsidR="000246B0" w:rsidRPr="00280C39" w:rsidRDefault="000246B0" w:rsidP="00AE392B">
      <w:pPr>
        <w:pStyle w:val="ListParagraph"/>
        <w:numPr>
          <w:ilvl w:val="0"/>
          <w:numId w:val="35"/>
        </w:numPr>
        <w:spacing w:line="360" w:lineRule="auto"/>
        <w:rPr>
          <w:sz w:val="26"/>
          <w:szCs w:val="26"/>
        </w:rPr>
      </w:pPr>
      <w:r w:rsidRPr="00280C39">
        <w:rPr>
          <w:sz w:val="26"/>
          <w:szCs w:val="26"/>
        </w:rPr>
        <w:lastRenderedPageBreak/>
        <w:t xml:space="preserve">Tin cậy </w:t>
      </w:r>
    </w:p>
    <w:p w14:paraId="017765D4" w14:textId="7B10628A" w:rsidR="000246B0" w:rsidRPr="00280C39" w:rsidRDefault="000246B0" w:rsidP="00AE392B">
      <w:pPr>
        <w:pStyle w:val="ListParagraph"/>
        <w:numPr>
          <w:ilvl w:val="0"/>
          <w:numId w:val="35"/>
        </w:numPr>
        <w:spacing w:line="360" w:lineRule="auto"/>
        <w:rPr>
          <w:sz w:val="26"/>
          <w:szCs w:val="26"/>
        </w:rPr>
      </w:pPr>
      <w:r w:rsidRPr="00280C39">
        <w:rPr>
          <w:sz w:val="26"/>
          <w:szCs w:val="26"/>
        </w:rPr>
        <w:t xml:space="preserve">Thân thiện </w:t>
      </w:r>
    </w:p>
    <w:p w14:paraId="62939267" w14:textId="345A5E50" w:rsidR="000246B0" w:rsidRPr="00280C39" w:rsidRDefault="000246B0" w:rsidP="00AE392B">
      <w:pPr>
        <w:pStyle w:val="ListParagraph"/>
        <w:numPr>
          <w:ilvl w:val="0"/>
          <w:numId w:val="35"/>
        </w:numPr>
        <w:spacing w:line="360" w:lineRule="auto"/>
        <w:rPr>
          <w:sz w:val="26"/>
          <w:szCs w:val="26"/>
        </w:rPr>
      </w:pPr>
      <w:r w:rsidRPr="00280C39">
        <w:rPr>
          <w:sz w:val="26"/>
          <w:szCs w:val="26"/>
        </w:rPr>
        <w:t>Chăm sóc</w:t>
      </w:r>
    </w:p>
    <w:p w14:paraId="09E0FC4E" w14:textId="38B8A198" w:rsidR="000246B0" w:rsidRPr="00280C39" w:rsidRDefault="000246B0" w:rsidP="00AE392B">
      <w:pPr>
        <w:spacing w:line="360" w:lineRule="auto"/>
        <w:rPr>
          <w:sz w:val="26"/>
          <w:szCs w:val="26"/>
        </w:rPr>
      </w:pPr>
      <w:r w:rsidRPr="00280C39">
        <w:rPr>
          <w:sz w:val="26"/>
          <w:szCs w:val="26"/>
        </w:rPr>
        <w:t>2.5 Slogan:</w:t>
      </w:r>
    </w:p>
    <w:p w14:paraId="538ADF46" w14:textId="5EF7896B" w:rsidR="000246B0" w:rsidRPr="00280C39" w:rsidRDefault="000246B0" w:rsidP="00AE392B">
      <w:pPr>
        <w:spacing w:line="360" w:lineRule="auto"/>
        <w:rPr>
          <w:sz w:val="26"/>
          <w:szCs w:val="26"/>
        </w:rPr>
      </w:pPr>
      <w:r w:rsidRPr="00280C39">
        <w:rPr>
          <w:color w:val="202124"/>
          <w:sz w:val="26"/>
          <w:szCs w:val="26"/>
          <w:shd w:val="clear" w:color="auto" w:fill="FFFFFF"/>
        </w:rPr>
        <w:t>“El pueblo Unido”</w:t>
      </w:r>
    </w:p>
    <w:p w14:paraId="49B43D2C" w14:textId="77777777" w:rsidR="00B9282C" w:rsidRPr="00280C39" w:rsidRDefault="000246B0" w:rsidP="00AE392B">
      <w:pPr>
        <w:pStyle w:val="Heading1"/>
        <w:spacing w:line="360" w:lineRule="auto"/>
      </w:pPr>
      <w:r w:rsidRPr="00280C39">
        <w:t xml:space="preserve">CHƯƠNG 3: </w:t>
      </w:r>
      <w:r w:rsidR="00911BB2" w:rsidRPr="00280C39">
        <w:t>CƠ SỞ LÝ THUYẾT</w:t>
      </w:r>
    </w:p>
    <w:p w14:paraId="46801061" w14:textId="035B9E2F" w:rsidR="00D01122" w:rsidRPr="00280C39" w:rsidRDefault="00B9282C" w:rsidP="00AE392B">
      <w:pPr>
        <w:pStyle w:val="Paragraph"/>
        <w:spacing w:line="360" w:lineRule="auto"/>
        <w:ind w:firstLine="0"/>
        <w:jc w:val="left"/>
        <w:rPr>
          <w:sz w:val="26"/>
          <w:szCs w:val="26"/>
        </w:rPr>
      </w:pPr>
      <w:r w:rsidRPr="00280C39">
        <w:rPr>
          <w:sz w:val="26"/>
          <w:szCs w:val="26"/>
        </w:rPr>
        <w:t xml:space="preserve">3.1 </w:t>
      </w:r>
      <w:r w:rsidR="00D01122" w:rsidRPr="00280C39">
        <w:rPr>
          <w:sz w:val="26"/>
          <w:szCs w:val="26"/>
        </w:rPr>
        <w:t>Website là gì</w:t>
      </w:r>
      <w:r w:rsidR="008B4F7E" w:rsidRPr="00280C39">
        <w:rPr>
          <w:sz w:val="26"/>
          <w:szCs w:val="26"/>
        </w:rPr>
        <w:t>:</w:t>
      </w:r>
    </w:p>
    <w:p w14:paraId="3104CAEE" w14:textId="2A6A7E11" w:rsidR="00D01122" w:rsidRPr="00280C39" w:rsidRDefault="00D01122" w:rsidP="00AE392B">
      <w:pPr>
        <w:pStyle w:val="Paragraph"/>
        <w:spacing w:line="360" w:lineRule="auto"/>
        <w:ind w:firstLine="0"/>
        <w:jc w:val="left"/>
        <w:rPr>
          <w:sz w:val="26"/>
          <w:szCs w:val="26"/>
        </w:rPr>
      </w:pPr>
      <w:r w:rsidRPr="00280C39">
        <w:rPr>
          <w:sz w:val="26"/>
          <w:szCs w:val="26"/>
        </w:rPr>
        <w:t xml:space="preserve">Website còn gọi là trang web hoặc trang mạng, là một tập hợp trang thông tin có chứa các dạng hình ảnh, văn bản, audio, </w:t>
      </w:r>
      <w:r w:rsidR="00AE392B" w:rsidRPr="00280C39">
        <w:rPr>
          <w:sz w:val="26"/>
          <w:szCs w:val="26"/>
        </w:rPr>
        <w:t>video…</w:t>
      </w:r>
      <w:r w:rsidRPr="00280C39">
        <w:rPr>
          <w:sz w:val="26"/>
          <w:szCs w:val="26"/>
        </w:rPr>
        <w:t xml:space="preserve"> được lưu trữ trên web server (máy chủ) và người dùng có thể truy cập từ xa thông qua internet. Trong các tài liệu quy định của Việt Nam, website thường được gọi với tên là “trang thông tin điện tử”</w:t>
      </w:r>
      <w:r w:rsidR="008B4F7E" w:rsidRPr="00280C39">
        <w:rPr>
          <w:sz w:val="26"/>
          <w:szCs w:val="26"/>
        </w:rPr>
        <w:t>.</w:t>
      </w:r>
    </w:p>
    <w:p w14:paraId="25A91802" w14:textId="3F0B1163" w:rsidR="008B4F7E" w:rsidRPr="00280C39" w:rsidRDefault="00B9282C" w:rsidP="00AE392B">
      <w:pPr>
        <w:pStyle w:val="Paragraph"/>
        <w:spacing w:line="360" w:lineRule="auto"/>
        <w:ind w:firstLine="0"/>
        <w:jc w:val="left"/>
        <w:rPr>
          <w:sz w:val="26"/>
          <w:szCs w:val="26"/>
        </w:rPr>
      </w:pPr>
      <w:r w:rsidRPr="00280C39">
        <w:rPr>
          <w:sz w:val="26"/>
          <w:szCs w:val="26"/>
        </w:rPr>
        <w:t>3.2</w:t>
      </w:r>
      <w:r w:rsidR="008B4F7E" w:rsidRPr="00280C39">
        <w:rPr>
          <w:sz w:val="26"/>
          <w:szCs w:val="26"/>
        </w:rPr>
        <w:t xml:space="preserve"> Trang web là gì:</w:t>
      </w:r>
    </w:p>
    <w:p w14:paraId="34C62714" w14:textId="0A6476DD" w:rsidR="008B4F7E" w:rsidRPr="00280C39" w:rsidRDefault="008B4F7E" w:rsidP="00AE392B">
      <w:pPr>
        <w:pStyle w:val="Paragraph"/>
        <w:spacing w:line="360" w:lineRule="auto"/>
        <w:ind w:firstLine="0"/>
        <w:jc w:val="left"/>
        <w:rPr>
          <w:sz w:val="26"/>
          <w:szCs w:val="26"/>
        </w:rPr>
      </w:pPr>
      <w:r w:rsidRPr="00280C39">
        <w:rPr>
          <w:sz w:val="26"/>
          <w:szCs w:val="26"/>
        </w:rPr>
        <w:t>Đó là một trang cụ thể nào đó của websit</w:t>
      </w:r>
      <w:r w:rsidR="009F1252" w:rsidRPr="00280C39">
        <w:rPr>
          <w:sz w:val="26"/>
          <w:szCs w:val="26"/>
        </w:rPr>
        <w:t>e</w:t>
      </w:r>
      <w:r w:rsidRPr="00280C39">
        <w:rPr>
          <w:sz w:val="26"/>
          <w:szCs w:val="26"/>
        </w:rPr>
        <w:t>, trong tiếng anh gọi là “web page” hoặc ngắn gọn</w:t>
      </w:r>
      <w:r w:rsidR="00D5052D" w:rsidRPr="00280C39">
        <w:rPr>
          <w:sz w:val="26"/>
          <w:szCs w:val="26"/>
        </w:rPr>
        <w:t xml:space="preserve"> hơn là “pages”. Đây là một tài</w:t>
      </w:r>
      <w:r w:rsidRPr="00280C39">
        <w:rPr>
          <w:sz w:val="26"/>
          <w:szCs w:val="26"/>
        </w:rPr>
        <w:t xml:space="preserve"> liệu được hiển thị trực tiếp trên trình duyệt như Firefox, Google Chome, Opera, Microsoft Internet Explorer hay Edge hoặc Safari.</w:t>
      </w:r>
    </w:p>
    <w:p w14:paraId="0F9A33A9" w14:textId="5C4462F5" w:rsidR="008B4F7E" w:rsidRPr="00280C39" w:rsidRDefault="008B4F7E" w:rsidP="00AE392B">
      <w:pPr>
        <w:pStyle w:val="Paragraph"/>
        <w:spacing w:line="360" w:lineRule="auto"/>
        <w:ind w:firstLine="0"/>
        <w:jc w:val="left"/>
        <w:rPr>
          <w:sz w:val="26"/>
          <w:szCs w:val="26"/>
        </w:rPr>
      </w:pPr>
      <w:r w:rsidRPr="00280C39">
        <w:rPr>
          <w:sz w:val="26"/>
          <w:szCs w:val="26"/>
        </w:rPr>
        <w:t>Một website gồm một hay nhiều trang như vậy.</w:t>
      </w:r>
    </w:p>
    <w:p w14:paraId="4BC55BB7" w14:textId="4D42A315" w:rsidR="008B4F7E" w:rsidRPr="00280C39" w:rsidRDefault="008B4F7E" w:rsidP="00AE392B">
      <w:pPr>
        <w:overflowPunct/>
        <w:autoSpaceDE/>
        <w:autoSpaceDN/>
        <w:adjustRightInd/>
        <w:spacing w:line="360" w:lineRule="auto"/>
        <w:textAlignment w:val="auto"/>
        <w:rPr>
          <w:bCs/>
          <w:sz w:val="26"/>
          <w:szCs w:val="26"/>
        </w:rPr>
      </w:pPr>
      <w:r w:rsidRPr="00280C39">
        <w:rPr>
          <w:bCs/>
          <w:sz w:val="26"/>
          <w:szCs w:val="26"/>
        </w:rPr>
        <w:t xml:space="preserve">3.3 Cấu tạo và hoạt động của website: </w:t>
      </w:r>
    </w:p>
    <w:p w14:paraId="4205D137" w14:textId="69455CC7" w:rsidR="008B4F7E" w:rsidRPr="00280C39" w:rsidRDefault="008B4F7E" w:rsidP="00AE392B">
      <w:pPr>
        <w:overflowPunct/>
        <w:autoSpaceDE/>
        <w:autoSpaceDN/>
        <w:adjustRightInd/>
        <w:spacing w:line="360" w:lineRule="auto"/>
        <w:textAlignment w:val="auto"/>
        <w:rPr>
          <w:bCs/>
          <w:sz w:val="26"/>
          <w:szCs w:val="26"/>
        </w:rPr>
      </w:pPr>
      <w:r w:rsidRPr="00280C39">
        <w:rPr>
          <w:bCs/>
          <w:sz w:val="26"/>
          <w:szCs w:val="26"/>
        </w:rPr>
        <w:t xml:space="preserve">Một website gồm nhiều webpage (trang con). Đó là accs tập tin dạng html hoặc xhtml, được lưu trữ tại một máy tính có chức năng là máy chủ (web server). Thông tin trên mạng có nhiều dạng: văn bản. âm thanh, hình ảnh, </w:t>
      </w:r>
      <w:r w:rsidR="009A7CBD" w:rsidRPr="00280C39">
        <w:rPr>
          <w:bCs/>
          <w:sz w:val="26"/>
          <w:szCs w:val="26"/>
        </w:rPr>
        <w:t>video,</w:t>
      </w:r>
      <w:r w:rsidRPr="00280C39">
        <w:rPr>
          <w:bCs/>
          <w:sz w:val="26"/>
          <w:szCs w:val="26"/>
        </w:rPr>
        <w:t xml:space="preserve"> </w:t>
      </w:r>
      <w:r w:rsidR="009A7CBD" w:rsidRPr="00280C39">
        <w:rPr>
          <w:bCs/>
          <w:sz w:val="26"/>
          <w:szCs w:val="26"/>
        </w:rPr>
        <w:t>…</w:t>
      </w:r>
    </w:p>
    <w:p w14:paraId="2550913A" w14:textId="67D7BBB8" w:rsidR="008B4F7E" w:rsidRPr="00280C39" w:rsidRDefault="008B4F7E" w:rsidP="00AE392B">
      <w:pPr>
        <w:overflowPunct/>
        <w:autoSpaceDE/>
        <w:autoSpaceDN/>
        <w:adjustRightInd/>
        <w:spacing w:line="360" w:lineRule="auto"/>
        <w:textAlignment w:val="auto"/>
        <w:rPr>
          <w:bCs/>
          <w:sz w:val="26"/>
          <w:szCs w:val="26"/>
        </w:rPr>
      </w:pPr>
      <w:r w:rsidRPr="00280C39">
        <w:rPr>
          <w:bCs/>
          <w:sz w:val="26"/>
          <w:szCs w:val="26"/>
        </w:rPr>
        <w:t xml:space="preserve">Các máy tính ở các nơi khác nhau ( gọi là máy trạm ) sử dụng ứng dụng gọi là trình duyệt web, thông qua đường truyền internet để lấy tập tin nêu trên từ máy chủ về hiển thị lên cho người dùng có thể đọc được. </w:t>
      </w:r>
    </w:p>
    <w:p w14:paraId="5A497C93" w14:textId="574C4214" w:rsidR="008B4F7E" w:rsidRPr="00280C39" w:rsidRDefault="008B4F7E" w:rsidP="00AE392B">
      <w:pPr>
        <w:overflowPunct/>
        <w:autoSpaceDE/>
        <w:autoSpaceDN/>
        <w:adjustRightInd/>
        <w:spacing w:line="360" w:lineRule="auto"/>
        <w:textAlignment w:val="auto"/>
        <w:rPr>
          <w:bCs/>
          <w:sz w:val="26"/>
          <w:szCs w:val="26"/>
        </w:rPr>
      </w:pPr>
      <w:r w:rsidRPr="00280C39">
        <w:rPr>
          <w:bCs/>
          <w:sz w:val="26"/>
          <w:szCs w:val="26"/>
        </w:rPr>
        <w:t xml:space="preserve">Để một website có thể hoạt động được trên môi trường internet, cần có các yhanfh phần chính: </w:t>
      </w:r>
    </w:p>
    <w:p w14:paraId="238FCEC3" w14:textId="211553B6" w:rsidR="008B4F7E" w:rsidRPr="00280C39" w:rsidRDefault="008B4F7E" w:rsidP="00AE392B">
      <w:pPr>
        <w:pStyle w:val="ListParagraph"/>
        <w:numPr>
          <w:ilvl w:val="0"/>
          <w:numId w:val="7"/>
        </w:numPr>
        <w:overflowPunct/>
        <w:autoSpaceDE/>
        <w:autoSpaceDN/>
        <w:adjustRightInd/>
        <w:spacing w:line="360" w:lineRule="auto"/>
        <w:textAlignment w:val="auto"/>
        <w:rPr>
          <w:bCs/>
          <w:sz w:val="26"/>
          <w:szCs w:val="26"/>
        </w:rPr>
      </w:pPr>
      <w:r w:rsidRPr="00280C39">
        <w:rPr>
          <w:bCs/>
          <w:sz w:val="26"/>
          <w:szCs w:val="26"/>
        </w:rPr>
        <w:t>Source Code (mã nguồn): phần mềm website do các lập trình viên thiết kế xây dựng. Phần này giống như bản thiết kế, vật liệu xây dựng, trang thiết bị nội ngoại thất của ngôi nhà vậy.</w:t>
      </w:r>
    </w:p>
    <w:p w14:paraId="4A392670" w14:textId="5733FAC8" w:rsidR="008B4F7E" w:rsidRPr="00280C39" w:rsidRDefault="008B4F7E" w:rsidP="00AE392B">
      <w:pPr>
        <w:pStyle w:val="ListParagraph"/>
        <w:numPr>
          <w:ilvl w:val="0"/>
          <w:numId w:val="7"/>
        </w:numPr>
        <w:overflowPunct/>
        <w:autoSpaceDE/>
        <w:autoSpaceDN/>
        <w:adjustRightInd/>
        <w:spacing w:line="360" w:lineRule="auto"/>
        <w:textAlignment w:val="auto"/>
        <w:rPr>
          <w:bCs/>
          <w:sz w:val="26"/>
          <w:szCs w:val="26"/>
        </w:rPr>
      </w:pPr>
      <w:r w:rsidRPr="00280C39">
        <w:rPr>
          <w:bCs/>
          <w:sz w:val="26"/>
          <w:szCs w:val="26"/>
        </w:rPr>
        <w:t xml:space="preserve">Web hosting (Lưu trữ web): </w:t>
      </w:r>
      <w:r w:rsidR="00DF0178" w:rsidRPr="00280C39">
        <w:rPr>
          <w:bCs/>
          <w:sz w:val="26"/>
          <w:szCs w:val="26"/>
        </w:rPr>
        <w:t>dùng để lưu trữ mã nguồn. Thành phần này tương tự như mảnh đất để bạn có thể xây dựng ngôi nhà.</w:t>
      </w:r>
    </w:p>
    <w:p w14:paraId="66CC9E0E" w14:textId="12BFCDF0" w:rsidR="00B9282C" w:rsidRPr="00280C39" w:rsidRDefault="00DF0178" w:rsidP="00AE392B">
      <w:pPr>
        <w:pStyle w:val="ListParagraph"/>
        <w:numPr>
          <w:ilvl w:val="0"/>
          <w:numId w:val="7"/>
        </w:numPr>
        <w:overflowPunct/>
        <w:autoSpaceDE/>
        <w:autoSpaceDN/>
        <w:adjustRightInd/>
        <w:spacing w:line="360" w:lineRule="auto"/>
        <w:textAlignment w:val="auto"/>
        <w:rPr>
          <w:bCs/>
          <w:sz w:val="26"/>
          <w:szCs w:val="26"/>
        </w:rPr>
      </w:pPr>
      <w:r w:rsidRPr="00280C39">
        <w:rPr>
          <w:bCs/>
          <w:sz w:val="26"/>
          <w:szCs w:val="26"/>
        </w:rPr>
        <w:lastRenderedPageBreak/>
        <w:t>Tên miền (domain): là địa chỉ của website để các máy tính ở các nơi trỏ tới khi mà muốn truy cập vào website. Tên miền có vai trò giống như địa chỉ ngôi nhà, dựa vào đó mà người ta có thể đến.</w:t>
      </w:r>
    </w:p>
    <w:p w14:paraId="634C2130" w14:textId="49DB72A7" w:rsidR="004E3EA2" w:rsidRPr="00280C39" w:rsidRDefault="004E3EA2" w:rsidP="00AE392B">
      <w:pPr>
        <w:overflowPunct/>
        <w:autoSpaceDE/>
        <w:autoSpaceDN/>
        <w:adjustRightInd/>
        <w:spacing w:line="360" w:lineRule="auto"/>
        <w:textAlignment w:val="auto"/>
        <w:rPr>
          <w:bCs/>
          <w:sz w:val="26"/>
          <w:szCs w:val="26"/>
        </w:rPr>
      </w:pPr>
      <w:r w:rsidRPr="00280C39">
        <w:rPr>
          <w:bCs/>
          <w:sz w:val="26"/>
          <w:szCs w:val="26"/>
        </w:rPr>
        <w:t>3.4 Giao diện website gồm những phần chính:</w:t>
      </w:r>
    </w:p>
    <w:p w14:paraId="04ABD19D" w14:textId="6D52954F" w:rsidR="00DF0178" w:rsidRPr="00280C39" w:rsidRDefault="00DF0178" w:rsidP="00AE392B">
      <w:pPr>
        <w:pStyle w:val="ListParagraph"/>
        <w:numPr>
          <w:ilvl w:val="2"/>
          <w:numId w:val="8"/>
        </w:numPr>
        <w:overflowPunct/>
        <w:autoSpaceDE/>
        <w:autoSpaceDN/>
        <w:adjustRightInd/>
        <w:spacing w:line="360" w:lineRule="auto"/>
        <w:textAlignment w:val="auto"/>
        <w:rPr>
          <w:bCs/>
          <w:sz w:val="26"/>
          <w:szCs w:val="26"/>
        </w:rPr>
      </w:pPr>
      <w:r w:rsidRPr="00280C39">
        <w:rPr>
          <w:bCs/>
          <w:sz w:val="26"/>
          <w:szCs w:val="26"/>
        </w:rPr>
        <w:t>Header:</w:t>
      </w:r>
    </w:p>
    <w:p w14:paraId="3033BD90" w14:textId="017C5B93" w:rsidR="00DF0178" w:rsidRPr="00280C39" w:rsidRDefault="00DF0178" w:rsidP="00AE392B">
      <w:pPr>
        <w:overflowPunct/>
        <w:autoSpaceDE/>
        <w:autoSpaceDN/>
        <w:adjustRightInd/>
        <w:spacing w:line="360" w:lineRule="auto"/>
        <w:textAlignment w:val="auto"/>
        <w:rPr>
          <w:bCs/>
          <w:sz w:val="26"/>
          <w:szCs w:val="26"/>
        </w:rPr>
      </w:pPr>
      <w:r w:rsidRPr="00280C39">
        <w:rPr>
          <w:bCs/>
          <w:sz w:val="26"/>
          <w:szCs w:val="26"/>
        </w:rPr>
        <w:t xml:space="preserve">Đây là phần đầu trang và thường được hiển thị trên tất cả các trang con. Phần này thường có logo, hotline, đăng ký/đăng nhập, menu, tìm kiếm, giỏ </w:t>
      </w:r>
      <w:r w:rsidR="00BB634C" w:rsidRPr="00280C39">
        <w:rPr>
          <w:bCs/>
          <w:sz w:val="26"/>
          <w:szCs w:val="26"/>
        </w:rPr>
        <w:t>hàng, …</w:t>
      </w:r>
    </w:p>
    <w:p w14:paraId="7578FE9E" w14:textId="41D37B44" w:rsidR="00DF0178" w:rsidRPr="00280C39" w:rsidRDefault="00DF0178" w:rsidP="00AE392B">
      <w:pPr>
        <w:pStyle w:val="ListParagraph"/>
        <w:numPr>
          <w:ilvl w:val="2"/>
          <w:numId w:val="8"/>
        </w:numPr>
        <w:overflowPunct/>
        <w:autoSpaceDE/>
        <w:autoSpaceDN/>
        <w:adjustRightInd/>
        <w:spacing w:line="360" w:lineRule="auto"/>
        <w:textAlignment w:val="auto"/>
        <w:rPr>
          <w:bCs/>
          <w:sz w:val="26"/>
          <w:szCs w:val="26"/>
        </w:rPr>
      </w:pPr>
      <w:r w:rsidRPr="00280C39">
        <w:rPr>
          <w:bCs/>
          <w:sz w:val="26"/>
          <w:szCs w:val="26"/>
        </w:rPr>
        <w:t xml:space="preserve"> Menu điều hướng:</w:t>
      </w:r>
    </w:p>
    <w:p w14:paraId="3153973E" w14:textId="4DDE77A4" w:rsidR="00DF0178" w:rsidRPr="00280C39" w:rsidRDefault="00DF0178" w:rsidP="00AE392B">
      <w:pPr>
        <w:overflowPunct/>
        <w:autoSpaceDE/>
        <w:autoSpaceDN/>
        <w:adjustRightInd/>
        <w:spacing w:line="360" w:lineRule="auto"/>
        <w:textAlignment w:val="auto"/>
        <w:rPr>
          <w:bCs/>
          <w:sz w:val="26"/>
          <w:szCs w:val="26"/>
        </w:rPr>
      </w:pPr>
      <w:r w:rsidRPr="00280C39">
        <w:rPr>
          <w:bCs/>
          <w:sz w:val="26"/>
          <w:szCs w:val="26"/>
        </w:rPr>
        <w:t xml:space="preserve">Tất nhiên 1 website không chỉ có trang chủ mà còn hàng loạt các trang con khác nhau. Vậy làm thế nào để giúp người dùng tìm đến được những trang đó. Đó là nhờ thanh menu điều hướng. Thông thường phần này sẽ được thiết kế dựa trên các mục chính trong website. Ví dụ như sản phẩm, tin tức, giới </w:t>
      </w:r>
      <w:r w:rsidR="00BB634C" w:rsidRPr="00280C39">
        <w:rPr>
          <w:bCs/>
          <w:sz w:val="26"/>
          <w:szCs w:val="26"/>
        </w:rPr>
        <w:t>thiệu, ...</w:t>
      </w:r>
    </w:p>
    <w:p w14:paraId="0805317E" w14:textId="6C9DA286" w:rsidR="00DF0178" w:rsidRPr="00280C39" w:rsidRDefault="00DF0178" w:rsidP="00AE392B">
      <w:pPr>
        <w:pStyle w:val="ListParagraph"/>
        <w:numPr>
          <w:ilvl w:val="2"/>
          <w:numId w:val="8"/>
        </w:numPr>
        <w:overflowPunct/>
        <w:autoSpaceDE/>
        <w:autoSpaceDN/>
        <w:adjustRightInd/>
        <w:spacing w:line="360" w:lineRule="auto"/>
        <w:textAlignment w:val="auto"/>
        <w:rPr>
          <w:bCs/>
          <w:sz w:val="26"/>
          <w:szCs w:val="26"/>
        </w:rPr>
      </w:pPr>
      <w:r w:rsidRPr="00280C39">
        <w:rPr>
          <w:bCs/>
          <w:sz w:val="26"/>
          <w:szCs w:val="26"/>
        </w:rPr>
        <w:t xml:space="preserve"> Content-Phần nội dung:</w:t>
      </w:r>
    </w:p>
    <w:p w14:paraId="7B67A3AF" w14:textId="34200D8B" w:rsidR="00DF0178" w:rsidRPr="00280C39" w:rsidRDefault="00DF0178" w:rsidP="00AE392B">
      <w:pPr>
        <w:overflowPunct/>
        <w:autoSpaceDE/>
        <w:autoSpaceDN/>
        <w:adjustRightInd/>
        <w:spacing w:line="360" w:lineRule="auto"/>
        <w:textAlignment w:val="auto"/>
        <w:rPr>
          <w:bCs/>
          <w:sz w:val="26"/>
          <w:szCs w:val="26"/>
        </w:rPr>
      </w:pPr>
      <w:r w:rsidRPr="00280C39">
        <w:rPr>
          <w:bCs/>
          <w:sz w:val="26"/>
          <w:szCs w:val="26"/>
        </w:rPr>
        <w:t xml:space="preserve">Để website hoạt động tốt thì ta không chỉ cần header mà còn cần phần content nằm ở giữa. Trong phần này hầu hết là nêu ra những nội dung chính trong từng trang của website. Ví dụ như các hình ảnh, video, các sản phẩm, tin </w:t>
      </w:r>
      <w:r w:rsidR="00BB634C" w:rsidRPr="00280C39">
        <w:rPr>
          <w:bCs/>
          <w:sz w:val="26"/>
          <w:szCs w:val="26"/>
        </w:rPr>
        <w:t>tức, ...</w:t>
      </w:r>
    </w:p>
    <w:p w14:paraId="728D6467" w14:textId="35B978BC" w:rsidR="00DF0178" w:rsidRPr="00280C39" w:rsidRDefault="00DF0178" w:rsidP="00AE392B">
      <w:pPr>
        <w:pStyle w:val="ListParagraph"/>
        <w:numPr>
          <w:ilvl w:val="2"/>
          <w:numId w:val="8"/>
        </w:numPr>
        <w:overflowPunct/>
        <w:autoSpaceDE/>
        <w:autoSpaceDN/>
        <w:adjustRightInd/>
        <w:spacing w:line="360" w:lineRule="auto"/>
        <w:textAlignment w:val="auto"/>
        <w:rPr>
          <w:bCs/>
          <w:sz w:val="26"/>
          <w:szCs w:val="26"/>
        </w:rPr>
      </w:pPr>
      <w:r w:rsidRPr="00280C39">
        <w:rPr>
          <w:bCs/>
          <w:sz w:val="26"/>
          <w:szCs w:val="26"/>
        </w:rPr>
        <w:t xml:space="preserve"> Thanh thông tin:</w:t>
      </w:r>
    </w:p>
    <w:p w14:paraId="65DF360B" w14:textId="441C7428" w:rsidR="00DF0178" w:rsidRPr="00280C39" w:rsidRDefault="00DF0178" w:rsidP="00AE392B">
      <w:pPr>
        <w:overflowPunct/>
        <w:autoSpaceDE/>
        <w:autoSpaceDN/>
        <w:adjustRightInd/>
        <w:spacing w:line="360" w:lineRule="auto"/>
        <w:textAlignment w:val="auto"/>
        <w:rPr>
          <w:color w:val="222222"/>
          <w:sz w:val="26"/>
          <w:szCs w:val="26"/>
        </w:rPr>
      </w:pPr>
      <w:r w:rsidRPr="00280C39">
        <w:rPr>
          <w:color w:val="222222"/>
          <w:sz w:val="26"/>
          <w:szCs w:val="26"/>
        </w:rPr>
        <w:t xml:space="preserve">Đây là phần phụ của trang web. Nó thường là nơi chứa thông tin tác giả, ngày đăng </w:t>
      </w:r>
      <w:r w:rsidR="00574477" w:rsidRPr="00280C39">
        <w:rPr>
          <w:color w:val="222222"/>
          <w:sz w:val="26"/>
          <w:szCs w:val="26"/>
        </w:rPr>
        <w:t xml:space="preserve">bài viết, số lượng người </w:t>
      </w:r>
      <w:r w:rsidR="00BB634C" w:rsidRPr="00280C39">
        <w:rPr>
          <w:color w:val="222222"/>
          <w:sz w:val="26"/>
          <w:szCs w:val="26"/>
        </w:rPr>
        <w:t>xem, …</w:t>
      </w:r>
    </w:p>
    <w:p w14:paraId="0138E650" w14:textId="5C3F429E" w:rsidR="00DF0178" w:rsidRPr="00280C39" w:rsidRDefault="00B9282C" w:rsidP="00AE392B">
      <w:pPr>
        <w:pStyle w:val="ListParagraph"/>
        <w:numPr>
          <w:ilvl w:val="2"/>
          <w:numId w:val="8"/>
        </w:numPr>
        <w:overflowPunct/>
        <w:autoSpaceDE/>
        <w:autoSpaceDN/>
        <w:adjustRightInd/>
        <w:spacing w:line="360" w:lineRule="auto"/>
        <w:textAlignment w:val="auto"/>
        <w:rPr>
          <w:color w:val="222222"/>
          <w:sz w:val="26"/>
          <w:szCs w:val="26"/>
        </w:rPr>
      </w:pPr>
      <w:r w:rsidRPr="00280C39">
        <w:rPr>
          <w:color w:val="222222"/>
          <w:sz w:val="26"/>
          <w:szCs w:val="26"/>
        </w:rPr>
        <w:t xml:space="preserve"> </w:t>
      </w:r>
      <w:r w:rsidR="00DF0178" w:rsidRPr="00280C39">
        <w:rPr>
          <w:color w:val="222222"/>
          <w:sz w:val="26"/>
          <w:szCs w:val="26"/>
        </w:rPr>
        <w:t xml:space="preserve">Footer-Phần cuối: </w:t>
      </w:r>
    </w:p>
    <w:p w14:paraId="1E600E76" w14:textId="77777777" w:rsidR="00B9282C" w:rsidRPr="00280C39" w:rsidRDefault="00DF0178" w:rsidP="00AE392B">
      <w:pPr>
        <w:overflowPunct/>
        <w:autoSpaceDE/>
        <w:autoSpaceDN/>
        <w:adjustRightInd/>
        <w:spacing w:line="360" w:lineRule="auto"/>
        <w:textAlignment w:val="auto"/>
        <w:rPr>
          <w:bCs/>
          <w:sz w:val="26"/>
          <w:szCs w:val="26"/>
        </w:rPr>
      </w:pPr>
      <w:r w:rsidRPr="00280C39">
        <w:rPr>
          <w:bCs/>
          <w:sz w:val="26"/>
          <w:szCs w:val="26"/>
        </w:rPr>
        <w:t>Cuối cùng là phần cuối của website. Cũng giống như header thì footer không bị thay đổi khi bạn điều hướng đến các trang khác nhau. Nó là nơi chứa thông tin giới thiệu về sơ lược về doanh nghiệp sở hữu website như địa chỉ, số điện thoại. Ngoài ra nó còn có hầu hết các mục nhỏ giống như thanh menu của header nhưng lại không đầy đủ bằng.</w:t>
      </w:r>
    </w:p>
    <w:p w14:paraId="03E2CC37" w14:textId="67FD9015" w:rsidR="00DF0178" w:rsidRPr="00280C39" w:rsidRDefault="00B9282C" w:rsidP="00AE392B">
      <w:pPr>
        <w:overflowPunct/>
        <w:autoSpaceDE/>
        <w:autoSpaceDN/>
        <w:adjustRightInd/>
        <w:spacing w:line="360" w:lineRule="auto"/>
        <w:textAlignment w:val="auto"/>
        <w:rPr>
          <w:bCs/>
          <w:sz w:val="26"/>
          <w:szCs w:val="26"/>
        </w:rPr>
      </w:pPr>
      <w:r w:rsidRPr="00280C39">
        <w:rPr>
          <w:bCs/>
          <w:sz w:val="26"/>
          <w:szCs w:val="26"/>
        </w:rPr>
        <w:t>3.5 Theo cấu trúc và cách hoạt động:</w:t>
      </w:r>
    </w:p>
    <w:p w14:paraId="6563F741" w14:textId="7FB0AC74" w:rsidR="00B9282C" w:rsidRPr="00280C39" w:rsidRDefault="00B9282C" w:rsidP="00AE392B">
      <w:pPr>
        <w:pStyle w:val="ListParagraph"/>
        <w:numPr>
          <w:ilvl w:val="0"/>
          <w:numId w:val="5"/>
        </w:numPr>
        <w:overflowPunct/>
        <w:autoSpaceDE/>
        <w:autoSpaceDN/>
        <w:adjustRightInd/>
        <w:spacing w:line="360" w:lineRule="auto"/>
        <w:textAlignment w:val="auto"/>
        <w:rPr>
          <w:bCs/>
          <w:sz w:val="26"/>
          <w:szCs w:val="26"/>
        </w:rPr>
      </w:pPr>
      <w:r w:rsidRPr="00280C39">
        <w:rPr>
          <w:bCs/>
          <w:sz w:val="26"/>
          <w:szCs w:val="26"/>
        </w:rPr>
        <w:t>Website tĩnh:</w:t>
      </w:r>
      <w:r w:rsidR="00574477" w:rsidRPr="00280C39">
        <w:rPr>
          <w:bCs/>
          <w:sz w:val="26"/>
          <w:szCs w:val="26"/>
        </w:rPr>
        <w:t xml:space="preserve"> chủ yếu sử dụng ngôn ngữ html (</w:t>
      </w:r>
      <w:r w:rsidRPr="00280C39">
        <w:rPr>
          <w:bCs/>
          <w:sz w:val="26"/>
          <w:szCs w:val="26"/>
        </w:rPr>
        <w:t>và css, javascipt), nộ dung trên đó ít hoặc hiếm khi được chỉnh sửa (sau khi đăng), thường không có tương tác của người dùng. Do những hạn chế, hiện nay website tĩnh rất it sử dụng.</w:t>
      </w:r>
    </w:p>
    <w:p w14:paraId="7F98995F" w14:textId="102053A5" w:rsidR="00B9282C" w:rsidRPr="00280C39" w:rsidRDefault="00B9282C" w:rsidP="00AE392B">
      <w:pPr>
        <w:pStyle w:val="ListParagraph"/>
        <w:numPr>
          <w:ilvl w:val="0"/>
          <w:numId w:val="5"/>
        </w:numPr>
        <w:overflowPunct/>
        <w:autoSpaceDE/>
        <w:autoSpaceDN/>
        <w:adjustRightInd/>
        <w:spacing w:line="360" w:lineRule="auto"/>
        <w:textAlignment w:val="auto"/>
        <w:rPr>
          <w:bCs/>
          <w:sz w:val="26"/>
          <w:szCs w:val="26"/>
        </w:rPr>
      </w:pPr>
      <w:r w:rsidRPr="00280C39">
        <w:rPr>
          <w:bCs/>
          <w:sz w:val="26"/>
          <w:szCs w:val="26"/>
        </w:rPr>
        <w:t>Website động: ngoài html, css, và javascript, còn dùng them một ngôn ngữ lập trình server như ASP.net hay Java và một cơ sở dữ liệu như SQL server, hay MySQL; web cập nhật nội dung thường xuyên và dễ dàng thay đổi, có thể dựa trên tương tác với người dùng. Đa số hiện nay chúng ta sử dụng website động.</w:t>
      </w:r>
    </w:p>
    <w:p w14:paraId="191E3AA8" w14:textId="3060798C" w:rsidR="002B694C" w:rsidRPr="00280C39" w:rsidRDefault="00B9282C" w:rsidP="00AE392B">
      <w:pPr>
        <w:pStyle w:val="Heading1"/>
        <w:spacing w:line="360" w:lineRule="auto"/>
      </w:pPr>
      <w:r w:rsidRPr="00280C39">
        <w:lastRenderedPageBreak/>
        <w:t>CHƯƠNG 4: NGÔN NGỮ LẬP TRÌNH</w:t>
      </w:r>
    </w:p>
    <w:p w14:paraId="574EAC3D" w14:textId="49294BB1" w:rsidR="00083680" w:rsidRPr="00280C39" w:rsidRDefault="00824B71" w:rsidP="00AE392B">
      <w:pPr>
        <w:overflowPunct/>
        <w:autoSpaceDE/>
        <w:autoSpaceDN/>
        <w:adjustRightInd/>
        <w:spacing w:line="360" w:lineRule="auto"/>
        <w:textAlignment w:val="auto"/>
        <w:rPr>
          <w:b/>
          <w:spacing w:val="20"/>
          <w:sz w:val="26"/>
          <w:szCs w:val="26"/>
        </w:rPr>
      </w:pPr>
      <w:r w:rsidRPr="00280C39">
        <w:rPr>
          <w:sz w:val="26"/>
          <w:szCs w:val="26"/>
        </w:rPr>
        <w:t>4.1 Html/Css</w:t>
      </w:r>
      <w:r w:rsidR="004E3EA2" w:rsidRPr="00280C39">
        <w:rPr>
          <w:sz w:val="26"/>
          <w:szCs w:val="26"/>
        </w:rPr>
        <w:t xml:space="preserve">: </w:t>
      </w:r>
    </w:p>
    <w:p w14:paraId="75A1D2F4" w14:textId="5E805E81" w:rsidR="00DB78CD" w:rsidRPr="00280C39" w:rsidRDefault="00D5052D" w:rsidP="00AE392B">
      <w:pPr>
        <w:overflowPunct/>
        <w:autoSpaceDE/>
        <w:autoSpaceDN/>
        <w:adjustRightInd/>
        <w:spacing w:line="360" w:lineRule="auto"/>
        <w:textAlignment w:val="auto"/>
        <w:rPr>
          <w:sz w:val="26"/>
          <w:szCs w:val="26"/>
        </w:rPr>
      </w:pPr>
      <w:r w:rsidRPr="00280C39">
        <w:rPr>
          <w:noProof/>
          <w:sz w:val="26"/>
          <w:szCs w:val="26"/>
        </w:rPr>
        <w:drawing>
          <wp:inline distT="0" distB="0" distL="0" distR="0" wp14:anchorId="72F5B0B2" wp14:editId="3364D338">
            <wp:extent cx="2156275" cy="2301240"/>
            <wp:effectExtent l="0" t="0" r="0" b="3810"/>
            <wp:docPr id="1" name="Picture 1" descr="HTML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tiếng Việ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4735" cy="2320941"/>
                    </a:xfrm>
                    <a:prstGeom prst="rect">
                      <a:avLst/>
                    </a:prstGeom>
                    <a:noFill/>
                    <a:ln>
                      <a:noFill/>
                    </a:ln>
                  </pic:spPr>
                </pic:pic>
              </a:graphicData>
            </a:graphic>
          </wp:inline>
        </w:drawing>
      </w:r>
    </w:p>
    <w:p w14:paraId="7DB66C3A" w14:textId="2C34C156" w:rsidR="00824B71" w:rsidRPr="00280C39" w:rsidRDefault="00824B71" w:rsidP="00AE392B">
      <w:pPr>
        <w:overflowPunct/>
        <w:autoSpaceDE/>
        <w:autoSpaceDN/>
        <w:adjustRightInd/>
        <w:spacing w:line="360" w:lineRule="auto"/>
        <w:textAlignment w:val="auto"/>
        <w:rPr>
          <w:sz w:val="26"/>
          <w:szCs w:val="26"/>
        </w:rPr>
      </w:pPr>
      <w:r w:rsidRPr="00280C39">
        <w:rPr>
          <w:sz w:val="26"/>
          <w:szCs w:val="26"/>
        </w:rPr>
        <w:t xml:space="preserve">4.1.1 Html: </w:t>
      </w:r>
    </w:p>
    <w:p w14:paraId="53295F55" w14:textId="1594A8EB" w:rsidR="00D5052D" w:rsidRPr="00280C39" w:rsidRDefault="00824B71" w:rsidP="00AE392B">
      <w:pPr>
        <w:pStyle w:val="ListParagraph"/>
        <w:numPr>
          <w:ilvl w:val="0"/>
          <w:numId w:val="11"/>
        </w:numPr>
        <w:overflowPunct/>
        <w:autoSpaceDE/>
        <w:autoSpaceDN/>
        <w:adjustRightInd/>
        <w:spacing w:line="360" w:lineRule="auto"/>
        <w:textAlignment w:val="auto"/>
        <w:rPr>
          <w:sz w:val="26"/>
          <w:szCs w:val="26"/>
        </w:rPr>
      </w:pPr>
      <w:r w:rsidRPr="00280C39">
        <w:rPr>
          <w:sz w:val="26"/>
          <w:szCs w:val="26"/>
        </w:rPr>
        <w:t>Ngôn ngữ HTML (HyperText Markup Language – ngôn ngữ siêu văn bản) là một trong các loại ngôn ngữ được sử dụng trong lập trình web. Nó sẽ giúp người dùng tạo ra và cấu trúc những thành phần có trong website.</w:t>
      </w:r>
    </w:p>
    <w:p w14:paraId="656C3F93" w14:textId="593C1AA4" w:rsidR="00824B71" w:rsidRPr="00280C39" w:rsidRDefault="00824B71" w:rsidP="00AE392B">
      <w:pPr>
        <w:pStyle w:val="ListParagraph"/>
        <w:numPr>
          <w:ilvl w:val="0"/>
          <w:numId w:val="11"/>
        </w:numPr>
        <w:overflowPunct/>
        <w:autoSpaceDE/>
        <w:autoSpaceDN/>
        <w:adjustRightInd/>
        <w:spacing w:line="360" w:lineRule="auto"/>
        <w:textAlignment w:val="auto"/>
        <w:rPr>
          <w:sz w:val="26"/>
          <w:szCs w:val="26"/>
        </w:rPr>
      </w:pPr>
      <w:r w:rsidRPr="00280C39">
        <w:rPr>
          <w:sz w:val="26"/>
          <w:szCs w:val="26"/>
        </w:rPr>
        <w:t>Đây không phải là một ngôn ngữ lập trình. Điều này cũng đồng nghĩa với việc HTML không có khả năng tạo ra những chức năng "động". Nó giống như Microsoft Word, chỉ được dùng để bố cục và định dạng website.</w:t>
      </w:r>
    </w:p>
    <w:p w14:paraId="254E5BB4" w14:textId="77777777" w:rsidR="009F1252" w:rsidRPr="00280C39" w:rsidRDefault="00824B71" w:rsidP="00AE392B">
      <w:pPr>
        <w:pStyle w:val="ListParagraph"/>
        <w:numPr>
          <w:ilvl w:val="0"/>
          <w:numId w:val="11"/>
        </w:numPr>
        <w:overflowPunct/>
        <w:autoSpaceDE/>
        <w:autoSpaceDN/>
        <w:adjustRightInd/>
        <w:spacing w:line="360" w:lineRule="auto"/>
        <w:textAlignment w:val="auto"/>
        <w:rPr>
          <w:sz w:val="26"/>
          <w:szCs w:val="26"/>
        </w:rPr>
      </w:pPr>
      <w:r w:rsidRPr="00280C39">
        <w:rPr>
          <w:sz w:val="26"/>
          <w:szCs w:val="26"/>
        </w:rPr>
        <w:t>Xuất bản lần đầu tiên vào năm 1991 bởi Tim Berners-Lee, HTML đã nhanh chóng phổ biến trên toàn thế giới với tốc độ chóng mặt. Tính cho đến thời điểm hiện nay, HTML được xem như một chuẩn mực của công việc thiết kế website.</w:t>
      </w:r>
    </w:p>
    <w:p w14:paraId="5CE6F830" w14:textId="6064FB3A" w:rsidR="00824B71" w:rsidRPr="00280C39" w:rsidRDefault="009F1252" w:rsidP="00AE392B">
      <w:pPr>
        <w:pStyle w:val="ListParagraph"/>
        <w:numPr>
          <w:ilvl w:val="0"/>
          <w:numId w:val="11"/>
        </w:numPr>
        <w:overflowPunct/>
        <w:autoSpaceDE/>
        <w:autoSpaceDN/>
        <w:adjustRightInd/>
        <w:spacing w:line="360" w:lineRule="auto"/>
        <w:textAlignment w:val="auto"/>
        <w:rPr>
          <w:sz w:val="26"/>
          <w:szCs w:val="26"/>
        </w:rPr>
      </w:pPr>
      <w:r w:rsidRPr="00280C39">
        <w:rPr>
          <w:sz w:val="26"/>
          <w:szCs w:val="26"/>
        </w:rPr>
        <w:t xml:space="preserve">Các tag thông dụng của </w:t>
      </w:r>
      <w:r w:rsidR="00BB634C" w:rsidRPr="00280C39">
        <w:rPr>
          <w:sz w:val="26"/>
          <w:szCs w:val="26"/>
        </w:rPr>
        <w:t>HTML:</w:t>
      </w:r>
      <w:r w:rsidRPr="00280C39">
        <w:rPr>
          <w:sz w:val="26"/>
          <w:szCs w:val="26"/>
        </w:rPr>
        <w:t xml:space="preserve"> </w:t>
      </w:r>
    </w:p>
    <w:p w14:paraId="21E46184" w14:textId="77777777" w:rsidR="009F1252" w:rsidRPr="00280C39" w:rsidRDefault="009F1252" w:rsidP="00AE392B">
      <w:pPr>
        <w:pStyle w:val="ListParagraph"/>
        <w:numPr>
          <w:ilvl w:val="0"/>
          <w:numId w:val="10"/>
        </w:numPr>
        <w:overflowPunct/>
        <w:autoSpaceDE/>
        <w:autoSpaceDN/>
        <w:adjustRightInd/>
        <w:spacing w:line="360" w:lineRule="auto"/>
        <w:textAlignment w:val="auto"/>
        <w:rPr>
          <w:sz w:val="26"/>
          <w:szCs w:val="26"/>
        </w:rPr>
      </w:pPr>
      <w:r w:rsidRPr="00280C39">
        <w:rPr>
          <w:sz w:val="26"/>
          <w:szCs w:val="26"/>
        </w:rPr>
        <w:t xml:space="preserve">Element block-level sẽ sử dụng toàn bộ không gian của trang web. </w:t>
      </w:r>
    </w:p>
    <w:p w14:paraId="67AE43E9" w14:textId="59BB1938" w:rsidR="009F1252" w:rsidRPr="00280C39" w:rsidRDefault="009F1252" w:rsidP="00AE392B">
      <w:pPr>
        <w:pStyle w:val="ListParagraph"/>
        <w:numPr>
          <w:ilvl w:val="0"/>
          <w:numId w:val="10"/>
        </w:numPr>
        <w:overflowPunct/>
        <w:autoSpaceDE/>
        <w:autoSpaceDN/>
        <w:adjustRightInd/>
        <w:spacing w:line="360" w:lineRule="auto"/>
        <w:textAlignment w:val="auto"/>
        <w:rPr>
          <w:sz w:val="26"/>
          <w:szCs w:val="26"/>
        </w:rPr>
      </w:pPr>
      <w:r w:rsidRPr="00280C39">
        <w:rPr>
          <w:sz w:val="26"/>
          <w:szCs w:val="26"/>
        </w:rPr>
        <w:t>Element inline chỉ chiếm một phần nhỏ trong toàn bộ không gian của trang web. Chúng thường được dùng để định dạng nội dung bên trong block-level.</w:t>
      </w:r>
    </w:p>
    <w:p w14:paraId="79C37024" w14:textId="3BE070C6" w:rsidR="009F1252" w:rsidRPr="00280C39" w:rsidRDefault="009F1252" w:rsidP="00AE392B">
      <w:pPr>
        <w:pStyle w:val="ListParagraph"/>
        <w:numPr>
          <w:ilvl w:val="0"/>
          <w:numId w:val="5"/>
        </w:numPr>
        <w:overflowPunct/>
        <w:autoSpaceDE/>
        <w:autoSpaceDN/>
        <w:adjustRightInd/>
        <w:spacing w:line="360" w:lineRule="auto"/>
        <w:textAlignment w:val="auto"/>
        <w:rPr>
          <w:sz w:val="26"/>
          <w:szCs w:val="26"/>
        </w:rPr>
      </w:pPr>
      <w:r w:rsidRPr="00280C39">
        <w:rPr>
          <w:sz w:val="26"/>
          <w:szCs w:val="26"/>
        </w:rPr>
        <w:t>Ưu điểm của HTML:</w:t>
      </w:r>
    </w:p>
    <w:p w14:paraId="20A1163D" w14:textId="77777777" w:rsidR="009F1252" w:rsidRPr="00280C39" w:rsidRDefault="009F1252" w:rsidP="00AE392B">
      <w:pPr>
        <w:pStyle w:val="ListParagraph"/>
        <w:numPr>
          <w:ilvl w:val="0"/>
          <w:numId w:val="12"/>
        </w:numPr>
        <w:overflowPunct/>
        <w:autoSpaceDE/>
        <w:autoSpaceDN/>
        <w:adjustRightInd/>
        <w:spacing w:line="360" w:lineRule="auto"/>
        <w:textAlignment w:val="auto"/>
        <w:rPr>
          <w:sz w:val="26"/>
          <w:szCs w:val="26"/>
        </w:rPr>
      </w:pPr>
      <w:r w:rsidRPr="00280C39">
        <w:rPr>
          <w:sz w:val="26"/>
          <w:szCs w:val="26"/>
        </w:rPr>
        <w:t>Sở hữu nguồn tài nguyên vô cùng rộng lớn và cộng đồng hỗ trợ cực kỳ "hùng hậu".</w:t>
      </w:r>
    </w:p>
    <w:p w14:paraId="5EDEF09C" w14:textId="77777777" w:rsidR="009F1252" w:rsidRPr="00280C39" w:rsidRDefault="009F1252" w:rsidP="00AE392B">
      <w:pPr>
        <w:pStyle w:val="ListParagraph"/>
        <w:numPr>
          <w:ilvl w:val="0"/>
          <w:numId w:val="12"/>
        </w:numPr>
        <w:overflowPunct/>
        <w:autoSpaceDE/>
        <w:autoSpaceDN/>
        <w:adjustRightInd/>
        <w:spacing w:line="360" w:lineRule="auto"/>
        <w:textAlignment w:val="auto"/>
        <w:rPr>
          <w:sz w:val="26"/>
          <w:szCs w:val="26"/>
        </w:rPr>
      </w:pPr>
      <w:r w:rsidRPr="00280C39">
        <w:rPr>
          <w:sz w:val="26"/>
          <w:szCs w:val="26"/>
        </w:rPr>
        <w:t>Sử dụng mượt mà trên hầu hết mọi trình duyệt.</w:t>
      </w:r>
    </w:p>
    <w:p w14:paraId="29C17155" w14:textId="77777777" w:rsidR="009F1252" w:rsidRPr="00280C39" w:rsidRDefault="009F1252" w:rsidP="00AE392B">
      <w:pPr>
        <w:pStyle w:val="ListParagraph"/>
        <w:numPr>
          <w:ilvl w:val="0"/>
          <w:numId w:val="12"/>
        </w:numPr>
        <w:overflowPunct/>
        <w:autoSpaceDE/>
        <w:autoSpaceDN/>
        <w:adjustRightInd/>
        <w:spacing w:line="360" w:lineRule="auto"/>
        <w:textAlignment w:val="auto"/>
        <w:rPr>
          <w:sz w:val="26"/>
          <w:szCs w:val="26"/>
        </w:rPr>
      </w:pPr>
      <w:r w:rsidRPr="00280C39">
        <w:rPr>
          <w:sz w:val="26"/>
          <w:szCs w:val="26"/>
        </w:rPr>
        <w:t>Vô cùng đơn giản và dễ học ngay cả với những người mới.</w:t>
      </w:r>
    </w:p>
    <w:p w14:paraId="7D25897D" w14:textId="77777777" w:rsidR="009F1252" w:rsidRPr="00280C39" w:rsidRDefault="009F1252" w:rsidP="00AE392B">
      <w:pPr>
        <w:pStyle w:val="ListParagraph"/>
        <w:numPr>
          <w:ilvl w:val="0"/>
          <w:numId w:val="12"/>
        </w:numPr>
        <w:overflowPunct/>
        <w:autoSpaceDE/>
        <w:autoSpaceDN/>
        <w:adjustRightInd/>
        <w:spacing w:line="360" w:lineRule="auto"/>
        <w:textAlignment w:val="auto"/>
        <w:rPr>
          <w:sz w:val="26"/>
          <w:szCs w:val="26"/>
        </w:rPr>
      </w:pPr>
      <w:r w:rsidRPr="00280C39">
        <w:rPr>
          <w:sz w:val="26"/>
          <w:szCs w:val="26"/>
        </w:rPr>
        <w:t>Là mã nguồn mở và hoàn toàn miễn phí.</w:t>
      </w:r>
    </w:p>
    <w:p w14:paraId="241888C8" w14:textId="77777777" w:rsidR="009F1252" w:rsidRPr="00280C39" w:rsidRDefault="009F1252" w:rsidP="00AE392B">
      <w:pPr>
        <w:pStyle w:val="ListParagraph"/>
        <w:numPr>
          <w:ilvl w:val="0"/>
          <w:numId w:val="12"/>
        </w:numPr>
        <w:overflowPunct/>
        <w:autoSpaceDE/>
        <w:autoSpaceDN/>
        <w:adjustRightInd/>
        <w:spacing w:line="360" w:lineRule="auto"/>
        <w:textAlignment w:val="auto"/>
        <w:rPr>
          <w:sz w:val="26"/>
          <w:szCs w:val="26"/>
        </w:rPr>
      </w:pPr>
      <w:r w:rsidRPr="00280C39">
        <w:rPr>
          <w:sz w:val="26"/>
          <w:szCs w:val="26"/>
        </w:rPr>
        <w:lastRenderedPageBreak/>
        <w:t>Có markup gọn gàng và đồng nhất.</w:t>
      </w:r>
    </w:p>
    <w:p w14:paraId="5C442A9C" w14:textId="77777777" w:rsidR="009F1252" w:rsidRPr="00280C39" w:rsidRDefault="009F1252" w:rsidP="00AE392B">
      <w:pPr>
        <w:pStyle w:val="ListParagraph"/>
        <w:numPr>
          <w:ilvl w:val="0"/>
          <w:numId w:val="12"/>
        </w:numPr>
        <w:overflowPunct/>
        <w:autoSpaceDE/>
        <w:autoSpaceDN/>
        <w:adjustRightInd/>
        <w:spacing w:line="360" w:lineRule="auto"/>
        <w:textAlignment w:val="auto"/>
        <w:rPr>
          <w:sz w:val="26"/>
          <w:szCs w:val="26"/>
        </w:rPr>
      </w:pPr>
      <w:r w:rsidRPr="00280C39">
        <w:rPr>
          <w:sz w:val="26"/>
          <w:szCs w:val="26"/>
        </w:rPr>
        <w:t>Được vận hành bởi World Wide Web Consortium (W3C).</w:t>
      </w:r>
    </w:p>
    <w:p w14:paraId="2C531CF8" w14:textId="0DA256C5" w:rsidR="009F1252" w:rsidRPr="00280C39" w:rsidRDefault="009F1252" w:rsidP="00AE392B">
      <w:pPr>
        <w:pStyle w:val="ListParagraph"/>
        <w:numPr>
          <w:ilvl w:val="0"/>
          <w:numId w:val="12"/>
        </w:numPr>
        <w:overflowPunct/>
        <w:autoSpaceDE/>
        <w:autoSpaceDN/>
        <w:adjustRightInd/>
        <w:spacing w:line="360" w:lineRule="auto"/>
        <w:textAlignment w:val="auto"/>
        <w:rPr>
          <w:sz w:val="26"/>
          <w:szCs w:val="26"/>
        </w:rPr>
      </w:pPr>
      <w:r w:rsidRPr="00280C39">
        <w:rPr>
          <w:sz w:val="26"/>
          <w:szCs w:val="26"/>
        </w:rPr>
        <w:t>Tích hợp được với nhiều ngôn ngữ backend như PHP một cách dễ dàng</w:t>
      </w:r>
    </w:p>
    <w:p w14:paraId="27E76FED" w14:textId="22A9229B" w:rsidR="009F1252" w:rsidRPr="00280C39" w:rsidRDefault="009F1252" w:rsidP="00AE392B">
      <w:pPr>
        <w:pStyle w:val="ListParagraph"/>
        <w:numPr>
          <w:ilvl w:val="0"/>
          <w:numId w:val="5"/>
        </w:numPr>
        <w:overflowPunct/>
        <w:autoSpaceDE/>
        <w:autoSpaceDN/>
        <w:adjustRightInd/>
        <w:spacing w:line="360" w:lineRule="auto"/>
        <w:textAlignment w:val="auto"/>
        <w:rPr>
          <w:sz w:val="26"/>
          <w:szCs w:val="26"/>
        </w:rPr>
      </w:pPr>
      <w:r w:rsidRPr="00280C39">
        <w:rPr>
          <w:sz w:val="26"/>
          <w:szCs w:val="26"/>
        </w:rPr>
        <w:t>Nhược điểm của HTML:</w:t>
      </w:r>
    </w:p>
    <w:p w14:paraId="64EF17FD" w14:textId="77777777" w:rsidR="009F1252" w:rsidRPr="00280C39" w:rsidRDefault="009F1252" w:rsidP="00AE392B">
      <w:pPr>
        <w:pStyle w:val="ListParagraph"/>
        <w:numPr>
          <w:ilvl w:val="0"/>
          <w:numId w:val="13"/>
        </w:numPr>
        <w:overflowPunct/>
        <w:autoSpaceDE/>
        <w:autoSpaceDN/>
        <w:adjustRightInd/>
        <w:spacing w:line="360" w:lineRule="auto"/>
        <w:textAlignment w:val="auto"/>
        <w:rPr>
          <w:sz w:val="26"/>
          <w:szCs w:val="26"/>
        </w:rPr>
      </w:pPr>
      <w:r w:rsidRPr="00280C39">
        <w:rPr>
          <w:sz w:val="26"/>
          <w:szCs w:val="26"/>
        </w:rPr>
        <w:t>Chỉ được dùng chủ yếu trong việc thiết kế website tĩnh. Để có thể phát triển nên những tính năng động, bạn cần sử dụng Javaccript hoặc ngôn ngữ backend bên thứ 3 như PHP.</w:t>
      </w:r>
    </w:p>
    <w:p w14:paraId="43782711" w14:textId="77777777" w:rsidR="009F1252" w:rsidRPr="00280C39" w:rsidRDefault="009F1252" w:rsidP="00AE392B">
      <w:pPr>
        <w:pStyle w:val="ListParagraph"/>
        <w:numPr>
          <w:ilvl w:val="0"/>
          <w:numId w:val="13"/>
        </w:numPr>
        <w:overflowPunct/>
        <w:autoSpaceDE/>
        <w:autoSpaceDN/>
        <w:adjustRightInd/>
        <w:spacing w:line="360" w:lineRule="auto"/>
        <w:textAlignment w:val="auto"/>
        <w:rPr>
          <w:sz w:val="26"/>
          <w:szCs w:val="26"/>
        </w:rPr>
      </w:pPr>
      <w:r w:rsidRPr="00280C39">
        <w:rPr>
          <w:sz w:val="26"/>
          <w:szCs w:val="26"/>
        </w:rPr>
        <w:t>Một số trình duyệt hiện nay còn chậm hỗ trợ tính năng mới.</w:t>
      </w:r>
    </w:p>
    <w:p w14:paraId="4DA163E2" w14:textId="704A0E5B" w:rsidR="009F1252" w:rsidRPr="00280C39" w:rsidRDefault="009F1252" w:rsidP="00AE392B">
      <w:pPr>
        <w:pStyle w:val="ListParagraph"/>
        <w:numPr>
          <w:ilvl w:val="0"/>
          <w:numId w:val="13"/>
        </w:numPr>
        <w:overflowPunct/>
        <w:autoSpaceDE/>
        <w:autoSpaceDN/>
        <w:adjustRightInd/>
        <w:spacing w:line="360" w:lineRule="auto"/>
        <w:textAlignment w:val="auto"/>
        <w:rPr>
          <w:sz w:val="26"/>
          <w:szCs w:val="26"/>
        </w:rPr>
      </w:pPr>
      <w:r w:rsidRPr="00280C39">
        <w:rPr>
          <w:sz w:val="26"/>
          <w:szCs w:val="26"/>
        </w:rPr>
        <w:t>Dường như rất khó kiểm soát cảnh thực thi của trình duyệt.</w:t>
      </w:r>
    </w:p>
    <w:p w14:paraId="6415B630" w14:textId="318EDC38" w:rsidR="009F1252" w:rsidRPr="00280C39" w:rsidRDefault="009F1252" w:rsidP="00AE392B">
      <w:pPr>
        <w:overflowPunct/>
        <w:autoSpaceDE/>
        <w:autoSpaceDN/>
        <w:adjustRightInd/>
        <w:spacing w:line="360" w:lineRule="auto"/>
        <w:textAlignment w:val="auto"/>
        <w:rPr>
          <w:sz w:val="26"/>
          <w:szCs w:val="26"/>
        </w:rPr>
      </w:pPr>
      <w:r w:rsidRPr="00280C39">
        <w:rPr>
          <w:sz w:val="26"/>
          <w:szCs w:val="26"/>
        </w:rPr>
        <w:t xml:space="preserve">4.1.2 CSS: </w:t>
      </w:r>
    </w:p>
    <w:p w14:paraId="50A31B32" w14:textId="65EF26F0" w:rsidR="009F1252" w:rsidRPr="00280C39" w:rsidRDefault="009F1252" w:rsidP="00AE392B">
      <w:pPr>
        <w:overflowPunct/>
        <w:autoSpaceDE/>
        <w:autoSpaceDN/>
        <w:adjustRightInd/>
        <w:spacing w:line="360" w:lineRule="auto"/>
        <w:textAlignment w:val="auto"/>
        <w:rPr>
          <w:sz w:val="26"/>
          <w:szCs w:val="26"/>
        </w:rPr>
      </w:pPr>
      <w:r w:rsidRPr="00280C39">
        <w:rPr>
          <w:noProof/>
          <w:sz w:val="26"/>
          <w:szCs w:val="26"/>
        </w:rPr>
        <w:drawing>
          <wp:inline distT="0" distB="0" distL="0" distR="0" wp14:anchorId="217CD0C1" wp14:editId="198E710B">
            <wp:extent cx="3290454" cy="1882140"/>
            <wp:effectExtent l="0" t="0" r="5715" b="3810"/>
            <wp:docPr id="2" name="Picture 2" descr="Giới thiệu HTML, CSS và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HTML, CSS và Javascrip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385" cy="1886677"/>
                    </a:xfrm>
                    <a:prstGeom prst="rect">
                      <a:avLst/>
                    </a:prstGeom>
                    <a:noFill/>
                    <a:ln>
                      <a:noFill/>
                    </a:ln>
                  </pic:spPr>
                </pic:pic>
              </a:graphicData>
            </a:graphic>
          </wp:inline>
        </w:drawing>
      </w:r>
    </w:p>
    <w:p w14:paraId="5B19F285" w14:textId="22907B37" w:rsidR="009F1252" w:rsidRPr="00280C39" w:rsidRDefault="009F1252"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CSS là chữ viết gọn của cụm từ "Cascading Style Sheet Language" - ngôn ngữ tạo phong cách cho website.</w:t>
      </w:r>
    </w:p>
    <w:p w14:paraId="110216B7" w14:textId="1A9B87F3" w:rsidR="009F1252" w:rsidRPr="00280C39" w:rsidRDefault="009F1252"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Nó được dùng để tạo phong cách và định kiểu cho những yếu tố viết dưới dạng ngôn ngữ đánh dấu, mà phổ biến nhất vẫn là HTML.</w:t>
      </w:r>
    </w:p>
    <w:p w14:paraId="3CC16BDB" w14:textId="45720BCF" w:rsidR="009F1252" w:rsidRPr="00280C39" w:rsidRDefault="009F1252"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 xml:space="preserve">Đồng thời, CSS còn có thể điều khiển định dạng của nhiều trang web cùng một lúc, giúp tiết kiệm công sức cho những nhà phát triển. </w:t>
      </w:r>
    </w:p>
    <w:p w14:paraId="22B5A04D" w14:textId="1AF38F8A" w:rsidR="009F1252" w:rsidRPr="00280C39" w:rsidRDefault="009F1252"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CSS cũng được phát triển bởi W3C (World Wide Web Consortium) vào năm 1996 với một lý do hết sức đơn giản, là vì HTML không được thiết kế để thêm tag giúp định dạng trang web, bạn chỉ có thể dùng nó để "đánh dấu" mà thôi.</w:t>
      </w:r>
    </w:p>
    <w:p w14:paraId="0CD667CB" w14:textId="3BA69806" w:rsidR="003F2480" w:rsidRPr="00280C39" w:rsidRDefault="003F2480"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Các style thông dụng của CSS</w:t>
      </w:r>
    </w:p>
    <w:p w14:paraId="0122FFD1" w14:textId="2483EA19" w:rsidR="003F2480" w:rsidRPr="00280C39" w:rsidRDefault="003F2480" w:rsidP="00AE392B">
      <w:pPr>
        <w:pStyle w:val="ListParagraph"/>
        <w:numPr>
          <w:ilvl w:val="0"/>
          <w:numId w:val="15"/>
        </w:numPr>
        <w:overflowPunct/>
        <w:autoSpaceDE/>
        <w:autoSpaceDN/>
        <w:adjustRightInd/>
        <w:spacing w:line="360" w:lineRule="auto"/>
        <w:textAlignment w:val="auto"/>
        <w:rPr>
          <w:sz w:val="26"/>
          <w:szCs w:val="26"/>
        </w:rPr>
      </w:pPr>
      <w:r w:rsidRPr="00280C39">
        <w:rPr>
          <w:sz w:val="26"/>
          <w:szCs w:val="26"/>
        </w:rPr>
        <w:t>Internal Style</w:t>
      </w:r>
    </w:p>
    <w:p w14:paraId="73B88869" w14:textId="551A3700" w:rsidR="003F2480" w:rsidRPr="00280C39" w:rsidRDefault="003F2480" w:rsidP="00AE392B">
      <w:pPr>
        <w:pStyle w:val="ListParagraph"/>
        <w:numPr>
          <w:ilvl w:val="0"/>
          <w:numId w:val="15"/>
        </w:numPr>
        <w:overflowPunct/>
        <w:autoSpaceDE/>
        <w:autoSpaceDN/>
        <w:adjustRightInd/>
        <w:spacing w:line="360" w:lineRule="auto"/>
        <w:textAlignment w:val="auto"/>
        <w:rPr>
          <w:sz w:val="26"/>
          <w:szCs w:val="26"/>
        </w:rPr>
      </w:pPr>
      <w:r w:rsidRPr="00280C39">
        <w:rPr>
          <w:sz w:val="26"/>
          <w:szCs w:val="26"/>
        </w:rPr>
        <w:t>External Style</w:t>
      </w:r>
    </w:p>
    <w:p w14:paraId="69BCE4A6" w14:textId="7C9B40CB" w:rsidR="003F2480" w:rsidRPr="00280C39" w:rsidRDefault="003F2480" w:rsidP="00AE392B">
      <w:pPr>
        <w:pStyle w:val="ListParagraph"/>
        <w:numPr>
          <w:ilvl w:val="0"/>
          <w:numId w:val="15"/>
        </w:numPr>
        <w:overflowPunct/>
        <w:autoSpaceDE/>
        <w:autoSpaceDN/>
        <w:adjustRightInd/>
        <w:spacing w:line="360" w:lineRule="auto"/>
        <w:textAlignment w:val="auto"/>
        <w:rPr>
          <w:sz w:val="26"/>
          <w:szCs w:val="26"/>
        </w:rPr>
      </w:pPr>
      <w:r w:rsidRPr="00280C39">
        <w:rPr>
          <w:sz w:val="26"/>
          <w:szCs w:val="26"/>
        </w:rPr>
        <w:t>Inline Style</w:t>
      </w:r>
    </w:p>
    <w:p w14:paraId="6B11B6A9" w14:textId="27553B40" w:rsidR="003F2480" w:rsidRPr="00280C39" w:rsidRDefault="00574477"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 xml:space="preserve">Ưu điểm CSS: </w:t>
      </w:r>
    </w:p>
    <w:p w14:paraId="616EAADC" w14:textId="77777777" w:rsidR="00574477" w:rsidRPr="00280C39" w:rsidRDefault="00574477" w:rsidP="00AE392B">
      <w:pPr>
        <w:pStyle w:val="ListParagraph"/>
        <w:numPr>
          <w:ilvl w:val="0"/>
          <w:numId w:val="17"/>
        </w:numPr>
        <w:overflowPunct/>
        <w:autoSpaceDE/>
        <w:autoSpaceDN/>
        <w:adjustRightInd/>
        <w:spacing w:line="360" w:lineRule="auto"/>
        <w:textAlignment w:val="auto"/>
        <w:rPr>
          <w:sz w:val="26"/>
          <w:szCs w:val="26"/>
        </w:rPr>
      </w:pPr>
      <w:r w:rsidRPr="00280C39">
        <w:rPr>
          <w:sz w:val="26"/>
          <w:szCs w:val="26"/>
        </w:rPr>
        <w:lastRenderedPageBreak/>
        <w:t>Giúp tiết kiệm thời gian xây dựng và phát triển website cho các lập trình viên.</w:t>
      </w:r>
    </w:p>
    <w:p w14:paraId="6D9DA13F" w14:textId="77777777" w:rsidR="00574477" w:rsidRPr="00280C39" w:rsidRDefault="00574477" w:rsidP="00AE392B">
      <w:pPr>
        <w:pStyle w:val="ListParagraph"/>
        <w:numPr>
          <w:ilvl w:val="0"/>
          <w:numId w:val="17"/>
        </w:numPr>
        <w:overflowPunct/>
        <w:autoSpaceDE/>
        <w:autoSpaceDN/>
        <w:adjustRightInd/>
        <w:spacing w:line="360" w:lineRule="auto"/>
        <w:textAlignment w:val="auto"/>
        <w:rPr>
          <w:sz w:val="26"/>
          <w:szCs w:val="26"/>
        </w:rPr>
      </w:pPr>
      <w:r w:rsidRPr="00280C39">
        <w:rPr>
          <w:sz w:val="26"/>
          <w:szCs w:val="26"/>
        </w:rPr>
        <w:t>Có tốc độ tải trang nhanh chóng, vì quá trình sử dụng CSS sẽ tốn ít mã hơn.</w:t>
      </w:r>
    </w:p>
    <w:p w14:paraId="533FDA3B" w14:textId="77777777" w:rsidR="00574477" w:rsidRPr="00280C39" w:rsidRDefault="00574477" w:rsidP="00AE392B">
      <w:pPr>
        <w:pStyle w:val="ListParagraph"/>
        <w:numPr>
          <w:ilvl w:val="0"/>
          <w:numId w:val="17"/>
        </w:numPr>
        <w:overflowPunct/>
        <w:autoSpaceDE/>
        <w:autoSpaceDN/>
        <w:adjustRightInd/>
        <w:spacing w:line="360" w:lineRule="auto"/>
        <w:textAlignment w:val="auto"/>
        <w:rPr>
          <w:sz w:val="26"/>
          <w:szCs w:val="26"/>
        </w:rPr>
      </w:pPr>
      <w:r w:rsidRPr="00280C39">
        <w:rPr>
          <w:sz w:val="26"/>
          <w:szCs w:val="26"/>
        </w:rPr>
        <w:t>Dễ bảo trì vì bạn chỉ cần thay đổi kiểu và tất cả những thành phần trong toàn bộ website thì nó sẽ tự động được cập nhập.</w:t>
      </w:r>
    </w:p>
    <w:p w14:paraId="53A3FC73" w14:textId="77777777" w:rsidR="00574477" w:rsidRPr="00280C39" w:rsidRDefault="00574477" w:rsidP="00AE392B">
      <w:pPr>
        <w:pStyle w:val="ListParagraph"/>
        <w:numPr>
          <w:ilvl w:val="0"/>
          <w:numId w:val="17"/>
        </w:numPr>
        <w:overflowPunct/>
        <w:autoSpaceDE/>
        <w:autoSpaceDN/>
        <w:adjustRightInd/>
        <w:spacing w:line="360" w:lineRule="auto"/>
        <w:textAlignment w:val="auto"/>
        <w:rPr>
          <w:sz w:val="26"/>
          <w:szCs w:val="26"/>
        </w:rPr>
      </w:pPr>
      <w:r w:rsidRPr="00280C39">
        <w:rPr>
          <w:sz w:val="26"/>
          <w:szCs w:val="26"/>
        </w:rPr>
        <w:t xml:space="preserve">CSS có những thuộc tính rộng hơn so với HTML. </w:t>
      </w:r>
    </w:p>
    <w:p w14:paraId="0BCEBE60" w14:textId="55D5F79D" w:rsidR="00574477" w:rsidRPr="00280C39" w:rsidRDefault="00574477" w:rsidP="00AE392B">
      <w:pPr>
        <w:pStyle w:val="ListParagraph"/>
        <w:numPr>
          <w:ilvl w:val="0"/>
          <w:numId w:val="17"/>
        </w:numPr>
        <w:overflowPunct/>
        <w:autoSpaceDE/>
        <w:autoSpaceDN/>
        <w:adjustRightInd/>
        <w:spacing w:line="360" w:lineRule="auto"/>
        <w:textAlignment w:val="auto"/>
        <w:rPr>
          <w:sz w:val="26"/>
          <w:szCs w:val="26"/>
        </w:rPr>
      </w:pPr>
      <w:r w:rsidRPr="00280C39">
        <w:rPr>
          <w:sz w:val="26"/>
          <w:szCs w:val="26"/>
        </w:rPr>
        <w:t>Có khả năng tương thích với nhiều thiết bị khác nhau.</w:t>
      </w:r>
    </w:p>
    <w:p w14:paraId="0C89386D" w14:textId="2A114DD0" w:rsidR="00574477" w:rsidRPr="00280C39" w:rsidRDefault="00574477"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Nhược điểm CSS:</w:t>
      </w:r>
    </w:p>
    <w:p w14:paraId="547C3264" w14:textId="74BF8396" w:rsidR="00574477" w:rsidRPr="00280C39" w:rsidRDefault="00574477" w:rsidP="00AE392B">
      <w:pPr>
        <w:pStyle w:val="ListParagraph"/>
        <w:numPr>
          <w:ilvl w:val="0"/>
          <w:numId w:val="18"/>
        </w:numPr>
        <w:overflowPunct/>
        <w:autoSpaceDE/>
        <w:autoSpaceDN/>
        <w:adjustRightInd/>
        <w:spacing w:line="360" w:lineRule="auto"/>
        <w:textAlignment w:val="auto"/>
        <w:rPr>
          <w:sz w:val="26"/>
          <w:szCs w:val="26"/>
        </w:rPr>
      </w:pPr>
      <w:r w:rsidRPr="00280C39">
        <w:rPr>
          <w:sz w:val="26"/>
          <w:szCs w:val="26"/>
        </w:rPr>
        <w:t>CSS hoạt động khác nhau trên từng trình duyệt riêng biệt. Chính vì vậy, sau khi thay đổi những yếu tố ban đầu trên một website, bạn cần phải tốn thời gian để kiểm tra và xác nhận tính tương thích của nó.</w:t>
      </w:r>
    </w:p>
    <w:p w14:paraId="3BA5FC7F" w14:textId="77777777" w:rsidR="00574477" w:rsidRPr="00280C39" w:rsidRDefault="00574477" w:rsidP="00AE392B">
      <w:pPr>
        <w:pStyle w:val="ListParagraph"/>
        <w:numPr>
          <w:ilvl w:val="0"/>
          <w:numId w:val="18"/>
        </w:numPr>
        <w:overflowPunct/>
        <w:autoSpaceDE/>
        <w:autoSpaceDN/>
        <w:adjustRightInd/>
        <w:spacing w:line="360" w:lineRule="auto"/>
        <w:textAlignment w:val="auto"/>
        <w:rPr>
          <w:sz w:val="26"/>
          <w:szCs w:val="26"/>
        </w:rPr>
      </w:pPr>
      <w:r w:rsidRPr="00280C39">
        <w:rPr>
          <w:sz w:val="26"/>
          <w:szCs w:val="26"/>
        </w:rPr>
        <w:t>Dễ gây nhầm lẫn do có nhiều cấp độ.</w:t>
      </w:r>
    </w:p>
    <w:p w14:paraId="33789CAB" w14:textId="2ED23619" w:rsidR="00574477" w:rsidRPr="00280C39" w:rsidRDefault="00574477" w:rsidP="00AE392B">
      <w:pPr>
        <w:pStyle w:val="ListParagraph"/>
        <w:numPr>
          <w:ilvl w:val="0"/>
          <w:numId w:val="18"/>
        </w:numPr>
        <w:overflowPunct/>
        <w:autoSpaceDE/>
        <w:autoSpaceDN/>
        <w:adjustRightInd/>
        <w:spacing w:line="360" w:lineRule="auto"/>
        <w:textAlignment w:val="auto"/>
        <w:rPr>
          <w:sz w:val="26"/>
          <w:szCs w:val="26"/>
        </w:rPr>
      </w:pPr>
      <w:r w:rsidRPr="00280C39">
        <w:rPr>
          <w:sz w:val="26"/>
          <w:szCs w:val="26"/>
        </w:rPr>
        <w:t>CSS dễ truy cập do hệ thống dựa trên văn bản mở. Tuy nhiên, định dạng của toàn bộ website sẽ bị gián đoạn nếu một "tai nạn" nào đó vô tình xảy ra với các tệp.</w:t>
      </w:r>
    </w:p>
    <w:p w14:paraId="51721D5F" w14:textId="0DEE89A7" w:rsidR="00574477" w:rsidRPr="00280C39" w:rsidRDefault="00574477" w:rsidP="00AE392B">
      <w:pPr>
        <w:overflowPunct/>
        <w:autoSpaceDE/>
        <w:autoSpaceDN/>
        <w:adjustRightInd/>
        <w:spacing w:line="360" w:lineRule="auto"/>
        <w:textAlignment w:val="auto"/>
        <w:rPr>
          <w:sz w:val="26"/>
          <w:szCs w:val="26"/>
        </w:rPr>
      </w:pPr>
      <w:r w:rsidRPr="00280C39">
        <w:rPr>
          <w:sz w:val="26"/>
          <w:szCs w:val="26"/>
        </w:rPr>
        <w:t>4.2 Javascript:</w:t>
      </w:r>
    </w:p>
    <w:p w14:paraId="1323873D" w14:textId="1BCA278A" w:rsidR="00DC578E" w:rsidRPr="00280C39" w:rsidRDefault="00DC578E" w:rsidP="00AE392B">
      <w:pPr>
        <w:overflowPunct/>
        <w:autoSpaceDE/>
        <w:autoSpaceDN/>
        <w:adjustRightInd/>
        <w:spacing w:line="360" w:lineRule="auto"/>
        <w:textAlignment w:val="auto"/>
        <w:rPr>
          <w:sz w:val="26"/>
          <w:szCs w:val="26"/>
        </w:rPr>
      </w:pPr>
      <w:r w:rsidRPr="00280C39">
        <w:rPr>
          <w:noProof/>
          <w:sz w:val="26"/>
          <w:szCs w:val="26"/>
        </w:rPr>
        <w:drawing>
          <wp:inline distT="0" distB="0" distL="0" distR="0" wp14:anchorId="56E91FDB" wp14:editId="4DD3F92F">
            <wp:extent cx="5029200" cy="2419350"/>
            <wp:effectExtent l="0" t="0" r="0" b="0"/>
            <wp:docPr id="5" name="Picture 5" descr="Giới thiệu HTML, CSS và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ới thiệu HTML, CSS và 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521" cy="2419504"/>
                    </a:xfrm>
                    <a:prstGeom prst="rect">
                      <a:avLst/>
                    </a:prstGeom>
                    <a:noFill/>
                    <a:ln>
                      <a:noFill/>
                    </a:ln>
                  </pic:spPr>
                </pic:pic>
              </a:graphicData>
            </a:graphic>
          </wp:inline>
        </w:drawing>
      </w:r>
    </w:p>
    <w:p w14:paraId="753B8807" w14:textId="458E8B79" w:rsidR="00BB634C" w:rsidRPr="00280C39" w:rsidRDefault="00BB634C"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Javascript là ngôn ngữ lập trình phổ biến nhất thế giới trong suốt 20 năm qua. Nó cũng là một trong số 3 ngôn ngữ lập chính của giới lập trình web:</w:t>
      </w:r>
    </w:p>
    <w:p w14:paraId="23154D15" w14:textId="77777777" w:rsidR="00BB634C" w:rsidRPr="00280C39" w:rsidRDefault="00BB634C" w:rsidP="00AE392B">
      <w:pPr>
        <w:pStyle w:val="ListParagraph"/>
        <w:numPr>
          <w:ilvl w:val="0"/>
          <w:numId w:val="19"/>
        </w:numPr>
        <w:overflowPunct/>
        <w:autoSpaceDE/>
        <w:autoSpaceDN/>
        <w:adjustRightInd/>
        <w:spacing w:line="360" w:lineRule="auto"/>
        <w:textAlignment w:val="auto"/>
        <w:rPr>
          <w:sz w:val="26"/>
          <w:szCs w:val="26"/>
        </w:rPr>
      </w:pPr>
      <w:r w:rsidRPr="00280C39">
        <w:rPr>
          <w:sz w:val="26"/>
          <w:szCs w:val="26"/>
        </w:rPr>
        <w:t>HTML: Giúp thêm nội dung cho trang web.</w:t>
      </w:r>
    </w:p>
    <w:p w14:paraId="033AF062" w14:textId="77777777" w:rsidR="00BB634C" w:rsidRPr="00280C39" w:rsidRDefault="00BB634C" w:rsidP="00AE392B">
      <w:pPr>
        <w:pStyle w:val="ListParagraph"/>
        <w:numPr>
          <w:ilvl w:val="0"/>
          <w:numId w:val="19"/>
        </w:numPr>
        <w:overflowPunct/>
        <w:autoSpaceDE/>
        <w:autoSpaceDN/>
        <w:adjustRightInd/>
        <w:spacing w:line="360" w:lineRule="auto"/>
        <w:textAlignment w:val="auto"/>
        <w:rPr>
          <w:sz w:val="26"/>
          <w:szCs w:val="26"/>
        </w:rPr>
      </w:pPr>
      <w:r w:rsidRPr="00280C39">
        <w:rPr>
          <w:sz w:val="26"/>
          <w:szCs w:val="26"/>
        </w:rPr>
        <w:t>CSS: Giúp định dạng thiết kế, bố cục, phong cách, canh lề... cho trang web.</w:t>
      </w:r>
    </w:p>
    <w:p w14:paraId="08B76A73" w14:textId="77777777" w:rsidR="00BB634C" w:rsidRPr="00280C39" w:rsidRDefault="00BB634C" w:rsidP="00AE392B">
      <w:pPr>
        <w:pStyle w:val="ListParagraph"/>
        <w:numPr>
          <w:ilvl w:val="0"/>
          <w:numId w:val="19"/>
        </w:numPr>
        <w:overflowPunct/>
        <w:autoSpaceDE/>
        <w:autoSpaceDN/>
        <w:adjustRightInd/>
        <w:spacing w:line="360" w:lineRule="auto"/>
        <w:textAlignment w:val="auto"/>
        <w:rPr>
          <w:sz w:val="26"/>
          <w:szCs w:val="26"/>
        </w:rPr>
      </w:pPr>
      <w:r w:rsidRPr="00280C39">
        <w:rPr>
          <w:sz w:val="26"/>
          <w:szCs w:val="26"/>
        </w:rPr>
        <w:t>Javascript: Giúp cải thiện cách hoạt động cho trang web.</w:t>
      </w:r>
    </w:p>
    <w:p w14:paraId="6A5FAFF6" w14:textId="3386B2EC" w:rsidR="00BB634C" w:rsidRPr="00280C39" w:rsidRDefault="00DC578E"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lastRenderedPageBreak/>
        <w:t>Javascript hoạt động như thế nào:</w:t>
      </w:r>
    </w:p>
    <w:p w14:paraId="518ADEA7" w14:textId="40A19C9F" w:rsidR="00DC578E" w:rsidRPr="00280C39" w:rsidRDefault="00DC578E" w:rsidP="00AE392B">
      <w:pPr>
        <w:pStyle w:val="ListParagraph"/>
        <w:numPr>
          <w:ilvl w:val="0"/>
          <w:numId w:val="20"/>
        </w:numPr>
        <w:overflowPunct/>
        <w:autoSpaceDE/>
        <w:autoSpaceDN/>
        <w:adjustRightInd/>
        <w:spacing w:line="360" w:lineRule="auto"/>
        <w:textAlignment w:val="auto"/>
        <w:rPr>
          <w:sz w:val="26"/>
          <w:szCs w:val="26"/>
        </w:rPr>
      </w:pPr>
      <w:r w:rsidRPr="00280C39">
        <w:rPr>
          <w:sz w:val="26"/>
          <w:szCs w:val="26"/>
        </w:rPr>
        <w:t>Javascript thường được nhứng trực tiếp vào một trang web hoặc tham chiếu qua file “.js” riêng.</w:t>
      </w:r>
    </w:p>
    <w:p w14:paraId="13025064" w14:textId="1A48F4F7" w:rsidR="00DC578E" w:rsidRPr="00280C39" w:rsidRDefault="00DC578E" w:rsidP="00AE392B">
      <w:pPr>
        <w:pStyle w:val="ListParagraph"/>
        <w:numPr>
          <w:ilvl w:val="0"/>
          <w:numId w:val="20"/>
        </w:numPr>
        <w:overflowPunct/>
        <w:autoSpaceDE/>
        <w:autoSpaceDN/>
        <w:adjustRightInd/>
        <w:spacing w:line="360" w:lineRule="auto"/>
        <w:textAlignment w:val="auto"/>
        <w:rPr>
          <w:sz w:val="26"/>
          <w:szCs w:val="26"/>
        </w:rPr>
      </w:pPr>
      <w:r w:rsidRPr="00280C39">
        <w:rPr>
          <w:sz w:val="26"/>
          <w:szCs w:val="26"/>
        </w:rPr>
        <w:t>Nos là ngôn ngữ thuộc phía client, tức script được tải về máy của khách truy cập và xử lý ngay tại đó thay vì trên server.</w:t>
      </w:r>
    </w:p>
    <w:p w14:paraId="7BEA6A1D" w14:textId="1C314BAE" w:rsidR="00DC578E" w:rsidRPr="00280C39" w:rsidRDefault="00DC578E"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Ưu điểm của Javascript:</w:t>
      </w:r>
    </w:p>
    <w:p w14:paraId="4495B9FD" w14:textId="77777777" w:rsidR="00DC578E" w:rsidRPr="00280C39" w:rsidRDefault="00DC578E" w:rsidP="00AE392B">
      <w:pPr>
        <w:pStyle w:val="ListParagraph"/>
        <w:numPr>
          <w:ilvl w:val="0"/>
          <w:numId w:val="21"/>
        </w:numPr>
        <w:overflowPunct/>
        <w:autoSpaceDE/>
        <w:autoSpaceDN/>
        <w:adjustRightInd/>
        <w:spacing w:line="360" w:lineRule="auto"/>
        <w:textAlignment w:val="auto"/>
        <w:rPr>
          <w:sz w:val="26"/>
          <w:szCs w:val="26"/>
        </w:rPr>
      </w:pPr>
      <w:r w:rsidRPr="00280C39">
        <w:rPr>
          <w:sz w:val="26"/>
          <w:szCs w:val="26"/>
        </w:rPr>
        <w:t>Bạn không cần một compiler vì web browser có thể biên dịch nó thông qua HTML.</w:t>
      </w:r>
    </w:p>
    <w:p w14:paraId="3F0CEA83" w14:textId="77777777" w:rsidR="00DC578E" w:rsidRPr="00280C39" w:rsidRDefault="00DC578E" w:rsidP="00AE392B">
      <w:pPr>
        <w:pStyle w:val="ListParagraph"/>
        <w:numPr>
          <w:ilvl w:val="0"/>
          <w:numId w:val="21"/>
        </w:numPr>
        <w:overflowPunct/>
        <w:autoSpaceDE/>
        <w:autoSpaceDN/>
        <w:adjustRightInd/>
        <w:spacing w:line="360" w:lineRule="auto"/>
        <w:textAlignment w:val="auto"/>
        <w:rPr>
          <w:sz w:val="26"/>
          <w:szCs w:val="26"/>
        </w:rPr>
      </w:pPr>
      <w:r w:rsidRPr="00280C39">
        <w:rPr>
          <w:sz w:val="26"/>
          <w:szCs w:val="26"/>
        </w:rPr>
        <w:t>Dễ học hơn so với các ngôn ngữ lập trình khác.</w:t>
      </w:r>
    </w:p>
    <w:p w14:paraId="6D8D87FE" w14:textId="77777777" w:rsidR="00DC578E" w:rsidRPr="00280C39" w:rsidRDefault="00DC578E" w:rsidP="00AE392B">
      <w:pPr>
        <w:pStyle w:val="ListParagraph"/>
        <w:numPr>
          <w:ilvl w:val="0"/>
          <w:numId w:val="21"/>
        </w:numPr>
        <w:overflowPunct/>
        <w:autoSpaceDE/>
        <w:autoSpaceDN/>
        <w:adjustRightInd/>
        <w:spacing w:line="360" w:lineRule="auto"/>
        <w:textAlignment w:val="auto"/>
        <w:rPr>
          <w:sz w:val="26"/>
          <w:szCs w:val="26"/>
        </w:rPr>
      </w:pPr>
      <w:r w:rsidRPr="00280C39">
        <w:rPr>
          <w:sz w:val="26"/>
          <w:szCs w:val="26"/>
        </w:rPr>
        <w:t>Lỗi trong Javascript sẽ dễ phát hiện hơn.</w:t>
      </w:r>
    </w:p>
    <w:p w14:paraId="69A70465" w14:textId="77777777" w:rsidR="00DC578E" w:rsidRPr="00280C39" w:rsidRDefault="00DC578E" w:rsidP="00AE392B">
      <w:pPr>
        <w:pStyle w:val="ListParagraph"/>
        <w:numPr>
          <w:ilvl w:val="0"/>
          <w:numId w:val="21"/>
        </w:numPr>
        <w:overflowPunct/>
        <w:autoSpaceDE/>
        <w:autoSpaceDN/>
        <w:adjustRightInd/>
        <w:spacing w:line="360" w:lineRule="auto"/>
        <w:textAlignment w:val="auto"/>
        <w:rPr>
          <w:sz w:val="26"/>
          <w:szCs w:val="26"/>
        </w:rPr>
      </w:pPr>
      <w:r w:rsidRPr="00280C39">
        <w:rPr>
          <w:sz w:val="26"/>
          <w:szCs w:val="26"/>
        </w:rPr>
        <w:t>Có khả năng hoạt động tốt trên nhiều trình duyệt và nền tảng... khác nhau.</w:t>
      </w:r>
    </w:p>
    <w:p w14:paraId="476090E6" w14:textId="77777777" w:rsidR="00DC578E" w:rsidRPr="00280C39" w:rsidRDefault="00DC578E" w:rsidP="00AE392B">
      <w:pPr>
        <w:pStyle w:val="ListParagraph"/>
        <w:numPr>
          <w:ilvl w:val="0"/>
          <w:numId w:val="21"/>
        </w:numPr>
        <w:overflowPunct/>
        <w:autoSpaceDE/>
        <w:autoSpaceDN/>
        <w:adjustRightInd/>
        <w:spacing w:line="360" w:lineRule="auto"/>
        <w:textAlignment w:val="auto"/>
        <w:rPr>
          <w:sz w:val="26"/>
          <w:szCs w:val="26"/>
        </w:rPr>
      </w:pPr>
      <w:r w:rsidRPr="00280C39">
        <w:rPr>
          <w:sz w:val="26"/>
          <w:szCs w:val="26"/>
        </w:rPr>
        <w:t>Bạn có thể sử dụng Javascript để kiểm tra input và giảm thiểu việc test thủ công khi truy xuất qua database.</w:t>
      </w:r>
    </w:p>
    <w:p w14:paraId="5EA3AB35" w14:textId="77777777" w:rsidR="00DC578E" w:rsidRPr="00280C39" w:rsidRDefault="00DC578E" w:rsidP="00AE392B">
      <w:pPr>
        <w:pStyle w:val="ListParagraph"/>
        <w:numPr>
          <w:ilvl w:val="0"/>
          <w:numId w:val="21"/>
        </w:numPr>
        <w:overflowPunct/>
        <w:autoSpaceDE/>
        <w:autoSpaceDN/>
        <w:adjustRightInd/>
        <w:spacing w:line="360" w:lineRule="auto"/>
        <w:textAlignment w:val="auto"/>
        <w:rPr>
          <w:sz w:val="26"/>
          <w:szCs w:val="26"/>
        </w:rPr>
      </w:pPr>
      <w:r w:rsidRPr="00280C39">
        <w:rPr>
          <w:sz w:val="26"/>
          <w:szCs w:val="26"/>
        </w:rPr>
        <w:t>Giúp website tương tác tốt hơn với khách truy cập.</w:t>
      </w:r>
    </w:p>
    <w:p w14:paraId="2A311892" w14:textId="19964E9A" w:rsidR="00DC578E" w:rsidRPr="00280C39" w:rsidRDefault="00DC578E" w:rsidP="00AE392B">
      <w:pPr>
        <w:pStyle w:val="ListParagraph"/>
        <w:numPr>
          <w:ilvl w:val="0"/>
          <w:numId w:val="21"/>
        </w:numPr>
        <w:overflowPunct/>
        <w:autoSpaceDE/>
        <w:autoSpaceDN/>
        <w:adjustRightInd/>
        <w:spacing w:line="360" w:lineRule="auto"/>
        <w:textAlignment w:val="auto"/>
        <w:rPr>
          <w:sz w:val="26"/>
          <w:szCs w:val="26"/>
        </w:rPr>
      </w:pPr>
      <w:r w:rsidRPr="00280C39">
        <w:rPr>
          <w:sz w:val="26"/>
          <w:szCs w:val="26"/>
        </w:rPr>
        <w:t>Nó nhanh và nhẹ hơn các ngôn ngữ lập trình khác.</w:t>
      </w:r>
    </w:p>
    <w:p w14:paraId="36522691" w14:textId="1BF460D1" w:rsidR="00DC578E" w:rsidRPr="00280C39" w:rsidRDefault="00DC578E"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Nhược điểm của Javascript:</w:t>
      </w:r>
    </w:p>
    <w:p w14:paraId="153743F2" w14:textId="77777777" w:rsidR="00DC578E" w:rsidRPr="00280C39" w:rsidRDefault="00DC578E" w:rsidP="00AE392B">
      <w:pPr>
        <w:pStyle w:val="ListParagraph"/>
        <w:numPr>
          <w:ilvl w:val="0"/>
          <w:numId w:val="22"/>
        </w:numPr>
        <w:overflowPunct/>
        <w:autoSpaceDE/>
        <w:autoSpaceDN/>
        <w:adjustRightInd/>
        <w:spacing w:line="360" w:lineRule="auto"/>
        <w:textAlignment w:val="auto"/>
        <w:rPr>
          <w:sz w:val="26"/>
          <w:szCs w:val="26"/>
        </w:rPr>
      </w:pPr>
      <w:r w:rsidRPr="00280C39">
        <w:rPr>
          <w:sz w:val="26"/>
          <w:szCs w:val="26"/>
        </w:rPr>
        <w:t>Rất dễ bị khai thác.</w:t>
      </w:r>
    </w:p>
    <w:p w14:paraId="04366014" w14:textId="77777777" w:rsidR="00DC578E" w:rsidRPr="00280C39" w:rsidRDefault="00DC578E" w:rsidP="00AE392B">
      <w:pPr>
        <w:pStyle w:val="ListParagraph"/>
        <w:numPr>
          <w:ilvl w:val="0"/>
          <w:numId w:val="22"/>
        </w:numPr>
        <w:overflowPunct/>
        <w:autoSpaceDE/>
        <w:autoSpaceDN/>
        <w:adjustRightInd/>
        <w:spacing w:line="360" w:lineRule="auto"/>
        <w:textAlignment w:val="auto"/>
        <w:rPr>
          <w:sz w:val="26"/>
          <w:szCs w:val="26"/>
        </w:rPr>
      </w:pPr>
      <w:r w:rsidRPr="00280C39">
        <w:rPr>
          <w:sz w:val="26"/>
          <w:szCs w:val="26"/>
        </w:rPr>
        <w:t>Có thể được sử dụng để thực thi mã độc trên máy tính của người dùng.</w:t>
      </w:r>
    </w:p>
    <w:p w14:paraId="3510857B" w14:textId="77777777" w:rsidR="00DC578E" w:rsidRPr="00280C39" w:rsidRDefault="00DC578E" w:rsidP="00AE392B">
      <w:pPr>
        <w:pStyle w:val="ListParagraph"/>
        <w:numPr>
          <w:ilvl w:val="0"/>
          <w:numId w:val="22"/>
        </w:numPr>
        <w:overflowPunct/>
        <w:autoSpaceDE/>
        <w:autoSpaceDN/>
        <w:adjustRightInd/>
        <w:spacing w:line="360" w:lineRule="auto"/>
        <w:textAlignment w:val="auto"/>
        <w:rPr>
          <w:sz w:val="26"/>
          <w:szCs w:val="26"/>
        </w:rPr>
      </w:pPr>
      <w:r w:rsidRPr="00280C39">
        <w:rPr>
          <w:sz w:val="26"/>
          <w:szCs w:val="26"/>
        </w:rPr>
        <w:t>Có nhiều lúc không được hỗ trợ trên mọi trình duyệt.</w:t>
      </w:r>
    </w:p>
    <w:p w14:paraId="4A1F3B5D" w14:textId="4388719C" w:rsidR="00DC578E" w:rsidRPr="00280C39" w:rsidRDefault="00DC578E" w:rsidP="00AE392B">
      <w:pPr>
        <w:pStyle w:val="ListParagraph"/>
        <w:numPr>
          <w:ilvl w:val="0"/>
          <w:numId w:val="22"/>
        </w:numPr>
        <w:overflowPunct/>
        <w:autoSpaceDE/>
        <w:autoSpaceDN/>
        <w:adjustRightInd/>
        <w:spacing w:line="360" w:lineRule="auto"/>
        <w:textAlignment w:val="auto"/>
        <w:rPr>
          <w:sz w:val="26"/>
          <w:szCs w:val="26"/>
        </w:rPr>
      </w:pPr>
      <w:r w:rsidRPr="00280C39">
        <w:rPr>
          <w:sz w:val="26"/>
          <w:szCs w:val="26"/>
        </w:rPr>
        <w:t>Có thể được triển khai khác nhau tùy từng thiết bị dẫn đến việc không đồng nhất.</w:t>
      </w:r>
    </w:p>
    <w:p w14:paraId="647B488F" w14:textId="54FD2AA4" w:rsidR="00DC578E" w:rsidRPr="00280C39" w:rsidRDefault="00DC578E" w:rsidP="00AE392B">
      <w:pPr>
        <w:overflowPunct/>
        <w:autoSpaceDE/>
        <w:autoSpaceDN/>
        <w:adjustRightInd/>
        <w:spacing w:line="360" w:lineRule="auto"/>
        <w:textAlignment w:val="auto"/>
        <w:rPr>
          <w:sz w:val="26"/>
          <w:szCs w:val="26"/>
        </w:rPr>
      </w:pPr>
      <w:r w:rsidRPr="00280C39">
        <w:rPr>
          <w:noProof/>
          <w:sz w:val="26"/>
          <w:szCs w:val="26"/>
        </w:rPr>
        <w:drawing>
          <wp:inline distT="0" distB="0" distL="0" distR="0" wp14:anchorId="29199A4F" wp14:editId="56DE50E8">
            <wp:extent cx="3177540" cy="2385060"/>
            <wp:effectExtent l="0" t="0" r="3810" b="0"/>
            <wp:docPr id="4" name="Picture 4" descr="Giới thiệu HTML, CSS và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HTML, CSS và Javascrip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3264" cy="2396862"/>
                    </a:xfrm>
                    <a:prstGeom prst="rect">
                      <a:avLst/>
                    </a:prstGeom>
                    <a:noFill/>
                    <a:ln>
                      <a:noFill/>
                    </a:ln>
                  </pic:spPr>
                </pic:pic>
              </a:graphicData>
            </a:graphic>
          </wp:inline>
        </w:drawing>
      </w:r>
    </w:p>
    <w:p w14:paraId="19203933" w14:textId="56D1A9DF" w:rsidR="00C01564" w:rsidRPr="00280C39" w:rsidRDefault="00C01564" w:rsidP="00AE392B">
      <w:pPr>
        <w:pStyle w:val="ListParagraph"/>
        <w:numPr>
          <w:ilvl w:val="0"/>
          <w:numId w:val="25"/>
        </w:numPr>
        <w:overflowPunct/>
        <w:autoSpaceDE/>
        <w:autoSpaceDN/>
        <w:adjustRightInd/>
        <w:spacing w:line="360" w:lineRule="auto"/>
        <w:textAlignment w:val="auto"/>
        <w:rPr>
          <w:sz w:val="26"/>
          <w:szCs w:val="26"/>
        </w:rPr>
      </w:pPr>
      <w:r w:rsidRPr="00280C39">
        <w:rPr>
          <w:sz w:val="26"/>
          <w:szCs w:val="26"/>
        </w:rPr>
        <w:lastRenderedPageBreak/>
        <w:t>Bộ 3 ngôn ngữ HTML, CSS và Javascript có mối quan hệ mật thiết với nhau, dường như không thể tách rời:</w:t>
      </w:r>
    </w:p>
    <w:p w14:paraId="043F05E4" w14:textId="77777777" w:rsidR="00C01564" w:rsidRPr="00280C39" w:rsidRDefault="00C01564" w:rsidP="00AE392B">
      <w:pPr>
        <w:pStyle w:val="ListParagraph"/>
        <w:numPr>
          <w:ilvl w:val="0"/>
          <w:numId w:val="24"/>
        </w:numPr>
        <w:overflowPunct/>
        <w:autoSpaceDE/>
        <w:autoSpaceDN/>
        <w:adjustRightInd/>
        <w:spacing w:line="360" w:lineRule="auto"/>
        <w:textAlignment w:val="auto"/>
        <w:rPr>
          <w:sz w:val="26"/>
          <w:szCs w:val="26"/>
        </w:rPr>
      </w:pPr>
      <w:r w:rsidRPr="00280C39">
        <w:rPr>
          <w:sz w:val="26"/>
          <w:szCs w:val="26"/>
        </w:rPr>
        <w:t>Tệp HTML chứa cấu trúc của trang web.</w:t>
      </w:r>
    </w:p>
    <w:p w14:paraId="00D19D53" w14:textId="77777777" w:rsidR="00C01564" w:rsidRPr="00280C39" w:rsidRDefault="00C01564" w:rsidP="00AE392B">
      <w:pPr>
        <w:pStyle w:val="ListParagraph"/>
        <w:numPr>
          <w:ilvl w:val="0"/>
          <w:numId w:val="24"/>
        </w:numPr>
        <w:overflowPunct/>
        <w:autoSpaceDE/>
        <w:autoSpaceDN/>
        <w:adjustRightInd/>
        <w:spacing w:line="360" w:lineRule="auto"/>
        <w:textAlignment w:val="auto"/>
        <w:rPr>
          <w:sz w:val="26"/>
          <w:szCs w:val="26"/>
        </w:rPr>
      </w:pPr>
      <w:r w:rsidRPr="00280C39">
        <w:rPr>
          <w:sz w:val="26"/>
          <w:szCs w:val="26"/>
        </w:rPr>
        <w:t xml:space="preserve">Tệp CSS chứa kiểu dáng của trang web. Nó cho phép bạn thay đổi tông màu, định vị và nhiều hơn thế nữa... </w:t>
      </w:r>
    </w:p>
    <w:p w14:paraId="74B5B473" w14:textId="2BFDD685" w:rsidR="00C01564" w:rsidRPr="00280C39" w:rsidRDefault="00C01564" w:rsidP="00AE392B">
      <w:pPr>
        <w:pStyle w:val="ListParagraph"/>
        <w:numPr>
          <w:ilvl w:val="0"/>
          <w:numId w:val="24"/>
        </w:numPr>
        <w:overflowPunct/>
        <w:autoSpaceDE/>
        <w:autoSpaceDN/>
        <w:adjustRightInd/>
        <w:spacing w:line="360" w:lineRule="auto"/>
        <w:textAlignment w:val="auto"/>
        <w:rPr>
          <w:sz w:val="26"/>
          <w:szCs w:val="26"/>
        </w:rPr>
      </w:pPr>
      <w:r w:rsidRPr="00280C39">
        <w:rPr>
          <w:sz w:val="26"/>
          <w:szCs w:val="26"/>
        </w:rPr>
        <w:t>Tệp Javascript xác định những yếu tố động và tính tương tác của trang web. Nó xác định điều gì sẽ xảy ra khi người dùng thực hiện thao tác nhấp, di chuyển chuột hoặc nhập trong một phần tử nhất định.</w:t>
      </w:r>
    </w:p>
    <w:p w14:paraId="441B6BA2" w14:textId="19FA62FA" w:rsidR="00C73963" w:rsidRPr="00280C39" w:rsidRDefault="003A790B" w:rsidP="00AE392B">
      <w:pPr>
        <w:overflowPunct/>
        <w:autoSpaceDE/>
        <w:autoSpaceDN/>
        <w:adjustRightInd/>
        <w:spacing w:line="360" w:lineRule="auto"/>
        <w:textAlignment w:val="auto"/>
        <w:rPr>
          <w:sz w:val="26"/>
          <w:szCs w:val="26"/>
        </w:rPr>
      </w:pPr>
      <w:r w:rsidRPr="00280C39">
        <w:rPr>
          <w:sz w:val="26"/>
          <w:szCs w:val="26"/>
        </w:rPr>
        <w:t xml:space="preserve">4.3 React: </w:t>
      </w:r>
    </w:p>
    <w:p w14:paraId="35B3C14D" w14:textId="6FCA443B" w:rsidR="007D344C" w:rsidRPr="00280C39" w:rsidRDefault="007D344C" w:rsidP="00AE392B">
      <w:pPr>
        <w:overflowPunct/>
        <w:autoSpaceDE/>
        <w:autoSpaceDN/>
        <w:adjustRightInd/>
        <w:spacing w:line="360" w:lineRule="auto"/>
        <w:textAlignment w:val="auto"/>
        <w:rPr>
          <w:sz w:val="26"/>
          <w:szCs w:val="26"/>
        </w:rPr>
      </w:pPr>
      <w:r w:rsidRPr="00280C39">
        <w:rPr>
          <w:noProof/>
          <w:sz w:val="26"/>
          <w:szCs w:val="26"/>
        </w:rPr>
        <w:drawing>
          <wp:inline distT="0" distB="0" distL="0" distR="0" wp14:anchorId="12CF18F2" wp14:editId="03949B78">
            <wp:extent cx="2438400" cy="1395984"/>
            <wp:effectExtent l="0" t="0" r="0" b="0"/>
            <wp:docPr id="6" name="Picture 6" descr="React là gì và tại sao nó lại quan trọng? | IceTea Việt | Lập trình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là gì và tại sao nó lại quan trọng? | IceTea Việt | Lập trình cuộc  số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2993" cy="1410064"/>
                    </a:xfrm>
                    <a:prstGeom prst="rect">
                      <a:avLst/>
                    </a:prstGeom>
                    <a:noFill/>
                    <a:ln>
                      <a:noFill/>
                    </a:ln>
                  </pic:spPr>
                </pic:pic>
              </a:graphicData>
            </a:graphic>
          </wp:inline>
        </w:drawing>
      </w:r>
    </w:p>
    <w:p w14:paraId="462EC167" w14:textId="53E7626D" w:rsidR="003A790B" w:rsidRPr="00280C39" w:rsidRDefault="003A790B" w:rsidP="00AE392B">
      <w:pPr>
        <w:overflowPunct/>
        <w:autoSpaceDE/>
        <w:autoSpaceDN/>
        <w:adjustRightInd/>
        <w:spacing w:line="360" w:lineRule="auto"/>
        <w:textAlignment w:val="auto"/>
        <w:rPr>
          <w:sz w:val="26"/>
          <w:szCs w:val="26"/>
        </w:rPr>
      </w:pPr>
      <w:r w:rsidRPr="00280C39">
        <w:rPr>
          <w:sz w:val="26"/>
          <w:szCs w:val="26"/>
        </w:rPr>
        <w:t>4.3.1 React là gì:</w:t>
      </w:r>
    </w:p>
    <w:p w14:paraId="6EB7C52A" w14:textId="4265AAE5" w:rsidR="003A790B" w:rsidRPr="00280C39" w:rsidRDefault="003A790B" w:rsidP="00AE392B">
      <w:pPr>
        <w:overflowPunct/>
        <w:autoSpaceDE/>
        <w:autoSpaceDN/>
        <w:adjustRightInd/>
        <w:spacing w:line="360" w:lineRule="auto"/>
        <w:textAlignment w:val="auto"/>
        <w:rPr>
          <w:sz w:val="26"/>
          <w:szCs w:val="26"/>
        </w:rPr>
      </w:pPr>
      <w:r w:rsidRPr="00280C39">
        <w:rPr>
          <w:sz w:val="26"/>
          <w:szCs w:val="26"/>
        </w:rPr>
        <w:t>- React là thư viện J</w:t>
      </w:r>
      <w:r w:rsidR="00DF30BE" w:rsidRPr="00280C39">
        <w:rPr>
          <w:sz w:val="26"/>
          <w:szCs w:val="26"/>
        </w:rPr>
        <w:t xml:space="preserve">avascript phổ </w:t>
      </w:r>
      <w:r w:rsidRPr="00280C39">
        <w:rPr>
          <w:sz w:val="26"/>
          <w:szCs w:val="26"/>
        </w:rPr>
        <w:t>biến nhất để xây dựng giao diện người dùng (UI). Nó cho tốc độ phản hồi tuyệt vời khi user nhập liệu bằng cách sử dụng phương pháp mới để render trang web.</w:t>
      </w:r>
    </w:p>
    <w:p w14:paraId="5A487DAE" w14:textId="7316764B" w:rsidR="003A790B" w:rsidRPr="00280C39" w:rsidRDefault="003A790B" w:rsidP="00AE392B">
      <w:pPr>
        <w:overflowPunct/>
        <w:autoSpaceDE/>
        <w:autoSpaceDN/>
        <w:adjustRightInd/>
        <w:spacing w:line="360" w:lineRule="auto"/>
        <w:textAlignment w:val="auto"/>
        <w:rPr>
          <w:sz w:val="26"/>
          <w:szCs w:val="26"/>
        </w:rPr>
      </w:pPr>
      <w:r w:rsidRPr="00280C39">
        <w:rPr>
          <w:sz w:val="26"/>
          <w:szCs w:val="26"/>
        </w:rPr>
        <w:t>- Components của công cụ này được phát triển bởi Facebook. Nó được ra mắt như một công cụ JavaScript mã nguồn mở vào năm 2013. Hiện tại, nó đã đi trươ các đối thủ chính như Angular, và Bootrap, hai thưu viện JavaScript bán chạy nhất lúc bấy giờ.</w:t>
      </w:r>
    </w:p>
    <w:p w14:paraId="3FC50C9D" w14:textId="22E4FFB7" w:rsidR="003A790B" w:rsidRPr="00280C39" w:rsidRDefault="003A790B" w:rsidP="00AE392B">
      <w:pPr>
        <w:overflowPunct/>
        <w:autoSpaceDE/>
        <w:autoSpaceDN/>
        <w:adjustRightInd/>
        <w:spacing w:line="360" w:lineRule="auto"/>
        <w:textAlignment w:val="auto"/>
        <w:rPr>
          <w:sz w:val="26"/>
          <w:szCs w:val="26"/>
        </w:rPr>
      </w:pPr>
      <w:r w:rsidRPr="00280C39">
        <w:rPr>
          <w:sz w:val="26"/>
          <w:szCs w:val="26"/>
        </w:rPr>
        <w:t>4.3.2 Tại sao lại sử dụng React:</w:t>
      </w:r>
    </w:p>
    <w:p w14:paraId="4632E0ED" w14:textId="723ADDBF" w:rsidR="003A790B" w:rsidRPr="00280C39" w:rsidRDefault="003A790B" w:rsidP="00AE392B">
      <w:pPr>
        <w:overflowPunct/>
        <w:autoSpaceDE/>
        <w:autoSpaceDN/>
        <w:adjustRightInd/>
        <w:spacing w:line="360" w:lineRule="auto"/>
        <w:textAlignment w:val="auto"/>
        <w:rPr>
          <w:sz w:val="26"/>
          <w:szCs w:val="26"/>
        </w:rPr>
      </w:pPr>
      <w:r w:rsidRPr="00280C39">
        <w:rPr>
          <w:sz w:val="26"/>
          <w:szCs w:val="26"/>
        </w:rPr>
        <w:t xml:space="preserve">React được sử dụng bởi hàng </w:t>
      </w:r>
      <w:r w:rsidR="00DF30BE" w:rsidRPr="00280C39">
        <w:rPr>
          <w:sz w:val="26"/>
          <w:szCs w:val="26"/>
        </w:rPr>
        <w:t>tră</w:t>
      </w:r>
      <w:r w:rsidRPr="00280C39">
        <w:rPr>
          <w:sz w:val="26"/>
          <w:szCs w:val="26"/>
        </w:rPr>
        <w:t xml:space="preserve">m công ty lớn trên thế giới, bao gồm: Netflix, Airbnb, American Express, FaceBook, WhatApp, eBay và </w:t>
      </w:r>
      <w:r w:rsidR="00D53D41" w:rsidRPr="00280C39">
        <w:rPr>
          <w:sz w:val="26"/>
          <w:szCs w:val="26"/>
        </w:rPr>
        <w:t>Instagram.</w:t>
      </w:r>
    </w:p>
    <w:p w14:paraId="0F5FDB08" w14:textId="35347584" w:rsidR="00D53D41" w:rsidRPr="00280C39" w:rsidRDefault="00D53D41"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Dễ sử dung: React là một thư viện GUI nguồn mở JavaScript tập trung vào một điều cụ thể; hoàn thành nhiệm vụ UI hiệu quả. Nó được phân loại thành kiểu “V” trong mô hình MVC (Model-View-Controller).</w:t>
      </w:r>
    </w:p>
    <w:p w14:paraId="20252188" w14:textId="4AC8F549" w:rsidR="00D53D41" w:rsidRPr="00280C39" w:rsidRDefault="00D53D41"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Nó hỗ trợ Reusable Component trong Java: React cho phép bạn sử dụng lại component đã được phát triển thành các ứng dụng khác có cùng chức năng. Tính năng tái sử dụng component là một lợi thế khác biệt.</w:t>
      </w:r>
    </w:p>
    <w:p w14:paraId="1A76BDB9" w14:textId="60C783DC" w:rsidR="00D53D41" w:rsidRPr="00280C39" w:rsidRDefault="00D53D41"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lastRenderedPageBreak/>
        <w:t>V</w:t>
      </w:r>
      <w:r w:rsidR="007D344C" w:rsidRPr="00280C39">
        <w:rPr>
          <w:sz w:val="26"/>
          <w:szCs w:val="26"/>
        </w:rPr>
        <w:t>iết component dễ dàng hơn: React Component dễ viết hơn vì nó sử dụng JSX, mở rộng cú pháp tùy chọn cho JavaScript cho phép bạn kết hợp HTML với JavaScript. JSX là một sự pha trộn tuyệt vời của JavaScript và HTML. Nó làm rõ toàn bộ quá trình viết cấu trúc trang web. Ngoài ra, phần mở rộng cũng giúp render nhiều lựa chọn dễ dàng hơn.</w:t>
      </w:r>
    </w:p>
    <w:p w14:paraId="729BFCE2" w14:textId="01EC5EF1" w:rsidR="00D53D41" w:rsidRPr="00280C39" w:rsidRDefault="007D344C" w:rsidP="00AE392B">
      <w:pPr>
        <w:pStyle w:val="ListParagraph"/>
        <w:numPr>
          <w:ilvl w:val="0"/>
          <w:numId w:val="14"/>
        </w:numPr>
        <w:overflowPunct/>
        <w:autoSpaceDE/>
        <w:autoSpaceDN/>
        <w:adjustRightInd/>
        <w:spacing w:line="360" w:lineRule="auto"/>
        <w:textAlignment w:val="auto"/>
        <w:rPr>
          <w:sz w:val="26"/>
          <w:szCs w:val="26"/>
        </w:rPr>
      </w:pPr>
      <w:r w:rsidRPr="00280C39">
        <w:rPr>
          <w:sz w:val="26"/>
          <w:szCs w:val="26"/>
        </w:rPr>
        <w:t xml:space="preserve">Hiệu suất tốt hơn với Virtual DOM: React sẽ cập nhật hiệu quả quá trình </w:t>
      </w:r>
      <w:r w:rsidR="00DF30BE" w:rsidRPr="00280C39">
        <w:rPr>
          <w:sz w:val="26"/>
          <w:szCs w:val="26"/>
        </w:rPr>
        <w:t>DOM (</w:t>
      </w:r>
      <w:r w:rsidRPr="00280C39">
        <w:rPr>
          <w:sz w:val="26"/>
          <w:szCs w:val="26"/>
        </w:rPr>
        <w:t>Document Object Model – Mô hình đối tượng tài liệu). Công cụ cho phép bạn xây dựng các virtual DOMs và host chúng trong bộ nhớ. Nhờ vậy, mỗi khi có sự thay đổi trong DOM thực tế, thì virtual sẽ thay đổi ngay lập tức</w:t>
      </w:r>
    </w:p>
    <w:p w14:paraId="6402E44B" w14:textId="42ECC151" w:rsidR="00DF30BE" w:rsidRPr="00280C39" w:rsidRDefault="00BD22BA" w:rsidP="00AE392B">
      <w:pPr>
        <w:overflowPunct/>
        <w:autoSpaceDE/>
        <w:autoSpaceDN/>
        <w:adjustRightInd/>
        <w:spacing w:line="360" w:lineRule="auto"/>
        <w:textAlignment w:val="auto"/>
        <w:rPr>
          <w:sz w:val="26"/>
          <w:szCs w:val="26"/>
        </w:rPr>
      </w:pPr>
      <w:r w:rsidRPr="00280C39">
        <w:rPr>
          <w:sz w:val="26"/>
          <w:szCs w:val="26"/>
        </w:rPr>
        <w:t>4.3.3 Cách</w:t>
      </w:r>
      <w:r w:rsidR="00A33BB1" w:rsidRPr="00280C39">
        <w:rPr>
          <w:sz w:val="26"/>
          <w:szCs w:val="26"/>
        </w:rPr>
        <w:t xml:space="preserve"> thức hoạt động của React:</w:t>
      </w:r>
    </w:p>
    <w:p w14:paraId="604F1C62" w14:textId="2D691F28" w:rsidR="00A33BB1" w:rsidRPr="00280C39" w:rsidRDefault="00A33BB1" w:rsidP="00AE392B">
      <w:pPr>
        <w:pStyle w:val="ListParagraph"/>
        <w:numPr>
          <w:ilvl w:val="0"/>
          <w:numId w:val="26"/>
        </w:numPr>
        <w:overflowPunct/>
        <w:autoSpaceDE/>
        <w:autoSpaceDN/>
        <w:adjustRightInd/>
        <w:spacing w:line="360" w:lineRule="auto"/>
        <w:textAlignment w:val="auto"/>
        <w:rPr>
          <w:sz w:val="26"/>
          <w:szCs w:val="26"/>
        </w:rPr>
      </w:pPr>
      <w:r w:rsidRPr="00280C39">
        <w:rPr>
          <w:sz w:val="26"/>
          <w:szCs w:val="26"/>
        </w:rPr>
        <w:t>React hoạt động dựa trên sự kết hợp của HTML và JavaScript. Hiểu đơn giản là có thể chèn hoặc viết code vào thẳng HTML bằng JavaScript với giải pháp này.</w:t>
      </w:r>
    </w:p>
    <w:p w14:paraId="1609F00C" w14:textId="66FAED39" w:rsidR="00A33BB1" w:rsidRPr="00280C39" w:rsidRDefault="00A33BB1" w:rsidP="00AE392B">
      <w:pPr>
        <w:pStyle w:val="ListParagraph"/>
        <w:numPr>
          <w:ilvl w:val="0"/>
          <w:numId w:val="26"/>
        </w:numPr>
        <w:overflowPunct/>
        <w:autoSpaceDE/>
        <w:autoSpaceDN/>
        <w:adjustRightInd/>
        <w:spacing w:line="360" w:lineRule="auto"/>
        <w:textAlignment w:val="auto"/>
        <w:rPr>
          <w:sz w:val="26"/>
          <w:szCs w:val="26"/>
        </w:rPr>
      </w:pPr>
      <w:r w:rsidRPr="00280C39">
        <w:rPr>
          <w:sz w:val="26"/>
          <w:szCs w:val="26"/>
        </w:rPr>
        <w:t>Hầu hết các phần trong React đều được viết bởi JSX (JavaScript XML ) để giúp việc tạo React components dễ dàng hơn. Trong React có thể:</w:t>
      </w:r>
    </w:p>
    <w:p w14:paraId="08C004C5" w14:textId="77777777" w:rsidR="00A33BB1" w:rsidRPr="00280C39" w:rsidRDefault="00A33BB1" w:rsidP="00AE392B">
      <w:pPr>
        <w:pStyle w:val="ListParagraph"/>
        <w:numPr>
          <w:ilvl w:val="0"/>
          <w:numId w:val="27"/>
        </w:numPr>
        <w:overflowPunct/>
        <w:autoSpaceDE/>
        <w:autoSpaceDN/>
        <w:adjustRightInd/>
        <w:spacing w:line="360" w:lineRule="auto"/>
        <w:textAlignment w:val="auto"/>
        <w:rPr>
          <w:sz w:val="26"/>
          <w:szCs w:val="26"/>
        </w:rPr>
      </w:pPr>
      <w:r w:rsidRPr="00280C39">
        <w:rPr>
          <w:sz w:val="26"/>
          <w:szCs w:val="26"/>
        </w:rPr>
        <w:t>Tạo giao diện cho DOM bằng hàm Element. Cú pháp HTML của code trong trường hợp này khá tương tự XML, components, chỉ khác biệt ở chỗ không dùng DOM class truyền thống mà sử dụng ClassName.</w:t>
      </w:r>
    </w:p>
    <w:p w14:paraId="0AD5C5F6" w14:textId="7EDF5140" w:rsidR="00A33BB1" w:rsidRPr="00280C39" w:rsidRDefault="00A33BB1" w:rsidP="00AE392B">
      <w:pPr>
        <w:pStyle w:val="ListParagraph"/>
        <w:numPr>
          <w:ilvl w:val="0"/>
          <w:numId w:val="27"/>
        </w:numPr>
        <w:overflowPunct/>
        <w:autoSpaceDE/>
        <w:autoSpaceDN/>
        <w:adjustRightInd/>
        <w:spacing w:line="360" w:lineRule="auto"/>
        <w:textAlignment w:val="auto"/>
        <w:rPr>
          <w:sz w:val="26"/>
          <w:szCs w:val="26"/>
        </w:rPr>
      </w:pPr>
      <w:r w:rsidRPr="00280C39">
        <w:rPr>
          <w:sz w:val="26"/>
          <w:szCs w:val="26"/>
        </w:rPr>
        <w:t>Là sự kết hợp giữa  HTML và JavaScrip.</w:t>
      </w:r>
    </w:p>
    <w:p w14:paraId="4B82B750" w14:textId="6072B5DC" w:rsidR="00A33BB1" w:rsidRPr="00280C39" w:rsidRDefault="00A33BB1" w:rsidP="00AE392B">
      <w:pPr>
        <w:pStyle w:val="ListParagraph"/>
        <w:numPr>
          <w:ilvl w:val="0"/>
          <w:numId w:val="27"/>
        </w:numPr>
        <w:overflowPunct/>
        <w:autoSpaceDE/>
        <w:autoSpaceDN/>
        <w:adjustRightInd/>
        <w:spacing w:line="360" w:lineRule="auto"/>
        <w:textAlignment w:val="auto"/>
        <w:rPr>
          <w:sz w:val="26"/>
          <w:szCs w:val="26"/>
        </w:rPr>
      </w:pPr>
      <w:r w:rsidRPr="00280C39">
        <w:rPr>
          <w:sz w:val="26"/>
          <w:szCs w:val="26"/>
        </w:rPr>
        <w:t>Là số đếm dùng đẻ hiển thị biểu thức số tương ứng với giá trị của nó.</w:t>
      </w:r>
    </w:p>
    <w:p w14:paraId="01165F14" w14:textId="3590908E" w:rsidR="005048F4" w:rsidRPr="00280C39" w:rsidRDefault="00A33BB1" w:rsidP="00AE392B">
      <w:pPr>
        <w:pStyle w:val="ListParagraph"/>
        <w:numPr>
          <w:ilvl w:val="0"/>
          <w:numId w:val="27"/>
        </w:numPr>
        <w:overflowPunct/>
        <w:autoSpaceDE/>
        <w:autoSpaceDN/>
        <w:adjustRightInd/>
        <w:spacing w:line="360" w:lineRule="auto"/>
        <w:textAlignment w:val="auto"/>
        <w:rPr>
          <w:sz w:val="26"/>
          <w:szCs w:val="26"/>
        </w:rPr>
      </w:pPr>
      <w:r w:rsidRPr="00280C39">
        <w:rPr>
          <w:sz w:val="26"/>
          <w:szCs w:val="26"/>
        </w:rPr>
        <w:t>Lfa một khối XML đã render tại trang.</w:t>
      </w:r>
    </w:p>
    <w:p w14:paraId="7BCE92BC" w14:textId="18B3220F" w:rsidR="005048F4" w:rsidRPr="00280C39" w:rsidRDefault="005048F4" w:rsidP="00AE392B">
      <w:pPr>
        <w:overflowPunct/>
        <w:autoSpaceDE/>
        <w:autoSpaceDN/>
        <w:adjustRightInd/>
        <w:spacing w:line="360" w:lineRule="auto"/>
        <w:textAlignment w:val="auto"/>
        <w:rPr>
          <w:sz w:val="26"/>
          <w:szCs w:val="26"/>
        </w:rPr>
      </w:pPr>
      <w:r w:rsidRPr="00280C39">
        <w:rPr>
          <w:sz w:val="26"/>
          <w:szCs w:val="26"/>
        </w:rPr>
        <w:t>4.4 Java:</w:t>
      </w:r>
    </w:p>
    <w:p w14:paraId="0F3808F2" w14:textId="65AF338F" w:rsidR="005048F4" w:rsidRPr="00280C39" w:rsidRDefault="005048F4" w:rsidP="00AE392B">
      <w:pPr>
        <w:overflowPunct/>
        <w:autoSpaceDE/>
        <w:autoSpaceDN/>
        <w:adjustRightInd/>
        <w:spacing w:line="360" w:lineRule="auto"/>
        <w:textAlignment w:val="auto"/>
        <w:rPr>
          <w:sz w:val="26"/>
          <w:szCs w:val="26"/>
        </w:rPr>
      </w:pPr>
      <w:r w:rsidRPr="00280C39">
        <w:rPr>
          <w:noProof/>
          <w:sz w:val="26"/>
          <w:szCs w:val="26"/>
        </w:rPr>
        <w:drawing>
          <wp:inline distT="0" distB="0" distL="0" distR="0" wp14:anchorId="74E5B4B8" wp14:editId="524C9346">
            <wp:extent cx="3299460" cy="1905000"/>
            <wp:effectExtent l="0" t="0" r="0" b="0"/>
            <wp:docPr id="7" name="Picture 7" descr="Java là gì? - Tự học lập trình Java online - Viet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à gì? - Tự học lập trình Java online - VietTu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460" cy="1905000"/>
                    </a:xfrm>
                    <a:prstGeom prst="rect">
                      <a:avLst/>
                    </a:prstGeom>
                    <a:noFill/>
                    <a:ln>
                      <a:noFill/>
                    </a:ln>
                  </pic:spPr>
                </pic:pic>
              </a:graphicData>
            </a:graphic>
          </wp:inline>
        </w:drawing>
      </w:r>
    </w:p>
    <w:p w14:paraId="0D59E306" w14:textId="0CF24858" w:rsidR="005048F4" w:rsidRPr="00280C39" w:rsidRDefault="005048F4" w:rsidP="00AE392B">
      <w:pPr>
        <w:overflowPunct/>
        <w:autoSpaceDE/>
        <w:autoSpaceDN/>
        <w:adjustRightInd/>
        <w:spacing w:line="360" w:lineRule="auto"/>
        <w:textAlignment w:val="auto"/>
        <w:rPr>
          <w:sz w:val="26"/>
          <w:szCs w:val="26"/>
        </w:rPr>
      </w:pPr>
      <w:r w:rsidRPr="00280C39">
        <w:rPr>
          <w:sz w:val="26"/>
          <w:szCs w:val="26"/>
        </w:rPr>
        <w:t>4.4.1 Java là gì:</w:t>
      </w:r>
    </w:p>
    <w:p w14:paraId="45CE0334" w14:textId="02985AB4" w:rsidR="005048F4" w:rsidRPr="00280C39" w:rsidRDefault="005048F4" w:rsidP="00AE392B">
      <w:pPr>
        <w:overflowPunct/>
        <w:autoSpaceDE/>
        <w:autoSpaceDN/>
        <w:adjustRightInd/>
        <w:spacing w:line="360" w:lineRule="auto"/>
        <w:textAlignment w:val="auto"/>
        <w:rPr>
          <w:sz w:val="26"/>
          <w:szCs w:val="26"/>
        </w:rPr>
      </w:pPr>
      <w:r w:rsidRPr="00280C39">
        <w:rPr>
          <w:sz w:val="26"/>
          <w:szCs w:val="26"/>
        </w:rPr>
        <w:t xml:space="preserve">Java là ngôn ngữ lập trình bậc cao, được </w:t>
      </w:r>
      <w:r w:rsidR="00E02C6E" w:rsidRPr="00280C39">
        <w:rPr>
          <w:sz w:val="26"/>
          <w:szCs w:val="26"/>
        </w:rPr>
        <w:t>p</w:t>
      </w:r>
      <w:r w:rsidRPr="00280C39">
        <w:rPr>
          <w:sz w:val="26"/>
          <w:szCs w:val="26"/>
        </w:rPr>
        <w:t xml:space="preserve">hát triển bởi Sun Microsystems, do James Gosling khởi xướng và phát hành năm 1995 nhưu là một thành phần cốt lõi của nền </w:t>
      </w:r>
      <w:r w:rsidRPr="00280C39">
        <w:rPr>
          <w:sz w:val="26"/>
          <w:szCs w:val="26"/>
        </w:rPr>
        <w:lastRenderedPageBreak/>
        <w:t xml:space="preserve">tảng Java của Sun Microsystem. Java chạy trên nhiều nền tảng khác nhau như </w:t>
      </w:r>
      <w:r w:rsidR="00E02C6E" w:rsidRPr="00280C39">
        <w:rPr>
          <w:sz w:val="26"/>
          <w:szCs w:val="26"/>
        </w:rPr>
        <w:t>Windows, Mac và các phiên bản khác nhau của UNIX.</w:t>
      </w:r>
    </w:p>
    <w:p w14:paraId="7AAA3E87" w14:textId="0D9BC7FA" w:rsidR="00E02C6E" w:rsidRPr="00280C39" w:rsidRDefault="00E02C6E" w:rsidP="00AE392B">
      <w:pPr>
        <w:overflowPunct/>
        <w:autoSpaceDE/>
        <w:autoSpaceDN/>
        <w:adjustRightInd/>
        <w:spacing w:line="360" w:lineRule="auto"/>
        <w:textAlignment w:val="auto"/>
        <w:rPr>
          <w:sz w:val="26"/>
          <w:szCs w:val="26"/>
        </w:rPr>
      </w:pPr>
      <w:r w:rsidRPr="00280C39">
        <w:rPr>
          <w:sz w:val="26"/>
          <w:szCs w:val="26"/>
        </w:rPr>
        <w:t>4.4.2 Đặc điêm của Java:</w:t>
      </w:r>
    </w:p>
    <w:p w14:paraId="2C53773F" w14:textId="53A4E335" w:rsidR="00E02C6E" w:rsidRPr="00280C39" w:rsidRDefault="00E02C6E"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Hướng đối tượng: Trong Java, mọi thứ đều là Object. Java có thể mở rộng vf nó dựa trên mô hình Object.</w:t>
      </w:r>
    </w:p>
    <w:p w14:paraId="77AD5619" w14:textId="7F686371" w:rsidR="00E02C6E" w:rsidRPr="00280C39" w:rsidRDefault="00E02C6E"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 xml:space="preserve">Nền tảng độc lập: Khi được biên dịch, nó không dịch sang một máy tính cụ thể trên nền tảng nào, thay vào đó là những byte code độc lập với nền tảng. Byte code này được phân phối trên web và được thông dịch bằng Virtual Machine (JVM) trên bất cứ nền tảng nào mà nó đang chạy. </w:t>
      </w:r>
    </w:p>
    <w:p w14:paraId="62BBEF05" w14:textId="790F0EFE" w:rsidR="00E02C6E" w:rsidRPr="00280C39" w:rsidRDefault="00E02C6E"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 xml:space="preserve">Đơn giản: Java được thiết kế </w:t>
      </w:r>
      <w:r w:rsidR="00615469" w:rsidRPr="00280C39">
        <w:rPr>
          <w:sz w:val="26"/>
          <w:szCs w:val="26"/>
        </w:rPr>
        <w:t>dễ đọc.</w:t>
      </w:r>
    </w:p>
    <w:p w14:paraId="51BF26C6" w14:textId="35DE1BAB"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Bảo mật: Với tính năng an toàn của Java, nó cho phép phát triển những hệ thống không có virus, giả mạo</w:t>
      </w:r>
    </w:p>
    <w:p w14:paraId="24D839FA" w14:textId="05B761A1"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Kiến trúc trung lập: Trình biên dịch của Java tạo ra một định dạng file object có kiến trúc trung lập, làm cho code sau khi biên dịch có thể chạy trên nhiều bộ vi xử lý, với sự hiện diện của Java runtime system.</w:t>
      </w:r>
    </w:p>
    <w:p w14:paraId="67291A07" w14:textId="7E2D97F1"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 xml:space="preserve">Portable: </w:t>
      </w:r>
      <w:r w:rsidRPr="00280C39">
        <w:rPr>
          <w:sz w:val="26"/>
          <w:szCs w:val="26"/>
          <w:shd w:val="clear" w:color="auto" w:fill="FFFFFF"/>
        </w:rPr>
        <w:t>Là kiến trúc trung lập và không phụ thuộc vào việc thực hiện là những đặc điểm chính nhất khi nói về khía cạnh Portable của Java. </w:t>
      </w:r>
    </w:p>
    <w:p w14:paraId="3A2346E4" w14:textId="77777777"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Mạnh mẽ: Java nỗ lực loại trừ những tình huống dễ bị lỗi bằng cách nhấn mạnh chủ yếu là kiểm tra lỗi thời gian biên dịch và kiểm tra runtime.</w:t>
      </w:r>
    </w:p>
    <w:p w14:paraId="766375A9" w14:textId="77777777"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Đa luồng: Với tính năng đa luồng của Java, bạn có thể viết các chương trình có thể thực hiện nhiều tác vụ đồng thời. Tính năng này cho phép các nhà phát triển xây dựng các ứng dụng tương tác có thể chạy trơn tru.</w:t>
      </w:r>
    </w:p>
    <w:p w14:paraId="60A5D69E" w14:textId="77777777"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Thông dịch: Byte code của Java được dịch trực tiếp tới các nền tảng gốc và nó không được lưu trữ ở bất cứ đâu.</w:t>
      </w:r>
    </w:p>
    <w:p w14:paraId="55275FE9" w14:textId="77777777"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Hiệu suất cao: Với việc sử dụng trình biên dịch Just-In-Time, Java cho phép thực thi với hiệu suất cao, nhanh chóng phát hiện, gỡ lỗi.</w:t>
      </w:r>
    </w:p>
    <w:p w14:paraId="629758CA" w14:textId="77777777"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Phân tán: Java được thiết kế cho môi trường phân tán của Internet.</w:t>
      </w:r>
    </w:p>
    <w:p w14:paraId="362AF190" w14:textId="747B5601" w:rsidR="00615469" w:rsidRPr="00280C39" w:rsidRDefault="00615469" w:rsidP="00AE392B">
      <w:pPr>
        <w:pStyle w:val="ListParagraph"/>
        <w:numPr>
          <w:ilvl w:val="0"/>
          <w:numId w:val="28"/>
        </w:numPr>
        <w:overflowPunct/>
        <w:autoSpaceDE/>
        <w:autoSpaceDN/>
        <w:adjustRightInd/>
        <w:spacing w:line="360" w:lineRule="auto"/>
        <w:textAlignment w:val="auto"/>
        <w:rPr>
          <w:sz w:val="26"/>
          <w:szCs w:val="26"/>
        </w:rPr>
      </w:pPr>
      <w:r w:rsidRPr="00280C39">
        <w:rPr>
          <w:sz w:val="26"/>
          <w:szCs w:val="26"/>
        </w:rPr>
        <w:t>Linh động: Java được coi là năng động hơn C hay C++ vì nó được thiết kế để thích nghi với môi trường đang phát triển. Các chương trình Java có thể mang theo một lượng lớn thông tin run-time, được sử dụng để xác minh và giải quyết các truy cập đến đối tượng trong thời gian chạy.</w:t>
      </w:r>
    </w:p>
    <w:p w14:paraId="3A9F4D7D" w14:textId="3218BCF6" w:rsidR="00615469" w:rsidRPr="00280C39" w:rsidRDefault="00615469" w:rsidP="00AE392B">
      <w:pPr>
        <w:overflowPunct/>
        <w:autoSpaceDE/>
        <w:autoSpaceDN/>
        <w:adjustRightInd/>
        <w:spacing w:line="360" w:lineRule="auto"/>
        <w:textAlignment w:val="auto"/>
        <w:rPr>
          <w:sz w:val="26"/>
          <w:szCs w:val="26"/>
        </w:rPr>
      </w:pPr>
      <w:r w:rsidRPr="00280C39">
        <w:rPr>
          <w:sz w:val="26"/>
          <w:szCs w:val="26"/>
        </w:rPr>
        <w:t xml:space="preserve">4.4.3 Tính chất cơ bản của lập trình hướng đối tượng trong Java: </w:t>
      </w:r>
    </w:p>
    <w:p w14:paraId="7A15EE00" w14:textId="7DBB54D9" w:rsidR="00615469" w:rsidRPr="00280C39" w:rsidRDefault="00615469" w:rsidP="00AE392B">
      <w:pPr>
        <w:pStyle w:val="ListParagraph"/>
        <w:numPr>
          <w:ilvl w:val="0"/>
          <w:numId w:val="29"/>
        </w:numPr>
        <w:overflowPunct/>
        <w:autoSpaceDE/>
        <w:autoSpaceDN/>
        <w:adjustRightInd/>
        <w:spacing w:line="360" w:lineRule="auto"/>
        <w:textAlignment w:val="auto"/>
        <w:rPr>
          <w:sz w:val="26"/>
          <w:szCs w:val="26"/>
        </w:rPr>
      </w:pPr>
      <w:r w:rsidRPr="00280C39">
        <w:rPr>
          <w:sz w:val="26"/>
          <w:szCs w:val="26"/>
        </w:rPr>
        <w:lastRenderedPageBreak/>
        <w:t>Tính đóng gói (Encapsulation): Tính chất này đảm bảo sự toàn vẹn, bảo mạt của đối tượng. Trong Java, tính đóng gói dược thể hiện thông qua phạm vi truy cập (access modifier). Ngoài ra, các lớp liên quan dến nha có thể được gom chung lại thành pagekage.</w:t>
      </w:r>
    </w:p>
    <w:p w14:paraId="16B3012B" w14:textId="31EC5D48" w:rsidR="00615469" w:rsidRPr="00280C39" w:rsidRDefault="00615469" w:rsidP="00AE392B">
      <w:pPr>
        <w:pStyle w:val="ListParagraph"/>
        <w:numPr>
          <w:ilvl w:val="0"/>
          <w:numId w:val="29"/>
        </w:numPr>
        <w:overflowPunct/>
        <w:autoSpaceDE/>
        <w:autoSpaceDN/>
        <w:adjustRightInd/>
        <w:spacing w:line="360" w:lineRule="auto"/>
        <w:textAlignment w:val="auto"/>
        <w:rPr>
          <w:sz w:val="26"/>
          <w:szCs w:val="26"/>
        </w:rPr>
      </w:pPr>
      <w:r w:rsidRPr="00280C39">
        <w:rPr>
          <w:sz w:val="26"/>
          <w:szCs w:val="26"/>
        </w:rPr>
        <w:t xml:space="preserve">Tính kế thừa ( Inheritance): Tính </w:t>
      </w:r>
      <w:r w:rsidR="00BD22BA" w:rsidRPr="00280C39">
        <w:rPr>
          <w:sz w:val="26"/>
          <w:szCs w:val="26"/>
        </w:rPr>
        <w:t>chất này cho phép xây dựng một lớp mới (lớp con) dựa trên các định nghĩa của một lớp đã có (lớp cha). Đương nhiên lớp con có thể kế thừa tát cả các thành phần của lớp cha, có thể chia sẻ hoặc mở rộng các đặc tính sẵn có mà không phải tiến hành định nghĩa lại.</w:t>
      </w:r>
    </w:p>
    <w:p w14:paraId="53C365F3" w14:textId="08230006" w:rsidR="00BD22BA" w:rsidRPr="00280C39" w:rsidRDefault="00BD22BA" w:rsidP="00AE392B">
      <w:pPr>
        <w:pStyle w:val="ListParagraph"/>
        <w:numPr>
          <w:ilvl w:val="0"/>
          <w:numId w:val="29"/>
        </w:numPr>
        <w:overflowPunct/>
        <w:autoSpaceDE/>
        <w:autoSpaceDN/>
        <w:adjustRightInd/>
        <w:spacing w:line="360" w:lineRule="auto"/>
        <w:textAlignment w:val="auto"/>
        <w:rPr>
          <w:sz w:val="26"/>
          <w:szCs w:val="26"/>
        </w:rPr>
      </w:pPr>
      <w:r w:rsidRPr="00280C39">
        <w:rPr>
          <w:sz w:val="26"/>
          <w:szCs w:val="26"/>
        </w:rPr>
        <w:t>Tính đa hình (Polymorphism): Các phương thứ hoàn toàn có thể giống nhau nhưng việ xử lý luồng có thể khác nhau. Trong Java, chúng ta sử dụng nạp chồng phương thức (method overloading) và ghi đè phương thức (method overriding) để có tính đa hình.</w:t>
      </w:r>
    </w:p>
    <w:p w14:paraId="303FD49C" w14:textId="02DC02F7" w:rsidR="00BD22BA" w:rsidRPr="00280C39" w:rsidRDefault="00BD22BA" w:rsidP="00AE392B">
      <w:pPr>
        <w:pStyle w:val="ListParagraph"/>
        <w:numPr>
          <w:ilvl w:val="0"/>
          <w:numId w:val="29"/>
        </w:numPr>
        <w:overflowPunct/>
        <w:autoSpaceDE/>
        <w:autoSpaceDN/>
        <w:adjustRightInd/>
        <w:spacing w:line="360" w:lineRule="auto"/>
        <w:textAlignment w:val="auto"/>
        <w:rPr>
          <w:sz w:val="26"/>
          <w:szCs w:val="26"/>
        </w:rPr>
      </w:pPr>
      <w:r w:rsidRPr="00280C39">
        <w:rPr>
          <w:sz w:val="26"/>
          <w:szCs w:val="26"/>
        </w:rPr>
        <w:t>Tính trừu tương (Abstraction): Tính chất này giúp tập trung vào những phần cót lõi cần thiết của đối tượng thay vì quan tâm đến cách nó thực hiện.</w:t>
      </w:r>
    </w:p>
    <w:p w14:paraId="4D6A776D" w14:textId="1444500B" w:rsidR="00922DCC" w:rsidRPr="00280C39" w:rsidRDefault="00922DCC" w:rsidP="00AE392B">
      <w:pPr>
        <w:overflowPunct/>
        <w:autoSpaceDE/>
        <w:autoSpaceDN/>
        <w:adjustRightInd/>
        <w:spacing w:line="360" w:lineRule="auto"/>
        <w:textAlignment w:val="auto"/>
        <w:rPr>
          <w:sz w:val="26"/>
          <w:szCs w:val="26"/>
        </w:rPr>
      </w:pPr>
      <w:r w:rsidRPr="00280C39">
        <w:rPr>
          <w:sz w:val="26"/>
          <w:szCs w:val="26"/>
        </w:rPr>
        <w:t xml:space="preserve">4.5 MySQL: </w:t>
      </w:r>
    </w:p>
    <w:p w14:paraId="4059C498" w14:textId="58611474" w:rsidR="00922DCC" w:rsidRPr="00280C39" w:rsidRDefault="00922DCC" w:rsidP="00AE392B">
      <w:pPr>
        <w:overflowPunct/>
        <w:autoSpaceDE/>
        <w:autoSpaceDN/>
        <w:adjustRightInd/>
        <w:spacing w:line="360" w:lineRule="auto"/>
        <w:textAlignment w:val="auto"/>
        <w:rPr>
          <w:sz w:val="26"/>
          <w:szCs w:val="26"/>
        </w:rPr>
      </w:pPr>
      <w:r w:rsidRPr="00280C39">
        <w:rPr>
          <w:noProof/>
        </w:rPr>
        <w:drawing>
          <wp:inline distT="0" distB="0" distL="0" distR="0" wp14:anchorId="1951D931" wp14:editId="0D153035">
            <wp:extent cx="2850116" cy="1470660"/>
            <wp:effectExtent l="0" t="0" r="7620" b="0"/>
            <wp:docPr id="12" name="Picture 12" descr="Hướng dẫn cài đặt MySQL-8.x trên Ubuntu-18.04 - Trang tin tức từ Cloud365 -  Nhân Hò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ướng dẫn cài đặt MySQL-8.x trên Ubuntu-18.04 - Trang tin tức từ Cloud365 -  Nhân Hò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2775" cy="1472032"/>
                    </a:xfrm>
                    <a:prstGeom prst="rect">
                      <a:avLst/>
                    </a:prstGeom>
                    <a:noFill/>
                    <a:ln>
                      <a:noFill/>
                    </a:ln>
                  </pic:spPr>
                </pic:pic>
              </a:graphicData>
            </a:graphic>
          </wp:inline>
        </w:drawing>
      </w:r>
    </w:p>
    <w:p w14:paraId="4E5163F5" w14:textId="23D9EB3A" w:rsidR="00922DCC" w:rsidRPr="00280C39" w:rsidRDefault="00922DCC" w:rsidP="00AE392B">
      <w:pPr>
        <w:overflowPunct/>
        <w:autoSpaceDE/>
        <w:autoSpaceDN/>
        <w:adjustRightInd/>
        <w:spacing w:line="360" w:lineRule="auto"/>
        <w:textAlignment w:val="auto"/>
        <w:rPr>
          <w:sz w:val="26"/>
          <w:szCs w:val="26"/>
        </w:rPr>
      </w:pPr>
      <w:r w:rsidRPr="00280C39">
        <w:rPr>
          <w:sz w:val="26"/>
          <w:szCs w:val="26"/>
        </w:rPr>
        <w:t>4.5.1 MySQL là gì:</w:t>
      </w:r>
    </w:p>
    <w:p w14:paraId="7A21E1BD" w14:textId="58364258" w:rsidR="00922DCC" w:rsidRPr="00280C39" w:rsidRDefault="00922DCC" w:rsidP="00AE392B">
      <w:pPr>
        <w:overflowPunct/>
        <w:autoSpaceDE/>
        <w:autoSpaceDN/>
        <w:adjustRightInd/>
        <w:spacing w:line="360" w:lineRule="auto"/>
        <w:textAlignment w:val="auto"/>
        <w:rPr>
          <w:sz w:val="26"/>
          <w:szCs w:val="26"/>
        </w:rPr>
      </w:pPr>
      <w:r w:rsidRPr="00280C39">
        <w:rPr>
          <w:sz w:val="26"/>
          <w:szCs w:val="26"/>
        </w:rPr>
        <w:t>MySQL là một hệ thống quản trị cơ sở dữ liệu mã nguồn mở (gọ tắt là RDBMS) hoạt động theo mô hình client-server. Với RDBMS là viết tắt cả Relatio</w:t>
      </w:r>
      <w:r w:rsidR="00D14355" w:rsidRPr="00280C39">
        <w:rPr>
          <w:sz w:val="26"/>
          <w:szCs w:val="26"/>
        </w:rPr>
        <w:t xml:space="preserve">nal DataBase Management System MySQL. </w:t>
      </w:r>
    </w:p>
    <w:p w14:paraId="349BFC3E" w14:textId="0BA674E6" w:rsidR="00D14355" w:rsidRPr="00280C39" w:rsidRDefault="00D14355" w:rsidP="00AE392B">
      <w:pPr>
        <w:overflowPunct/>
        <w:autoSpaceDE/>
        <w:autoSpaceDN/>
        <w:adjustRightInd/>
        <w:spacing w:line="360" w:lineRule="auto"/>
        <w:textAlignment w:val="auto"/>
        <w:rPr>
          <w:sz w:val="26"/>
          <w:szCs w:val="26"/>
        </w:rPr>
      </w:pPr>
      <w:r w:rsidRPr="00280C39">
        <w:rPr>
          <w:sz w:val="26"/>
          <w:szCs w:val="26"/>
        </w:rPr>
        <w:t xml:space="preserve">4.5.2 Ưu và nhược điểm SQL: </w:t>
      </w:r>
    </w:p>
    <w:p w14:paraId="0BDF6104" w14:textId="3980C570" w:rsidR="00D14355" w:rsidRPr="00280C39" w:rsidRDefault="00D14355" w:rsidP="00AE392B">
      <w:pPr>
        <w:pStyle w:val="ListParagraph"/>
        <w:numPr>
          <w:ilvl w:val="0"/>
          <w:numId w:val="30"/>
        </w:numPr>
        <w:overflowPunct/>
        <w:autoSpaceDE/>
        <w:autoSpaceDN/>
        <w:adjustRightInd/>
        <w:spacing w:line="360" w:lineRule="auto"/>
        <w:textAlignment w:val="auto"/>
        <w:rPr>
          <w:sz w:val="26"/>
          <w:szCs w:val="26"/>
        </w:rPr>
      </w:pPr>
      <w:r w:rsidRPr="00280C39">
        <w:rPr>
          <w:sz w:val="26"/>
          <w:szCs w:val="26"/>
        </w:rPr>
        <w:t xml:space="preserve">Ưu điểm:  </w:t>
      </w:r>
    </w:p>
    <w:p w14:paraId="1C233ACC" w14:textId="3977F75A" w:rsidR="00D14355" w:rsidRPr="00280C39" w:rsidRDefault="00D14355" w:rsidP="00AE392B">
      <w:pPr>
        <w:pStyle w:val="ListParagraph"/>
        <w:numPr>
          <w:ilvl w:val="0"/>
          <w:numId w:val="31"/>
        </w:numPr>
        <w:overflowPunct/>
        <w:autoSpaceDE/>
        <w:autoSpaceDN/>
        <w:adjustRightInd/>
        <w:spacing w:line="360" w:lineRule="auto"/>
        <w:textAlignment w:val="auto"/>
        <w:rPr>
          <w:sz w:val="26"/>
          <w:szCs w:val="26"/>
        </w:rPr>
      </w:pPr>
      <w:r w:rsidRPr="00280C39">
        <w:rPr>
          <w:sz w:val="26"/>
          <w:szCs w:val="26"/>
        </w:rPr>
        <w:t>Dễ sử dụng</w:t>
      </w:r>
    </w:p>
    <w:p w14:paraId="4A59101C" w14:textId="3E95C6F8" w:rsidR="00D14355" w:rsidRPr="00280C39" w:rsidRDefault="00D14355" w:rsidP="00AE392B">
      <w:pPr>
        <w:pStyle w:val="ListParagraph"/>
        <w:numPr>
          <w:ilvl w:val="0"/>
          <w:numId w:val="31"/>
        </w:numPr>
        <w:overflowPunct/>
        <w:autoSpaceDE/>
        <w:autoSpaceDN/>
        <w:adjustRightInd/>
        <w:spacing w:line="360" w:lineRule="auto"/>
        <w:textAlignment w:val="auto"/>
        <w:rPr>
          <w:sz w:val="26"/>
          <w:szCs w:val="26"/>
        </w:rPr>
      </w:pPr>
      <w:r w:rsidRPr="00280C39">
        <w:rPr>
          <w:sz w:val="26"/>
          <w:szCs w:val="26"/>
        </w:rPr>
        <w:t>Độ bảo mật cao</w:t>
      </w:r>
    </w:p>
    <w:p w14:paraId="12FF008C" w14:textId="50413BB1" w:rsidR="00D14355" w:rsidRPr="00280C39" w:rsidRDefault="00D14355" w:rsidP="00AE392B">
      <w:pPr>
        <w:pStyle w:val="ListParagraph"/>
        <w:numPr>
          <w:ilvl w:val="0"/>
          <w:numId w:val="31"/>
        </w:numPr>
        <w:overflowPunct/>
        <w:autoSpaceDE/>
        <w:autoSpaceDN/>
        <w:adjustRightInd/>
        <w:spacing w:line="360" w:lineRule="auto"/>
        <w:textAlignment w:val="auto"/>
        <w:rPr>
          <w:sz w:val="26"/>
          <w:szCs w:val="26"/>
        </w:rPr>
      </w:pPr>
      <w:r w:rsidRPr="00280C39">
        <w:rPr>
          <w:sz w:val="26"/>
          <w:szCs w:val="26"/>
        </w:rPr>
        <w:t>Đa tính năng</w:t>
      </w:r>
    </w:p>
    <w:p w14:paraId="719BDC8D" w14:textId="79BA07C6" w:rsidR="00D14355" w:rsidRPr="00280C39" w:rsidRDefault="00D14355" w:rsidP="00AE392B">
      <w:pPr>
        <w:pStyle w:val="ListParagraph"/>
        <w:numPr>
          <w:ilvl w:val="0"/>
          <w:numId w:val="31"/>
        </w:numPr>
        <w:overflowPunct/>
        <w:autoSpaceDE/>
        <w:autoSpaceDN/>
        <w:adjustRightInd/>
        <w:spacing w:line="360" w:lineRule="auto"/>
        <w:textAlignment w:val="auto"/>
        <w:rPr>
          <w:sz w:val="26"/>
          <w:szCs w:val="26"/>
        </w:rPr>
      </w:pPr>
      <w:r w:rsidRPr="00280C39">
        <w:rPr>
          <w:sz w:val="26"/>
          <w:szCs w:val="26"/>
        </w:rPr>
        <w:t>Khả năng mở rộng mạnh mẽ</w:t>
      </w:r>
    </w:p>
    <w:p w14:paraId="70C94298" w14:textId="517F2204" w:rsidR="00D14355" w:rsidRPr="00280C39" w:rsidRDefault="00D14355" w:rsidP="00AE392B">
      <w:pPr>
        <w:pStyle w:val="ListParagraph"/>
        <w:numPr>
          <w:ilvl w:val="0"/>
          <w:numId w:val="31"/>
        </w:numPr>
        <w:overflowPunct/>
        <w:autoSpaceDE/>
        <w:autoSpaceDN/>
        <w:adjustRightInd/>
        <w:spacing w:line="360" w:lineRule="auto"/>
        <w:textAlignment w:val="auto"/>
        <w:rPr>
          <w:sz w:val="26"/>
          <w:szCs w:val="26"/>
        </w:rPr>
      </w:pPr>
      <w:r w:rsidRPr="00280C39">
        <w:rPr>
          <w:sz w:val="26"/>
          <w:szCs w:val="26"/>
        </w:rPr>
        <w:t>Nhanh chóng</w:t>
      </w:r>
    </w:p>
    <w:p w14:paraId="1548CF9E" w14:textId="665C0138" w:rsidR="00D14355" w:rsidRPr="00280C39" w:rsidRDefault="00D14355" w:rsidP="00AE392B">
      <w:pPr>
        <w:pStyle w:val="ListParagraph"/>
        <w:numPr>
          <w:ilvl w:val="0"/>
          <w:numId w:val="32"/>
        </w:numPr>
        <w:overflowPunct/>
        <w:autoSpaceDE/>
        <w:autoSpaceDN/>
        <w:adjustRightInd/>
        <w:spacing w:line="360" w:lineRule="auto"/>
        <w:textAlignment w:val="auto"/>
        <w:rPr>
          <w:sz w:val="26"/>
          <w:szCs w:val="26"/>
        </w:rPr>
      </w:pPr>
      <w:r w:rsidRPr="00280C39">
        <w:rPr>
          <w:sz w:val="26"/>
          <w:szCs w:val="26"/>
        </w:rPr>
        <w:lastRenderedPageBreak/>
        <w:t>Nhược điểm:</w:t>
      </w:r>
    </w:p>
    <w:p w14:paraId="72A7BB40" w14:textId="29231541" w:rsidR="00D14355" w:rsidRPr="00280C39" w:rsidRDefault="00D14355" w:rsidP="00AE392B">
      <w:pPr>
        <w:pStyle w:val="ListParagraph"/>
        <w:numPr>
          <w:ilvl w:val="0"/>
          <w:numId w:val="33"/>
        </w:numPr>
        <w:overflowPunct/>
        <w:autoSpaceDE/>
        <w:autoSpaceDN/>
        <w:adjustRightInd/>
        <w:spacing w:line="360" w:lineRule="auto"/>
        <w:textAlignment w:val="auto"/>
        <w:rPr>
          <w:sz w:val="26"/>
          <w:szCs w:val="26"/>
        </w:rPr>
      </w:pPr>
      <w:r w:rsidRPr="00280C39">
        <w:rPr>
          <w:sz w:val="26"/>
          <w:szCs w:val="26"/>
        </w:rPr>
        <w:t>Giới hạn</w:t>
      </w:r>
    </w:p>
    <w:p w14:paraId="41F3323C" w14:textId="2824782F" w:rsidR="00D14355" w:rsidRPr="00280C39" w:rsidRDefault="00D14355" w:rsidP="00AE392B">
      <w:pPr>
        <w:pStyle w:val="ListParagraph"/>
        <w:numPr>
          <w:ilvl w:val="0"/>
          <w:numId w:val="33"/>
        </w:numPr>
        <w:overflowPunct/>
        <w:autoSpaceDE/>
        <w:autoSpaceDN/>
        <w:adjustRightInd/>
        <w:spacing w:line="360" w:lineRule="auto"/>
        <w:textAlignment w:val="auto"/>
        <w:rPr>
          <w:sz w:val="26"/>
          <w:szCs w:val="26"/>
        </w:rPr>
      </w:pPr>
      <w:r w:rsidRPr="00280C39">
        <w:rPr>
          <w:sz w:val="26"/>
          <w:szCs w:val="26"/>
        </w:rPr>
        <w:t>Độ tin cậy kém</w:t>
      </w:r>
    </w:p>
    <w:p w14:paraId="3A5307E5" w14:textId="5F512C28" w:rsidR="00D14355" w:rsidRPr="00280C39" w:rsidRDefault="00D14355" w:rsidP="00AE392B">
      <w:pPr>
        <w:pStyle w:val="ListParagraph"/>
        <w:numPr>
          <w:ilvl w:val="0"/>
          <w:numId w:val="33"/>
        </w:numPr>
        <w:overflowPunct/>
        <w:autoSpaceDE/>
        <w:autoSpaceDN/>
        <w:adjustRightInd/>
        <w:spacing w:line="360" w:lineRule="auto"/>
        <w:textAlignment w:val="auto"/>
        <w:rPr>
          <w:sz w:val="26"/>
          <w:szCs w:val="26"/>
        </w:rPr>
      </w:pPr>
      <w:r w:rsidRPr="00280C39">
        <w:rPr>
          <w:sz w:val="26"/>
          <w:szCs w:val="26"/>
        </w:rPr>
        <w:t>Dung lượng hạn chế</w:t>
      </w:r>
    </w:p>
    <w:p w14:paraId="52BE0B66" w14:textId="687ED543" w:rsidR="00BD22BA" w:rsidRPr="00280C39" w:rsidRDefault="00BD22BA" w:rsidP="00AE392B">
      <w:pPr>
        <w:pStyle w:val="Heading1"/>
        <w:spacing w:line="360" w:lineRule="auto"/>
      </w:pPr>
      <w:r w:rsidRPr="00280C39">
        <w:t>CHƯƠNG 5: CÔNG CỤ PHÁT TRIỂN</w:t>
      </w:r>
    </w:p>
    <w:p w14:paraId="3E6B92CE" w14:textId="1AF05306" w:rsidR="00BD22BA" w:rsidRPr="00280C39" w:rsidRDefault="00BD22BA" w:rsidP="00AE392B">
      <w:pPr>
        <w:pStyle w:val="Paragraph"/>
        <w:ind w:firstLine="0"/>
        <w:jc w:val="left"/>
        <w:rPr>
          <w:sz w:val="26"/>
          <w:szCs w:val="26"/>
        </w:rPr>
      </w:pPr>
      <w:r w:rsidRPr="00280C39">
        <w:rPr>
          <w:sz w:val="26"/>
          <w:szCs w:val="26"/>
        </w:rPr>
        <w:t xml:space="preserve">5.1 Visual Studio Code: </w:t>
      </w:r>
    </w:p>
    <w:p w14:paraId="10ADD38A" w14:textId="09631071" w:rsidR="00BD22BA" w:rsidRPr="00280C39" w:rsidRDefault="00BD22BA" w:rsidP="00AE392B">
      <w:pPr>
        <w:pStyle w:val="Paragraph"/>
        <w:ind w:firstLine="0"/>
        <w:jc w:val="left"/>
        <w:rPr>
          <w:sz w:val="26"/>
          <w:szCs w:val="26"/>
        </w:rPr>
      </w:pPr>
      <w:r w:rsidRPr="00280C39">
        <w:rPr>
          <w:noProof/>
          <w:sz w:val="26"/>
          <w:szCs w:val="26"/>
        </w:rPr>
        <w:drawing>
          <wp:inline distT="0" distB="0" distL="0" distR="0" wp14:anchorId="22EA3879" wp14:editId="701BCB9E">
            <wp:extent cx="2971800" cy="2057963"/>
            <wp:effectExtent l="0" t="0" r="0" b="0"/>
            <wp:docPr id="10" name="Picture 10" descr="How To Install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Visual Studio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866" cy="2064934"/>
                    </a:xfrm>
                    <a:prstGeom prst="rect">
                      <a:avLst/>
                    </a:prstGeom>
                    <a:noFill/>
                    <a:ln>
                      <a:noFill/>
                    </a:ln>
                  </pic:spPr>
                </pic:pic>
              </a:graphicData>
            </a:graphic>
          </wp:inline>
        </w:drawing>
      </w:r>
    </w:p>
    <w:p w14:paraId="387A75E6" w14:textId="6D7A19AB" w:rsidR="000B4457" w:rsidRPr="00280C39" w:rsidRDefault="000B4457" w:rsidP="00AE392B">
      <w:pPr>
        <w:pStyle w:val="Paragraph"/>
        <w:ind w:firstLine="0"/>
        <w:jc w:val="left"/>
        <w:rPr>
          <w:sz w:val="26"/>
          <w:szCs w:val="26"/>
        </w:rPr>
      </w:pPr>
      <w:r w:rsidRPr="00280C39">
        <w:rPr>
          <w:sz w:val="26"/>
          <w:szCs w:val="26"/>
        </w:rPr>
        <w:t>5.1.1 Visual Studio Code là gì:</w:t>
      </w:r>
    </w:p>
    <w:p w14:paraId="353B9595" w14:textId="77777777" w:rsidR="000B4457" w:rsidRPr="00280C39" w:rsidRDefault="000B4457" w:rsidP="00AE392B">
      <w:pPr>
        <w:pStyle w:val="Paragraph"/>
        <w:ind w:firstLine="0"/>
        <w:jc w:val="left"/>
        <w:rPr>
          <w:sz w:val="26"/>
          <w:szCs w:val="26"/>
        </w:rPr>
      </w:pPr>
      <w:r w:rsidRPr="00280C39">
        <w:rPr>
          <w:sz w:val="26"/>
          <w:szCs w:val="26"/>
        </w:rPr>
        <w:t>Là một trình biên tập lập trình code miễn phí dành cho Windows, Linux và macOS, Visual Studio được phát triên bởi Microsoft. Nó được xem là một sự kế hợp hoàn hảo giữa IDE và code Editor.</w:t>
      </w:r>
    </w:p>
    <w:p w14:paraId="46D0A7C3" w14:textId="77777777" w:rsidR="00922DCC" w:rsidRPr="00280C39" w:rsidRDefault="000B4457" w:rsidP="00AE392B">
      <w:pPr>
        <w:pStyle w:val="Paragraph"/>
        <w:ind w:firstLine="0"/>
        <w:jc w:val="left"/>
        <w:rPr>
          <w:sz w:val="26"/>
          <w:szCs w:val="26"/>
        </w:rPr>
      </w:pPr>
      <w:r w:rsidRPr="00280C39">
        <w:rPr>
          <w:sz w:val="26"/>
          <w:szCs w:val="26"/>
        </w:rPr>
        <w:t xml:space="preserve">5.1.2 </w:t>
      </w:r>
      <w:r w:rsidR="00922DCC" w:rsidRPr="00280C39">
        <w:rPr>
          <w:sz w:val="26"/>
          <w:szCs w:val="26"/>
        </w:rPr>
        <w:t>Một số tính năng của Visual Studio Code:</w:t>
      </w:r>
    </w:p>
    <w:p w14:paraId="342D2101" w14:textId="0D6D22A0" w:rsidR="00BD22BA" w:rsidRPr="00280C39" w:rsidRDefault="00922DCC" w:rsidP="00AE392B">
      <w:pPr>
        <w:pStyle w:val="Paragraph"/>
        <w:numPr>
          <w:ilvl w:val="0"/>
          <w:numId w:val="34"/>
        </w:numPr>
        <w:jc w:val="left"/>
        <w:rPr>
          <w:sz w:val="26"/>
          <w:szCs w:val="26"/>
        </w:rPr>
      </w:pPr>
      <w:r w:rsidRPr="00280C39">
        <w:rPr>
          <w:sz w:val="26"/>
          <w:szCs w:val="26"/>
        </w:rPr>
        <w:t>Hỗ trợ nhiều ngôn ngữ lập trình: Visual Studio Code hỗ trợ nhiều ngôn ngữ lập trình như C/C++, C#, F#, Visual Basic, HTML, CSS, JavaScript, …</w:t>
      </w:r>
    </w:p>
    <w:p w14:paraId="2ED6146A" w14:textId="448A0013" w:rsidR="00922DCC" w:rsidRPr="00280C39" w:rsidRDefault="00922DCC" w:rsidP="00AE392B">
      <w:pPr>
        <w:pStyle w:val="Paragraph"/>
        <w:numPr>
          <w:ilvl w:val="0"/>
          <w:numId w:val="34"/>
        </w:numPr>
        <w:jc w:val="left"/>
        <w:rPr>
          <w:sz w:val="26"/>
          <w:szCs w:val="26"/>
        </w:rPr>
      </w:pPr>
      <w:r w:rsidRPr="00280C39">
        <w:rPr>
          <w:sz w:val="26"/>
          <w:szCs w:val="26"/>
        </w:rPr>
        <w:t>Hỗ trợ đa nền tảng: Các trình viết code thông thường chỉ được sử dụng hoặc cho Windows hoặc Linux hoặc Mac Systems. Nhưng Visual Studio Code có thể hoạt động tốt trên cả ba nền tảng trên.</w:t>
      </w:r>
    </w:p>
    <w:p w14:paraId="7D31B729" w14:textId="682B9AC3" w:rsidR="00922DCC" w:rsidRPr="00280C39" w:rsidRDefault="00922DCC" w:rsidP="00AE392B">
      <w:pPr>
        <w:pStyle w:val="Paragraph"/>
        <w:numPr>
          <w:ilvl w:val="0"/>
          <w:numId w:val="34"/>
        </w:numPr>
        <w:jc w:val="left"/>
        <w:rPr>
          <w:sz w:val="26"/>
          <w:szCs w:val="26"/>
        </w:rPr>
      </w:pPr>
      <w:r w:rsidRPr="00280C39">
        <w:rPr>
          <w:sz w:val="26"/>
          <w:szCs w:val="26"/>
        </w:rPr>
        <w:t>Kho lưu trữ an toàn: Đi kèm với sự phát triển của lập trình là nhu cầu về an toàn. Với Visual Code, người dùng có thể hoàn toàn yên tâm vì nó dễ dàng kết nối với Git hoặc bất kỳ kho lưu trữ nào.</w:t>
      </w:r>
    </w:p>
    <w:p w14:paraId="6BDD1250" w14:textId="285834AF" w:rsidR="00922DCC" w:rsidRPr="00280C39" w:rsidRDefault="00922DCC" w:rsidP="00AE392B">
      <w:pPr>
        <w:pStyle w:val="Paragraph"/>
        <w:numPr>
          <w:ilvl w:val="0"/>
          <w:numId w:val="34"/>
        </w:numPr>
        <w:jc w:val="left"/>
        <w:rPr>
          <w:sz w:val="26"/>
          <w:szCs w:val="26"/>
        </w:rPr>
      </w:pPr>
      <w:r w:rsidRPr="00280C39">
        <w:rPr>
          <w:sz w:val="26"/>
          <w:szCs w:val="26"/>
        </w:rPr>
        <w:t>Hỗ trợ Web: Visual Studio Code hỗ trợ nhiều ứng dụng web. Ngoài ra, nó cũng có một trình soạn thảo và thiết kế website.</w:t>
      </w:r>
    </w:p>
    <w:p w14:paraId="592A3F40" w14:textId="0EEC311A" w:rsidR="00922DCC" w:rsidRPr="00280C39" w:rsidRDefault="00D14355" w:rsidP="00AE392B">
      <w:pPr>
        <w:pStyle w:val="Paragraph"/>
        <w:numPr>
          <w:ilvl w:val="0"/>
          <w:numId w:val="34"/>
        </w:numPr>
        <w:jc w:val="left"/>
        <w:rPr>
          <w:sz w:val="26"/>
          <w:szCs w:val="26"/>
        </w:rPr>
      </w:pPr>
      <w:r w:rsidRPr="00280C39">
        <w:rPr>
          <w:sz w:val="26"/>
          <w:szCs w:val="26"/>
        </w:rPr>
        <w:t>Intellisense: Hầu hết các chương trình đều có tính năng nhắc mã Intellisense, nhưng ít chương trình nào chuyên nghiệp bằng Visual Studio Code</w:t>
      </w:r>
    </w:p>
    <w:p w14:paraId="1624719D" w14:textId="7A6F208B" w:rsidR="00D14355" w:rsidRPr="00280C39" w:rsidRDefault="00D14355" w:rsidP="00AE392B">
      <w:pPr>
        <w:pStyle w:val="Paragraph"/>
        <w:numPr>
          <w:ilvl w:val="0"/>
          <w:numId w:val="34"/>
        </w:numPr>
        <w:jc w:val="left"/>
        <w:rPr>
          <w:sz w:val="26"/>
          <w:szCs w:val="26"/>
        </w:rPr>
      </w:pPr>
      <w:r w:rsidRPr="00280C39">
        <w:rPr>
          <w:sz w:val="26"/>
          <w:szCs w:val="26"/>
        </w:rPr>
        <w:t>Hỗ trợ git: Visual Studio Code hỗ trợ kéo hoặc sao chép mã trực tiếp từ GitHub. Mã này sau đó có thể được thay đổi và lưu lại trên phần mềm.</w:t>
      </w:r>
    </w:p>
    <w:p w14:paraId="14407DFE" w14:textId="332A3BC7" w:rsidR="009A7CBD" w:rsidRPr="00280C39" w:rsidRDefault="009A7CBD" w:rsidP="00AE392B">
      <w:pPr>
        <w:pStyle w:val="Paragraph"/>
        <w:jc w:val="left"/>
        <w:rPr>
          <w:sz w:val="26"/>
          <w:szCs w:val="26"/>
        </w:rPr>
      </w:pPr>
      <w:r w:rsidRPr="00280C39">
        <w:rPr>
          <w:sz w:val="26"/>
          <w:szCs w:val="26"/>
        </w:rPr>
        <w:t>5.2 IntelliJ IDEA:</w:t>
      </w:r>
    </w:p>
    <w:p w14:paraId="76441B94" w14:textId="290B0ABE" w:rsidR="009A7CBD" w:rsidRPr="00280C39" w:rsidRDefault="009A7CBD" w:rsidP="00AE392B">
      <w:pPr>
        <w:pStyle w:val="Paragraph"/>
        <w:jc w:val="left"/>
        <w:rPr>
          <w:sz w:val="26"/>
          <w:szCs w:val="26"/>
        </w:rPr>
      </w:pPr>
      <w:r w:rsidRPr="00280C39">
        <w:rPr>
          <w:noProof/>
        </w:rPr>
        <w:lastRenderedPageBreak/>
        <w:drawing>
          <wp:inline distT="0" distB="0" distL="0" distR="0" wp14:anchorId="64F756F4" wp14:editId="0A2E4F15">
            <wp:extent cx="3497580" cy="2468880"/>
            <wp:effectExtent l="0" t="0" r="7620" b="7620"/>
            <wp:docPr id="8" name="Picture 8" descr="Phần mềm IntelliJ IDEA &amp;#8211; Java IDEA thông minh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ần mềm IntelliJ IDEA &amp;#8211; Java IDEA thông minh nhấ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7580" cy="2468880"/>
                    </a:xfrm>
                    <a:prstGeom prst="rect">
                      <a:avLst/>
                    </a:prstGeom>
                    <a:noFill/>
                    <a:ln>
                      <a:noFill/>
                    </a:ln>
                  </pic:spPr>
                </pic:pic>
              </a:graphicData>
            </a:graphic>
          </wp:inline>
        </w:drawing>
      </w:r>
    </w:p>
    <w:p w14:paraId="63D2A761" w14:textId="213343FD" w:rsidR="00280C39" w:rsidRPr="00280C39" w:rsidRDefault="00280C39" w:rsidP="00AE392B">
      <w:pPr>
        <w:pStyle w:val="Paragraph"/>
        <w:jc w:val="left"/>
        <w:rPr>
          <w:sz w:val="26"/>
          <w:szCs w:val="26"/>
        </w:rPr>
      </w:pPr>
      <w:r w:rsidRPr="00280C39">
        <w:rPr>
          <w:sz w:val="26"/>
          <w:szCs w:val="26"/>
        </w:rPr>
        <w:t>5.2.1 IntelliJ Idea là gì:</w:t>
      </w:r>
    </w:p>
    <w:p w14:paraId="10E71356" w14:textId="1A7DB698" w:rsidR="009A7CBD" w:rsidRPr="00280C39" w:rsidRDefault="009A7CBD" w:rsidP="00AE392B">
      <w:pPr>
        <w:pStyle w:val="Paragraph"/>
        <w:jc w:val="left"/>
        <w:rPr>
          <w:sz w:val="26"/>
          <w:szCs w:val="26"/>
        </w:rPr>
      </w:pPr>
      <w:r w:rsidRPr="00280C39">
        <w:rPr>
          <w:sz w:val="26"/>
          <w:szCs w:val="26"/>
        </w:rPr>
        <w:t>IntelliJ Idea là một trình IDE dùng để lập trình Java (nó cũng được sử dụng để lập trình một số ngôn ngữ khác như Node.js, python…)</w:t>
      </w:r>
    </w:p>
    <w:p w14:paraId="4C64449D" w14:textId="3B05D37B" w:rsidR="009A7CBD" w:rsidRPr="00280C39" w:rsidRDefault="009A7CBD" w:rsidP="00AE392B">
      <w:pPr>
        <w:pStyle w:val="Paragraph"/>
        <w:jc w:val="left"/>
        <w:rPr>
          <w:sz w:val="26"/>
          <w:szCs w:val="26"/>
        </w:rPr>
      </w:pPr>
      <w:r w:rsidRPr="00280C39">
        <w:rPr>
          <w:sz w:val="26"/>
          <w:szCs w:val="26"/>
        </w:rPr>
        <w:t>Nhìn chung Intellij IDEA khá giống với Eclipse vì nó chủ yếu dùng cho Java nhưng vẫn có thể hỗ trợ các ngôn ngữ khác và có rất nhiều các plugin hỗ trợ.</w:t>
      </w:r>
    </w:p>
    <w:p w14:paraId="3630A53C" w14:textId="6079FE41" w:rsidR="009A7CBD" w:rsidRPr="00280C39" w:rsidRDefault="00280C39" w:rsidP="00AE392B">
      <w:pPr>
        <w:pStyle w:val="Paragraph"/>
        <w:jc w:val="left"/>
        <w:rPr>
          <w:sz w:val="26"/>
          <w:szCs w:val="26"/>
        </w:rPr>
      </w:pPr>
      <w:r w:rsidRPr="00280C39">
        <w:rPr>
          <w:sz w:val="26"/>
          <w:szCs w:val="26"/>
        </w:rPr>
        <w:t>5.2.2 Lợi ích chính của phần mềm:</w:t>
      </w:r>
    </w:p>
    <w:p w14:paraId="602BF4CF" w14:textId="77777777" w:rsidR="00280C39" w:rsidRPr="00280C39" w:rsidRDefault="00280C39" w:rsidP="00AE392B">
      <w:pPr>
        <w:pStyle w:val="Paragraph"/>
        <w:numPr>
          <w:ilvl w:val="0"/>
          <w:numId w:val="39"/>
        </w:numPr>
        <w:jc w:val="left"/>
        <w:rPr>
          <w:sz w:val="26"/>
          <w:szCs w:val="26"/>
        </w:rPr>
      </w:pPr>
      <w:r w:rsidRPr="00280C39">
        <w:rPr>
          <w:sz w:val="26"/>
          <w:szCs w:val="26"/>
        </w:rPr>
        <w:t>Cho phép các nhà phát triển tập trung phát triển và quản lý tất cả các tác vụ thông thường.</w:t>
      </w:r>
    </w:p>
    <w:p w14:paraId="115B87C3" w14:textId="77777777" w:rsidR="00280C39" w:rsidRPr="00280C39" w:rsidRDefault="00280C39" w:rsidP="00AE392B">
      <w:pPr>
        <w:pStyle w:val="Paragraph"/>
        <w:numPr>
          <w:ilvl w:val="0"/>
          <w:numId w:val="39"/>
        </w:numPr>
        <w:jc w:val="left"/>
        <w:rPr>
          <w:sz w:val="26"/>
          <w:szCs w:val="26"/>
        </w:rPr>
      </w:pPr>
      <w:r w:rsidRPr="00280C39">
        <w:rPr>
          <w:sz w:val="26"/>
          <w:szCs w:val="26"/>
        </w:rPr>
        <w:t>Cho phép viết, gỡ lỗi, tái cấu trúc, kiểm tra và tìm hiểu mã của bạn mà không bị ảnh hưởng.</w:t>
      </w:r>
    </w:p>
    <w:p w14:paraId="7F740027" w14:textId="77777777" w:rsidR="00280C39" w:rsidRPr="00280C39" w:rsidRDefault="00280C39" w:rsidP="00AE392B">
      <w:pPr>
        <w:pStyle w:val="Paragraph"/>
        <w:numPr>
          <w:ilvl w:val="0"/>
          <w:numId w:val="39"/>
        </w:numPr>
        <w:jc w:val="left"/>
        <w:rPr>
          <w:sz w:val="26"/>
          <w:szCs w:val="26"/>
        </w:rPr>
      </w:pPr>
      <w:r w:rsidRPr="00280C39">
        <w:rPr>
          <w:sz w:val="26"/>
          <w:szCs w:val="26"/>
        </w:rPr>
        <w:t>Xử lý liền mạch cơ sở mã hỗn hợp của Java, Ruby, Groovy, Python và Scala.</w:t>
      </w:r>
    </w:p>
    <w:p w14:paraId="2036E0D7" w14:textId="77777777" w:rsidR="00280C39" w:rsidRPr="00280C39" w:rsidRDefault="00280C39" w:rsidP="00AE392B">
      <w:pPr>
        <w:pStyle w:val="Paragraph"/>
        <w:numPr>
          <w:ilvl w:val="0"/>
          <w:numId w:val="39"/>
        </w:numPr>
        <w:jc w:val="left"/>
        <w:rPr>
          <w:sz w:val="26"/>
          <w:szCs w:val="26"/>
        </w:rPr>
      </w:pPr>
      <w:r w:rsidRPr="00280C39">
        <w:rPr>
          <w:sz w:val="26"/>
          <w:szCs w:val="26"/>
        </w:rPr>
        <w:t>Tự động duy trì chất lượng mã.</w:t>
      </w:r>
    </w:p>
    <w:p w14:paraId="745C5791" w14:textId="77777777" w:rsidR="00280C39" w:rsidRPr="00280C39" w:rsidRDefault="00280C39" w:rsidP="00AE392B">
      <w:pPr>
        <w:pStyle w:val="Paragraph"/>
        <w:numPr>
          <w:ilvl w:val="0"/>
          <w:numId w:val="39"/>
        </w:numPr>
        <w:jc w:val="left"/>
        <w:rPr>
          <w:sz w:val="26"/>
          <w:szCs w:val="26"/>
        </w:rPr>
      </w:pPr>
      <w:r w:rsidRPr="00280C39">
        <w:rPr>
          <w:sz w:val="26"/>
          <w:szCs w:val="26"/>
        </w:rPr>
        <w:t>Theo dõi và sửa lỗi trên tất cả các cấp độ – từ các câu đến kiến trúc tổng thể.</w:t>
      </w:r>
    </w:p>
    <w:p w14:paraId="1598501D" w14:textId="77777777" w:rsidR="00280C39" w:rsidRPr="00280C39" w:rsidRDefault="00280C39" w:rsidP="00AE392B">
      <w:pPr>
        <w:pStyle w:val="Paragraph"/>
        <w:numPr>
          <w:ilvl w:val="0"/>
          <w:numId w:val="39"/>
        </w:numPr>
        <w:jc w:val="left"/>
        <w:rPr>
          <w:sz w:val="26"/>
          <w:szCs w:val="26"/>
        </w:rPr>
      </w:pPr>
      <w:r w:rsidRPr="00280C39">
        <w:rPr>
          <w:sz w:val="26"/>
          <w:szCs w:val="26"/>
        </w:rPr>
        <w:t>Tạo mã “sạch”, nhanh chóng thực hiện mã trong thời gian ngắn nhất.</w:t>
      </w:r>
    </w:p>
    <w:p w14:paraId="0F461485" w14:textId="77777777" w:rsidR="00280C39" w:rsidRPr="00280C39" w:rsidRDefault="00280C39" w:rsidP="00AE392B">
      <w:pPr>
        <w:pStyle w:val="Paragraph"/>
        <w:numPr>
          <w:ilvl w:val="0"/>
          <w:numId w:val="39"/>
        </w:numPr>
        <w:jc w:val="left"/>
        <w:rPr>
          <w:sz w:val="26"/>
          <w:szCs w:val="26"/>
        </w:rPr>
      </w:pPr>
      <w:r w:rsidRPr="00280C39">
        <w:rPr>
          <w:sz w:val="26"/>
          <w:szCs w:val="26"/>
        </w:rPr>
        <w:t>Được thiết kế để làm việc trên tất cả các quy mô – từ cá nhân đến doanh nghiệp.</w:t>
      </w:r>
    </w:p>
    <w:p w14:paraId="0E8DFDB3" w14:textId="77777777" w:rsidR="00280C39" w:rsidRPr="00280C39" w:rsidRDefault="00280C39" w:rsidP="00AE392B">
      <w:pPr>
        <w:pStyle w:val="Paragraph"/>
        <w:numPr>
          <w:ilvl w:val="0"/>
          <w:numId w:val="39"/>
        </w:numPr>
        <w:jc w:val="left"/>
        <w:rPr>
          <w:sz w:val="26"/>
          <w:szCs w:val="26"/>
        </w:rPr>
      </w:pPr>
      <w:r w:rsidRPr="00280C39">
        <w:rPr>
          <w:sz w:val="26"/>
          <w:szCs w:val="26"/>
        </w:rPr>
        <w:t>Hỗ trợ tất cả các ngôn ngữ, công nghệ và framework chính.</w:t>
      </w:r>
    </w:p>
    <w:p w14:paraId="431BE71E" w14:textId="784A6529" w:rsidR="00280C39" w:rsidRPr="00280C39" w:rsidRDefault="00280C39" w:rsidP="00AE392B">
      <w:pPr>
        <w:pStyle w:val="Paragraph"/>
        <w:numPr>
          <w:ilvl w:val="0"/>
          <w:numId w:val="39"/>
        </w:numPr>
        <w:jc w:val="left"/>
        <w:rPr>
          <w:sz w:val="26"/>
          <w:szCs w:val="26"/>
        </w:rPr>
      </w:pPr>
      <w:r w:rsidRPr="00280C39">
        <w:rPr>
          <w:sz w:val="26"/>
          <w:szCs w:val="26"/>
        </w:rPr>
        <w:t>Làm việc với các hệ thống điều khiển phiên bản phổ biến và TeamCity, server tích hợp liên tục.</w:t>
      </w:r>
    </w:p>
    <w:p w14:paraId="4D656808" w14:textId="15D75EA9" w:rsidR="00D14355" w:rsidRPr="00280C39" w:rsidRDefault="00280C39" w:rsidP="00AE392B">
      <w:pPr>
        <w:pStyle w:val="Paragraph"/>
        <w:jc w:val="left"/>
        <w:rPr>
          <w:sz w:val="26"/>
          <w:szCs w:val="26"/>
        </w:rPr>
      </w:pPr>
      <w:r w:rsidRPr="00280C39">
        <w:rPr>
          <w:sz w:val="26"/>
          <w:szCs w:val="26"/>
        </w:rPr>
        <w:t>5.2.3 Các tính năng chính của phần mềm:</w:t>
      </w:r>
    </w:p>
    <w:p w14:paraId="02572C0D" w14:textId="2CD86275" w:rsidR="00280C39" w:rsidRPr="00280C39" w:rsidRDefault="00280C39" w:rsidP="00AE392B">
      <w:pPr>
        <w:pStyle w:val="Paragraph"/>
        <w:numPr>
          <w:ilvl w:val="0"/>
          <w:numId w:val="38"/>
        </w:numPr>
        <w:jc w:val="left"/>
        <w:rPr>
          <w:sz w:val="26"/>
          <w:szCs w:val="26"/>
        </w:rPr>
      </w:pPr>
      <w:r w:rsidRPr="00280C39">
        <w:rPr>
          <w:sz w:val="26"/>
          <w:szCs w:val="26"/>
        </w:rPr>
        <w:t>Hỗ trợ mã hóa thông minh</w:t>
      </w:r>
    </w:p>
    <w:p w14:paraId="0445FE5F" w14:textId="2E2AF333" w:rsidR="00280C39" w:rsidRPr="00280C39" w:rsidRDefault="00280C39" w:rsidP="00AE392B">
      <w:pPr>
        <w:pStyle w:val="Paragraph"/>
        <w:numPr>
          <w:ilvl w:val="0"/>
          <w:numId w:val="38"/>
        </w:numPr>
        <w:jc w:val="left"/>
        <w:rPr>
          <w:sz w:val="26"/>
          <w:szCs w:val="26"/>
        </w:rPr>
      </w:pPr>
      <w:r w:rsidRPr="00280C39">
        <w:rPr>
          <w:sz w:val="26"/>
          <w:szCs w:val="26"/>
        </w:rPr>
        <w:t>Bảo trì chất lượng mã</w:t>
      </w:r>
    </w:p>
    <w:p w14:paraId="40C0B9AE" w14:textId="6EFBE880" w:rsidR="00280C39" w:rsidRPr="00280C39" w:rsidRDefault="00280C39" w:rsidP="00AE392B">
      <w:pPr>
        <w:pStyle w:val="Paragraph"/>
        <w:numPr>
          <w:ilvl w:val="0"/>
          <w:numId w:val="38"/>
        </w:numPr>
        <w:jc w:val="left"/>
        <w:rPr>
          <w:sz w:val="26"/>
          <w:szCs w:val="26"/>
        </w:rPr>
      </w:pPr>
      <w:r w:rsidRPr="00280C39">
        <w:rPr>
          <w:sz w:val="26"/>
          <w:szCs w:val="26"/>
        </w:rPr>
        <w:t>Môi trường tích hợp nhóm</w:t>
      </w:r>
    </w:p>
    <w:p w14:paraId="511363D2" w14:textId="0D948DA1" w:rsidR="00280C39" w:rsidRPr="00280C39" w:rsidRDefault="00280C39" w:rsidP="00AE392B">
      <w:pPr>
        <w:pStyle w:val="Paragraph"/>
        <w:jc w:val="left"/>
        <w:rPr>
          <w:sz w:val="26"/>
          <w:szCs w:val="26"/>
        </w:rPr>
      </w:pPr>
      <w:r w:rsidRPr="00280C39">
        <w:rPr>
          <w:sz w:val="26"/>
          <w:szCs w:val="26"/>
        </w:rPr>
        <w:t>5.4 MySQL Worchbench:</w:t>
      </w:r>
    </w:p>
    <w:p w14:paraId="170A0852" w14:textId="6D8FCA05" w:rsidR="00280C39" w:rsidRPr="00280C39" w:rsidRDefault="00280C39" w:rsidP="00AE392B">
      <w:pPr>
        <w:pStyle w:val="Paragraph"/>
        <w:jc w:val="left"/>
        <w:rPr>
          <w:sz w:val="26"/>
          <w:szCs w:val="26"/>
        </w:rPr>
      </w:pPr>
      <w:r w:rsidRPr="00280C39">
        <w:rPr>
          <w:noProof/>
        </w:rPr>
        <w:lastRenderedPageBreak/>
        <w:drawing>
          <wp:inline distT="0" distB="0" distL="0" distR="0" wp14:anchorId="5D282432" wp14:editId="33AC9F24">
            <wp:extent cx="3223260" cy="2110740"/>
            <wp:effectExtent l="0" t="0" r="0" b="3810"/>
            <wp:docPr id="9" name="Picture 9" descr="MariaDB] Các thao tác cơ bản với MySQL WorkBench - Trang tin tức từ  Cloud365 - Nhân Hò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aDB] Các thao tác cơ bản với MySQL WorkBench - Trang tin tức từ  Cloud365 - Nhân Hò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3260" cy="2110740"/>
                    </a:xfrm>
                    <a:prstGeom prst="rect">
                      <a:avLst/>
                    </a:prstGeom>
                    <a:noFill/>
                    <a:ln>
                      <a:noFill/>
                    </a:ln>
                  </pic:spPr>
                </pic:pic>
              </a:graphicData>
            </a:graphic>
          </wp:inline>
        </w:drawing>
      </w:r>
    </w:p>
    <w:p w14:paraId="40461FB2" w14:textId="30D1CDF9" w:rsidR="00280C39" w:rsidRPr="00280C39" w:rsidRDefault="00280C39" w:rsidP="00AE392B">
      <w:pPr>
        <w:pStyle w:val="Paragraph"/>
        <w:jc w:val="left"/>
        <w:rPr>
          <w:sz w:val="26"/>
          <w:szCs w:val="26"/>
        </w:rPr>
      </w:pPr>
      <w:r w:rsidRPr="00280C39">
        <w:rPr>
          <w:sz w:val="26"/>
          <w:szCs w:val="26"/>
        </w:rPr>
        <w:t>MySQL Workbench chính là một chương trình giúp cho người lập trình có thể giao tiếp với hệ cơ sở dữ liệu MySQL thay vì phải sử dụng các lệnh Command-line phức tạp và mất thời gian. MySQL Workbench được thiết kế đơn giản, dễ sử dụng và có thể thích ứng với nhiều hệ điều hành như là Microsoft Windowns, Max OS, Linux hay Ubuntu.</w:t>
      </w:r>
    </w:p>
    <w:p w14:paraId="7BD79CA0" w14:textId="2C5EE164" w:rsidR="00280C39" w:rsidRDefault="00280C39" w:rsidP="00AE392B">
      <w:pPr>
        <w:pStyle w:val="Paragraph"/>
        <w:jc w:val="left"/>
        <w:rPr>
          <w:sz w:val="26"/>
          <w:szCs w:val="26"/>
        </w:rPr>
      </w:pPr>
      <w:r w:rsidRPr="00280C39">
        <w:rPr>
          <w:sz w:val="26"/>
          <w:szCs w:val="26"/>
        </w:rPr>
        <w:t xml:space="preserve">5.4.1 Tính năng: </w:t>
      </w:r>
    </w:p>
    <w:p w14:paraId="4EF9806F" w14:textId="07202D99" w:rsidR="00280C39" w:rsidRDefault="00B47224" w:rsidP="00AE392B">
      <w:pPr>
        <w:pStyle w:val="Paragraph"/>
        <w:numPr>
          <w:ilvl w:val="0"/>
          <w:numId w:val="40"/>
        </w:numPr>
        <w:jc w:val="left"/>
        <w:rPr>
          <w:sz w:val="26"/>
          <w:szCs w:val="26"/>
        </w:rPr>
      </w:pPr>
      <w:r>
        <w:rPr>
          <w:sz w:val="26"/>
          <w:szCs w:val="26"/>
        </w:rPr>
        <w:t>Dựng hình và thiết kế:</w:t>
      </w:r>
    </w:p>
    <w:p w14:paraId="7882078B" w14:textId="270B4AE5" w:rsidR="00B47224" w:rsidRPr="00B47224" w:rsidRDefault="00B47224" w:rsidP="00AE392B">
      <w:pPr>
        <w:pStyle w:val="Paragraph"/>
        <w:numPr>
          <w:ilvl w:val="0"/>
          <w:numId w:val="41"/>
        </w:numPr>
        <w:jc w:val="left"/>
        <w:rPr>
          <w:sz w:val="26"/>
          <w:szCs w:val="26"/>
        </w:rPr>
      </w:pPr>
      <w:r w:rsidRPr="00B47224">
        <w:rPr>
          <w:sz w:val="26"/>
          <w:szCs w:val="26"/>
        </w:rPr>
        <w:t>MySQL Workbench còn hỗ trợ người dụng tạo nhiều modeling trong cùng một môi trường cũng như là hỗ trợ các đối tượng khác như trình xem, bảng biểu, trình kích hoạt, phương pháp lưu trữ, …</w:t>
      </w:r>
    </w:p>
    <w:p w14:paraId="51C95680" w14:textId="1C6FCB6F" w:rsidR="00B47224" w:rsidRDefault="00B47224" w:rsidP="00AE392B">
      <w:pPr>
        <w:pStyle w:val="Paragraph"/>
        <w:numPr>
          <w:ilvl w:val="0"/>
          <w:numId w:val="40"/>
        </w:numPr>
        <w:jc w:val="left"/>
        <w:rPr>
          <w:sz w:val="26"/>
          <w:szCs w:val="26"/>
        </w:rPr>
      </w:pPr>
      <w:r>
        <w:rPr>
          <w:sz w:val="26"/>
          <w:szCs w:val="26"/>
        </w:rPr>
        <w:t>Phát triển:</w:t>
      </w:r>
    </w:p>
    <w:p w14:paraId="07DC168B" w14:textId="15C59EBD" w:rsidR="00B47224" w:rsidRPr="00B47224" w:rsidRDefault="00B47224" w:rsidP="00AE392B">
      <w:pPr>
        <w:pStyle w:val="Paragraph"/>
        <w:numPr>
          <w:ilvl w:val="0"/>
          <w:numId w:val="42"/>
        </w:numPr>
        <w:jc w:val="left"/>
        <w:rPr>
          <w:sz w:val="26"/>
          <w:szCs w:val="26"/>
        </w:rPr>
      </w:pPr>
      <w:r w:rsidRPr="00B47224">
        <w:rPr>
          <w:sz w:val="26"/>
          <w:szCs w:val="26"/>
        </w:rPr>
        <w:t>MySQL đánh dấu các cú pháp bằng các màu sắc khác nhau, giúp cho các nhà phát triển dễ hơn trong quá trình viết và debug các câu lệnh SQL.</w:t>
      </w:r>
    </w:p>
    <w:p w14:paraId="55BB20B4" w14:textId="276D4AAE" w:rsidR="00B47224" w:rsidRDefault="00B47224" w:rsidP="00AE392B">
      <w:pPr>
        <w:pStyle w:val="Paragraph"/>
        <w:numPr>
          <w:ilvl w:val="0"/>
          <w:numId w:val="42"/>
        </w:numPr>
        <w:jc w:val="left"/>
        <w:rPr>
          <w:sz w:val="26"/>
          <w:szCs w:val="26"/>
        </w:rPr>
      </w:pPr>
      <w:r w:rsidRPr="00B47224">
        <w:rPr>
          <w:sz w:val="26"/>
          <w:szCs w:val="26"/>
        </w:rPr>
        <w:t>MySQL Workbench có khả năng chạy nhiều truy vấn khác nhau cùng lúc, sau đó kết quả sẽ được hiện thị một cách tự động trong các trang khác nhau và được lưu lại trong lịch sử truy vấn để tiện cho quá trình truy xuất và chạy về sau.</w:t>
      </w:r>
    </w:p>
    <w:p w14:paraId="753FA86C" w14:textId="6845D8E0" w:rsidR="00B47224" w:rsidRDefault="00B47224" w:rsidP="00AE392B">
      <w:pPr>
        <w:pStyle w:val="Paragraph"/>
        <w:numPr>
          <w:ilvl w:val="0"/>
          <w:numId w:val="40"/>
        </w:numPr>
        <w:jc w:val="left"/>
        <w:rPr>
          <w:sz w:val="26"/>
          <w:szCs w:val="26"/>
        </w:rPr>
      </w:pPr>
      <w:r>
        <w:rPr>
          <w:sz w:val="26"/>
          <w:szCs w:val="26"/>
        </w:rPr>
        <w:t>Quản trị:</w:t>
      </w:r>
    </w:p>
    <w:p w14:paraId="5DF34A4B" w14:textId="48FE944C" w:rsidR="00B47224" w:rsidRPr="00B47224" w:rsidRDefault="00B47224" w:rsidP="00AE392B">
      <w:pPr>
        <w:pStyle w:val="Paragraph"/>
        <w:numPr>
          <w:ilvl w:val="0"/>
          <w:numId w:val="43"/>
        </w:numPr>
        <w:jc w:val="left"/>
        <w:rPr>
          <w:sz w:val="26"/>
          <w:szCs w:val="26"/>
        </w:rPr>
      </w:pPr>
      <w:r w:rsidRPr="00B47224">
        <w:rPr>
          <w:sz w:val="26"/>
          <w:szCs w:val="26"/>
        </w:rPr>
        <w:t>Cấu hình máy chủ: được hỗ trợ nâng cao và cho phép chỉnh sửa để hiệu suất được tăng cao.</w:t>
      </w:r>
    </w:p>
    <w:p w14:paraId="5A9DE8AF" w14:textId="2AC93855" w:rsidR="00B47224" w:rsidRDefault="00B47224" w:rsidP="00AE392B">
      <w:pPr>
        <w:pStyle w:val="Paragraph"/>
        <w:numPr>
          <w:ilvl w:val="0"/>
          <w:numId w:val="43"/>
        </w:numPr>
        <w:jc w:val="left"/>
        <w:rPr>
          <w:sz w:val="26"/>
          <w:szCs w:val="26"/>
        </w:rPr>
      </w:pPr>
      <w:r w:rsidRPr="00B47224">
        <w:rPr>
          <w:sz w:val="26"/>
          <w:szCs w:val="26"/>
        </w:rPr>
        <w:t>Nhật ký máy chủ: Nhật ký sẽ bao gồm thông tin các lỗi, bản ghi nhị phân và bản ghi InnodDB, từ đó làm căn cứ đưa ra các chuẩn đoán cho máy chủ.</w:t>
      </w:r>
    </w:p>
    <w:p w14:paraId="126A55FF" w14:textId="0910C97D" w:rsidR="00B47224" w:rsidRPr="00B47224" w:rsidRDefault="00B47224" w:rsidP="00AE392B">
      <w:pPr>
        <w:pStyle w:val="Paragraph"/>
        <w:numPr>
          <w:ilvl w:val="0"/>
          <w:numId w:val="43"/>
        </w:numPr>
        <w:jc w:val="left"/>
        <w:rPr>
          <w:sz w:val="26"/>
          <w:szCs w:val="26"/>
        </w:rPr>
      </w:pPr>
      <w:r w:rsidRPr="00B47224">
        <w:rPr>
          <w:sz w:val="26"/>
          <w:szCs w:val="26"/>
        </w:rPr>
        <w:t>Sao lưu và phục hồi dữ liệu: MySQL Workbench sở hữu các công cụ trực quan để dùng cho việc nhập hay xuất các file dump trong MySQL.</w:t>
      </w:r>
    </w:p>
    <w:p w14:paraId="0482DE76" w14:textId="1471DFA5" w:rsidR="00B47224" w:rsidRPr="00B47224" w:rsidRDefault="00B47224" w:rsidP="00AE392B">
      <w:pPr>
        <w:pStyle w:val="Paragraph"/>
        <w:numPr>
          <w:ilvl w:val="0"/>
          <w:numId w:val="43"/>
        </w:numPr>
        <w:jc w:val="left"/>
        <w:rPr>
          <w:sz w:val="26"/>
          <w:szCs w:val="26"/>
        </w:rPr>
      </w:pPr>
      <w:r w:rsidRPr="00B47224">
        <w:rPr>
          <w:sz w:val="26"/>
          <w:szCs w:val="26"/>
        </w:rPr>
        <w:lastRenderedPageBreak/>
        <w:t>– Quản trị người dùng: MySQL Worckbench cho phép admin của database dễ dàng thêm hoặc xóa bớt người dùng khi cần thiết cũng như là xem hồ sơ của những người dùng.</w:t>
      </w:r>
    </w:p>
    <w:p w14:paraId="6CF9CE44" w14:textId="5DAB4C21" w:rsidR="00B47224" w:rsidRDefault="00B47224" w:rsidP="00AE392B">
      <w:pPr>
        <w:pStyle w:val="Paragraph"/>
        <w:numPr>
          <w:ilvl w:val="0"/>
          <w:numId w:val="40"/>
        </w:numPr>
        <w:jc w:val="left"/>
        <w:rPr>
          <w:sz w:val="26"/>
          <w:szCs w:val="26"/>
        </w:rPr>
      </w:pPr>
      <w:r>
        <w:rPr>
          <w:sz w:val="26"/>
          <w:szCs w:val="26"/>
        </w:rPr>
        <w:t>Di chuyển cơ sở dữ liệu:</w:t>
      </w:r>
    </w:p>
    <w:p w14:paraId="46FBC2BB" w14:textId="238D13E8" w:rsidR="00B47224" w:rsidRPr="00B47224" w:rsidRDefault="00B47224" w:rsidP="00AE392B">
      <w:pPr>
        <w:pStyle w:val="Paragraph"/>
        <w:numPr>
          <w:ilvl w:val="0"/>
          <w:numId w:val="45"/>
        </w:numPr>
        <w:jc w:val="left"/>
        <w:rPr>
          <w:sz w:val="26"/>
          <w:szCs w:val="26"/>
        </w:rPr>
      </w:pPr>
      <w:r w:rsidRPr="00B47224">
        <w:rPr>
          <w:sz w:val="26"/>
          <w:szCs w:val="26"/>
        </w:rPr>
        <w:t>Cho phép dịch chuyển cơ sở dữ liệu từ Microsoft SQL Server, Microsoft Access, PostgreSQL, Sybase ASE, Sybase SQL ở mọi nơi.</w:t>
      </w:r>
    </w:p>
    <w:p w14:paraId="755674C8" w14:textId="4E55D5A6" w:rsidR="00B47224" w:rsidRDefault="00B47224" w:rsidP="00AE392B">
      <w:pPr>
        <w:pStyle w:val="Paragraph"/>
        <w:numPr>
          <w:ilvl w:val="0"/>
          <w:numId w:val="45"/>
        </w:numPr>
        <w:jc w:val="left"/>
        <w:rPr>
          <w:sz w:val="26"/>
          <w:szCs w:val="26"/>
        </w:rPr>
      </w:pPr>
      <w:r w:rsidRPr="00B47224">
        <w:rPr>
          <w:sz w:val="26"/>
          <w:szCs w:val="26"/>
        </w:rPr>
        <w:t>Cho phép dịch chuyển được cấu hình, chỉnh sửa, sao chép cũng như thực hiện và lên lịch với các dự án.</w:t>
      </w:r>
    </w:p>
    <w:p w14:paraId="4DF20E68" w14:textId="0FA61E61" w:rsidR="00B47224" w:rsidRDefault="00B47224" w:rsidP="00AE392B">
      <w:pPr>
        <w:pStyle w:val="Paragraph"/>
        <w:jc w:val="left"/>
        <w:rPr>
          <w:sz w:val="26"/>
          <w:szCs w:val="26"/>
        </w:rPr>
      </w:pPr>
      <w:r>
        <w:rPr>
          <w:sz w:val="26"/>
          <w:szCs w:val="26"/>
        </w:rPr>
        <w:t>5.5 Postman:</w:t>
      </w:r>
    </w:p>
    <w:p w14:paraId="72E81646" w14:textId="72F93894" w:rsidR="00B47224" w:rsidRDefault="00B47224" w:rsidP="00AE392B">
      <w:pPr>
        <w:pStyle w:val="Paragraph"/>
        <w:jc w:val="left"/>
        <w:rPr>
          <w:sz w:val="26"/>
          <w:szCs w:val="26"/>
        </w:rPr>
      </w:pPr>
      <w:r>
        <w:rPr>
          <w:noProof/>
        </w:rPr>
        <w:drawing>
          <wp:inline distT="0" distB="0" distL="0" distR="0" wp14:anchorId="6EC6258A" wp14:editId="33A1E28E">
            <wp:extent cx="3528138" cy="1844040"/>
            <wp:effectExtent l="0" t="0" r="0" b="3810"/>
            <wp:docPr id="11" name="Picture 11" descr="Postman Public API Network Now the World&amp;#39;s Largest Public API Hub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man Public API Network Now the World&amp;#39;s Largest Public API Hub |  Business Wi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36331" cy="1848322"/>
                    </a:xfrm>
                    <a:prstGeom prst="rect">
                      <a:avLst/>
                    </a:prstGeom>
                    <a:noFill/>
                    <a:ln>
                      <a:noFill/>
                    </a:ln>
                  </pic:spPr>
                </pic:pic>
              </a:graphicData>
            </a:graphic>
          </wp:inline>
        </w:drawing>
      </w:r>
    </w:p>
    <w:p w14:paraId="52BAB041" w14:textId="11B29904" w:rsidR="00B47224" w:rsidRPr="00B47224" w:rsidRDefault="00B47224" w:rsidP="00AE392B">
      <w:pPr>
        <w:pStyle w:val="Paragraph"/>
        <w:jc w:val="left"/>
        <w:rPr>
          <w:sz w:val="26"/>
          <w:szCs w:val="26"/>
        </w:rPr>
      </w:pPr>
      <w:r w:rsidRPr="00B47224">
        <w:rPr>
          <w:sz w:val="26"/>
          <w:szCs w:val="26"/>
        </w:rP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5656254E" w14:textId="370A0412" w:rsidR="00B47224" w:rsidRDefault="00B47224" w:rsidP="00AE392B">
      <w:pPr>
        <w:pStyle w:val="Paragraph"/>
        <w:jc w:val="left"/>
        <w:rPr>
          <w:sz w:val="26"/>
          <w:szCs w:val="26"/>
        </w:rPr>
      </w:pPr>
      <w:r w:rsidRPr="00B47224">
        <w:rPr>
          <w:sz w:val="26"/>
          <w:szCs w:val="26"/>
        </w:rPr>
        <w:t>Postman hỗ trợ tất cả các phương thức HTTP (GET, POST, PUT, PATCH, DELETE, …). Bên cạnh đó, nó còn cho phép lưu lại lịch sử các lần request, rất tiện cho việc sử dụng lại khi cần.</w:t>
      </w:r>
    </w:p>
    <w:p w14:paraId="164AFA29" w14:textId="3B974D6F" w:rsidR="008F7969" w:rsidRDefault="008F7969" w:rsidP="00AE392B">
      <w:pPr>
        <w:pStyle w:val="Paragraph"/>
        <w:jc w:val="left"/>
        <w:rPr>
          <w:sz w:val="26"/>
          <w:szCs w:val="26"/>
        </w:rPr>
      </w:pPr>
      <w:r>
        <w:rPr>
          <w:sz w:val="26"/>
          <w:szCs w:val="26"/>
        </w:rPr>
        <w:t>5.5.1 Lợi ích khi sử dụng Postman:</w:t>
      </w:r>
    </w:p>
    <w:p w14:paraId="3025D14F" w14:textId="77777777" w:rsidR="008F7969" w:rsidRPr="008F7969" w:rsidRDefault="008F7969" w:rsidP="00AE392B">
      <w:pPr>
        <w:pStyle w:val="Paragraph"/>
        <w:numPr>
          <w:ilvl w:val="0"/>
          <w:numId w:val="48"/>
        </w:numPr>
        <w:jc w:val="left"/>
        <w:rPr>
          <w:sz w:val="26"/>
          <w:szCs w:val="26"/>
        </w:rPr>
      </w:pPr>
      <w:r w:rsidRPr="008F7969">
        <w:rPr>
          <w:sz w:val="26"/>
          <w:szCs w:val="26"/>
        </w:rPr>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35DB9479" w14:textId="77777777" w:rsidR="008F7969" w:rsidRPr="008F7969" w:rsidRDefault="008F7969" w:rsidP="00AE392B">
      <w:pPr>
        <w:pStyle w:val="Paragraph"/>
        <w:numPr>
          <w:ilvl w:val="0"/>
          <w:numId w:val="48"/>
        </w:numPr>
        <w:jc w:val="left"/>
        <w:rPr>
          <w:sz w:val="26"/>
          <w:szCs w:val="26"/>
        </w:rPr>
      </w:pPr>
      <w:r w:rsidRPr="008F7969">
        <w:rPr>
          <w:sz w:val="26"/>
          <w:szCs w:val="26"/>
        </w:rPr>
        <w:t>Collaboration – Collections và environment có thể được import hoặc export giúp chia sẻ tệp dễ dàng.</w:t>
      </w:r>
    </w:p>
    <w:p w14:paraId="43DBC3F4" w14:textId="77777777" w:rsidR="008F7969" w:rsidRPr="008F7969" w:rsidRDefault="008F7969" w:rsidP="00AE392B">
      <w:pPr>
        <w:pStyle w:val="Paragraph"/>
        <w:numPr>
          <w:ilvl w:val="0"/>
          <w:numId w:val="48"/>
        </w:numPr>
        <w:jc w:val="left"/>
        <w:rPr>
          <w:sz w:val="26"/>
          <w:szCs w:val="26"/>
        </w:rPr>
      </w:pPr>
      <w:r w:rsidRPr="008F7969">
        <w:rPr>
          <w:sz w:val="26"/>
          <w:szCs w:val="26"/>
        </w:rPr>
        <w:t>API Testing – Test trạng thái phản hồi HTTP.</w:t>
      </w:r>
    </w:p>
    <w:p w14:paraId="36826534" w14:textId="06D60019" w:rsidR="008F7969" w:rsidRDefault="008F7969" w:rsidP="00AE392B">
      <w:pPr>
        <w:pStyle w:val="Paragraph"/>
        <w:numPr>
          <w:ilvl w:val="0"/>
          <w:numId w:val="48"/>
        </w:numPr>
        <w:jc w:val="left"/>
        <w:rPr>
          <w:sz w:val="26"/>
          <w:szCs w:val="26"/>
        </w:rPr>
      </w:pPr>
      <w:r w:rsidRPr="008F7969">
        <w:rPr>
          <w:sz w:val="26"/>
          <w:szCs w:val="26"/>
        </w:rPr>
        <w:t>Gỡ lỗi – Bảng điều khiển Postman giúp kiểm tra dữ liệu nào đã được truy xuất giúp dễ dàng gỡ lỗi kiểm tra.</w:t>
      </w:r>
    </w:p>
    <w:p w14:paraId="5ACE819E" w14:textId="11DAC8E1" w:rsidR="008F7969" w:rsidRDefault="008F7969" w:rsidP="00AE392B">
      <w:pPr>
        <w:pStyle w:val="Paragraph"/>
        <w:jc w:val="left"/>
        <w:rPr>
          <w:sz w:val="26"/>
          <w:szCs w:val="26"/>
        </w:rPr>
      </w:pPr>
      <w:r>
        <w:rPr>
          <w:sz w:val="26"/>
          <w:szCs w:val="26"/>
        </w:rPr>
        <w:t>5.5.2 Cách sử dụng Postman:</w:t>
      </w:r>
    </w:p>
    <w:p w14:paraId="296E99E9" w14:textId="77777777" w:rsidR="008F7969" w:rsidRPr="008F7969" w:rsidRDefault="008F7969" w:rsidP="00AE392B">
      <w:pPr>
        <w:pStyle w:val="Paragraph"/>
        <w:numPr>
          <w:ilvl w:val="0"/>
          <w:numId w:val="49"/>
        </w:numPr>
        <w:jc w:val="left"/>
        <w:rPr>
          <w:sz w:val="26"/>
          <w:szCs w:val="26"/>
        </w:rPr>
      </w:pPr>
      <w:r w:rsidRPr="008F7969">
        <w:rPr>
          <w:sz w:val="26"/>
          <w:szCs w:val="26"/>
        </w:rPr>
        <w:t>Cho phép gửi HTTP Request với các method GET, POST, PUT, DELETE.</w:t>
      </w:r>
    </w:p>
    <w:p w14:paraId="13133EBD" w14:textId="77777777" w:rsidR="008F7969" w:rsidRPr="008F7969" w:rsidRDefault="008F7969" w:rsidP="00AE392B">
      <w:pPr>
        <w:pStyle w:val="Paragraph"/>
        <w:numPr>
          <w:ilvl w:val="0"/>
          <w:numId w:val="49"/>
        </w:numPr>
        <w:jc w:val="left"/>
        <w:rPr>
          <w:sz w:val="26"/>
          <w:szCs w:val="26"/>
        </w:rPr>
      </w:pPr>
      <w:r w:rsidRPr="008F7969">
        <w:rPr>
          <w:sz w:val="26"/>
          <w:szCs w:val="26"/>
        </w:rPr>
        <w:t>Cho phép post dữ liệu dưới dạng form (key-value), text, json</w:t>
      </w:r>
    </w:p>
    <w:p w14:paraId="645A89E3" w14:textId="77777777" w:rsidR="008F7969" w:rsidRPr="008F7969" w:rsidRDefault="008F7969" w:rsidP="00AE392B">
      <w:pPr>
        <w:pStyle w:val="Paragraph"/>
        <w:numPr>
          <w:ilvl w:val="0"/>
          <w:numId w:val="49"/>
        </w:numPr>
        <w:jc w:val="left"/>
        <w:rPr>
          <w:sz w:val="26"/>
          <w:szCs w:val="26"/>
        </w:rPr>
      </w:pPr>
      <w:r w:rsidRPr="008F7969">
        <w:rPr>
          <w:sz w:val="26"/>
          <w:szCs w:val="26"/>
        </w:rPr>
        <w:lastRenderedPageBreak/>
        <w:t>Hiện kết quả trả về dạng text, hình ảnh, XML, JSON</w:t>
      </w:r>
    </w:p>
    <w:p w14:paraId="0068B045" w14:textId="40B07B9A" w:rsidR="008F7969" w:rsidRPr="008F7969" w:rsidRDefault="005B4777" w:rsidP="00AE392B">
      <w:pPr>
        <w:pStyle w:val="Paragraph"/>
        <w:numPr>
          <w:ilvl w:val="0"/>
          <w:numId w:val="49"/>
        </w:numPr>
        <w:jc w:val="left"/>
        <w:rPr>
          <w:sz w:val="26"/>
          <w:szCs w:val="26"/>
        </w:rPr>
      </w:pPr>
      <w:r>
        <w:rPr>
          <w:sz w:val="26"/>
          <w:szCs w:val="26"/>
        </w:rPr>
        <w:t>Hỗ trợ authorization</w:t>
      </w:r>
    </w:p>
    <w:p w14:paraId="11591FBB" w14:textId="4B3F02A2" w:rsidR="008F7969" w:rsidRPr="00B47224" w:rsidRDefault="008F7969" w:rsidP="00AE392B">
      <w:pPr>
        <w:pStyle w:val="Paragraph"/>
        <w:numPr>
          <w:ilvl w:val="0"/>
          <w:numId w:val="49"/>
        </w:numPr>
        <w:jc w:val="left"/>
        <w:rPr>
          <w:sz w:val="26"/>
          <w:szCs w:val="26"/>
        </w:rPr>
      </w:pPr>
      <w:r w:rsidRPr="008F7969">
        <w:rPr>
          <w:sz w:val="26"/>
          <w:szCs w:val="26"/>
        </w:rPr>
        <w:t>Cho phép thay đổi header của các request</w:t>
      </w:r>
    </w:p>
    <w:p w14:paraId="270453F4" w14:textId="3116E4F7" w:rsidR="00083680" w:rsidRPr="00280C39" w:rsidRDefault="001C7910" w:rsidP="00AE392B">
      <w:pPr>
        <w:pStyle w:val="Heading1"/>
        <w:spacing w:line="360" w:lineRule="auto"/>
      </w:pPr>
      <w:r>
        <w:t xml:space="preserve">CHƯƠNG 6: </w:t>
      </w:r>
      <w:r w:rsidR="00381DB7" w:rsidRPr="00280C39">
        <w:t xml:space="preserve">PHÂN TÍCH </w:t>
      </w:r>
      <w:r w:rsidR="00707808" w:rsidRPr="005B4777">
        <w:t>HỆ THỐNG</w:t>
      </w:r>
    </w:p>
    <w:p w14:paraId="1BCCAB9C" w14:textId="77777777" w:rsidR="00923C58" w:rsidRDefault="00923C58" w:rsidP="00923C58">
      <w:pPr>
        <w:overflowPunct/>
        <w:autoSpaceDE/>
        <w:autoSpaceDN/>
        <w:adjustRightInd/>
        <w:spacing w:line="360" w:lineRule="auto"/>
        <w:textAlignment w:val="auto"/>
        <w:rPr>
          <w:sz w:val="26"/>
          <w:szCs w:val="26"/>
        </w:rPr>
      </w:pPr>
      <w:r>
        <w:rPr>
          <w:sz w:val="26"/>
          <w:szCs w:val="26"/>
        </w:rPr>
        <w:t>6.1 Tổng quan về hệ thống:</w:t>
      </w:r>
    </w:p>
    <w:p w14:paraId="78887399" w14:textId="77777777" w:rsidR="00923C58" w:rsidRDefault="00923C58" w:rsidP="00923C58">
      <w:pPr>
        <w:overflowPunct/>
        <w:autoSpaceDE/>
        <w:autoSpaceDN/>
        <w:adjustRightInd/>
        <w:spacing w:line="360" w:lineRule="auto"/>
        <w:textAlignment w:val="auto"/>
        <w:rPr>
          <w:sz w:val="26"/>
          <w:szCs w:val="26"/>
        </w:rPr>
      </w:pPr>
      <w:r>
        <w:rPr>
          <w:sz w:val="26"/>
          <w:szCs w:val="26"/>
        </w:rPr>
        <w:t>6.2 Phân tích hệ thống:</w:t>
      </w:r>
    </w:p>
    <w:p w14:paraId="0011AC94" w14:textId="77777777" w:rsidR="00923C58" w:rsidRDefault="00923C58" w:rsidP="00923C58">
      <w:pPr>
        <w:overflowPunct/>
        <w:autoSpaceDE/>
        <w:autoSpaceDN/>
        <w:adjustRightInd/>
        <w:spacing w:line="360" w:lineRule="auto"/>
        <w:textAlignment w:val="auto"/>
        <w:rPr>
          <w:sz w:val="26"/>
          <w:szCs w:val="26"/>
        </w:rPr>
      </w:pPr>
      <w:r>
        <w:rPr>
          <w:sz w:val="26"/>
          <w:szCs w:val="26"/>
        </w:rPr>
        <w:t>6.3 Thiết kế hệ thống:</w:t>
      </w:r>
    </w:p>
    <w:p w14:paraId="6AF691F4" w14:textId="3C5ABD01" w:rsidR="00083680" w:rsidRPr="00280C39" w:rsidRDefault="00083680" w:rsidP="00923C58">
      <w:pPr>
        <w:overflowPunct/>
        <w:autoSpaceDE/>
        <w:autoSpaceDN/>
        <w:adjustRightInd/>
        <w:spacing w:line="360" w:lineRule="auto"/>
        <w:textAlignment w:val="auto"/>
        <w:rPr>
          <w:b/>
          <w:spacing w:val="20"/>
          <w:sz w:val="26"/>
          <w:szCs w:val="26"/>
        </w:rPr>
      </w:pPr>
      <w:r w:rsidRPr="00280C39">
        <w:rPr>
          <w:sz w:val="26"/>
          <w:szCs w:val="26"/>
        </w:rPr>
        <w:br w:type="page"/>
      </w:r>
    </w:p>
    <w:p w14:paraId="1757FA93" w14:textId="42F9B695" w:rsidR="00083680" w:rsidRPr="00280C39" w:rsidRDefault="00083680" w:rsidP="00AE392B">
      <w:pPr>
        <w:pStyle w:val="Heading1"/>
        <w:spacing w:line="360" w:lineRule="auto"/>
        <w:rPr>
          <w:color w:val="FF0000"/>
        </w:rPr>
      </w:pPr>
      <w:r w:rsidRPr="00280C39">
        <w:rPr>
          <w:color w:val="FF0000"/>
        </w:rPr>
        <w:lastRenderedPageBreak/>
        <w:t>ABC</w:t>
      </w:r>
    </w:p>
    <w:p w14:paraId="51245E0C" w14:textId="77777777" w:rsidR="00083680" w:rsidRPr="00280C39" w:rsidRDefault="00083680" w:rsidP="00AE392B">
      <w:pPr>
        <w:overflowPunct/>
        <w:autoSpaceDE/>
        <w:autoSpaceDN/>
        <w:adjustRightInd/>
        <w:spacing w:line="360" w:lineRule="auto"/>
        <w:textAlignment w:val="auto"/>
        <w:rPr>
          <w:b/>
          <w:color w:val="FF0000"/>
          <w:spacing w:val="20"/>
          <w:sz w:val="26"/>
          <w:szCs w:val="26"/>
        </w:rPr>
      </w:pPr>
      <w:r w:rsidRPr="00280C39">
        <w:rPr>
          <w:color w:val="FF0000"/>
          <w:sz w:val="26"/>
          <w:szCs w:val="26"/>
        </w:rPr>
        <w:br w:type="page"/>
      </w:r>
    </w:p>
    <w:p w14:paraId="333EAEA3" w14:textId="76CB1655" w:rsidR="00083680" w:rsidRPr="00280C39" w:rsidRDefault="00083680" w:rsidP="00AE392B">
      <w:pPr>
        <w:pStyle w:val="Heading1"/>
        <w:spacing w:line="360" w:lineRule="auto"/>
      </w:pPr>
      <w:r w:rsidRPr="00280C39">
        <w:lastRenderedPageBreak/>
        <w:t>TÀI LIỆU THAM KHẢO</w:t>
      </w:r>
    </w:p>
    <w:p w14:paraId="145B5039" w14:textId="77777777" w:rsidR="00083680" w:rsidRPr="00280C39" w:rsidRDefault="00083680" w:rsidP="00AE392B">
      <w:pPr>
        <w:overflowPunct/>
        <w:autoSpaceDE/>
        <w:autoSpaceDN/>
        <w:adjustRightInd/>
        <w:spacing w:line="360" w:lineRule="auto"/>
        <w:textAlignment w:val="auto"/>
        <w:rPr>
          <w:b/>
          <w:spacing w:val="20"/>
          <w:sz w:val="26"/>
          <w:szCs w:val="26"/>
        </w:rPr>
      </w:pPr>
      <w:r w:rsidRPr="00280C39">
        <w:rPr>
          <w:sz w:val="26"/>
          <w:szCs w:val="26"/>
        </w:rPr>
        <w:br w:type="page"/>
      </w:r>
    </w:p>
    <w:p w14:paraId="783809D3" w14:textId="17E1C55B" w:rsidR="00707808" w:rsidRPr="00280C39" w:rsidRDefault="00083680" w:rsidP="00AE392B">
      <w:pPr>
        <w:pStyle w:val="Heading1"/>
        <w:spacing w:line="360" w:lineRule="auto"/>
      </w:pPr>
      <w:r w:rsidRPr="00280C39">
        <w:lastRenderedPageBreak/>
        <w:t>PHỤC LỤC</w:t>
      </w:r>
    </w:p>
    <w:sectPr w:rsidR="00707808" w:rsidRPr="00280C39"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BE320" w14:textId="77777777" w:rsidR="009C6D73" w:rsidRDefault="009C6D73">
      <w:r>
        <w:separator/>
      </w:r>
    </w:p>
    <w:p w14:paraId="165522FC" w14:textId="77777777" w:rsidR="009C6D73" w:rsidRDefault="009C6D73"/>
    <w:p w14:paraId="5B2BE7A6" w14:textId="77777777" w:rsidR="009C6D73" w:rsidRDefault="009C6D73"/>
  </w:endnote>
  <w:endnote w:type="continuationSeparator" w:id="0">
    <w:p w14:paraId="6D180390" w14:textId="77777777" w:rsidR="009C6D73" w:rsidRDefault="009C6D73">
      <w:r>
        <w:continuationSeparator/>
      </w:r>
    </w:p>
    <w:p w14:paraId="4D4D9DF4" w14:textId="77777777" w:rsidR="009C6D73" w:rsidRDefault="009C6D73"/>
    <w:p w14:paraId="35B1702F" w14:textId="77777777" w:rsidR="009C6D73" w:rsidRDefault="009C6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8D23" w14:textId="77777777" w:rsidR="00922DCC" w:rsidRDefault="00922DCC" w:rsidP="006E05DC">
    <w:pPr>
      <w:pStyle w:val="Footer"/>
    </w:pPr>
  </w:p>
  <w:p w14:paraId="049A4D49" w14:textId="77777777" w:rsidR="00922DCC" w:rsidRDefault="00922D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D798" w14:textId="77777777" w:rsidR="00922DCC" w:rsidRPr="003838DC" w:rsidRDefault="00922DCC"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689862"/>
      <w:docPartObj>
        <w:docPartGallery w:val="Page Numbers (Bottom of Page)"/>
        <w:docPartUnique/>
      </w:docPartObj>
    </w:sdtPr>
    <w:sdtEndPr>
      <w:rPr>
        <w:noProof/>
      </w:rPr>
    </w:sdtEndPr>
    <w:sdtContent>
      <w:p w14:paraId="481111AB" w14:textId="1C380A26" w:rsidR="00922DCC" w:rsidRDefault="00922DCC">
        <w:pPr>
          <w:pStyle w:val="Footer"/>
          <w:jc w:val="center"/>
        </w:pPr>
        <w:r>
          <w:fldChar w:fldCharType="begin"/>
        </w:r>
        <w:r>
          <w:instrText xml:space="preserve"> PAGE   \* MERGEFORMAT </w:instrText>
        </w:r>
        <w:r>
          <w:fldChar w:fldCharType="separate"/>
        </w:r>
        <w:r w:rsidR="00802378">
          <w:rPr>
            <w:noProof/>
          </w:rPr>
          <w:t>iii</w:t>
        </w:r>
        <w:r>
          <w:rPr>
            <w:noProof/>
          </w:rPr>
          <w:fldChar w:fldCharType="end"/>
        </w:r>
      </w:p>
    </w:sdtContent>
  </w:sdt>
  <w:p w14:paraId="51DFB7AB" w14:textId="77777777" w:rsidR="00922DCC" w:rsidRDefault="00922D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24BDF" w14:textId="77777777" w:rsidR="009C6D73" w:rsidRDefault="009C6D73">
      <w:r>
        <w:separator/>
      </w:r>
    </w:p>
    <w:p w14:paraId="3AC56F9F" w14:textId="77777777" w:rsidR="009C6D73" w:rsidRDefault="009C6D73"/>
    <w:p w14:paraId="4357F6C9" w14:textId="77777777" w:rsidR="009C6D73" w:rsidRDefault="009C6D73"/>
  </w:footnote>
  <w:footnote w:type="continuationSeparator" w:id="0">
    <w:p w14:paraId="353C881D" w14:textId="77777777" w:rsidR="009C6D73" w:rsidRDefault="009C6D73">
      <w:r>
        <w:continuationSeparator/>
      </w:r>
    </w:p>
    <w:p w14:paraId="6E3E840B" w14:textId="77777777" w:rsidR="009C6D73" w:rsidRDefault="009C6D73"/>
    <w:p w14:paraId="6F5C8D15" w14:textId="77777777" w:rsidR="009C6D73" w:rsidRDefault="009C6D7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F84826"/>
    <w:multiLevelType w:val="multilevel"/>
    <w:tmpl w:val="55749E1E"/>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3D523FC"/>
    <w:multiLevelType w:val="hybridMultilevel"/>
    <w:tmpl w:val="8190F9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1057B2"/>
    <w:multiLevelType w:val="hybridMultilevel"/>
    <w:tmpl w:val="0B96F29C"/>
    <w:lvl w:ilvl="0" w:tplc="253E42CC">
      <w:start w:val="1"/>
      <w:numFmt w:val="bullet"/>
      <w:lvlText w:val="-"/>
      <w:lvlJc w:val="left"/>
      <w:pPr>
        <w:ind w:left="1077" w:hanging="360"/>
      </w:pPr>
      <w:rPr>
        <w:rFonts w:ascii="Calibri" w:eastAsia="Times New Roman"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C2E7C84"/>
    <w:multiLevelType w:val="hybridMultilevel"/>
    <w:tmpl w:val="42062AC8"/>
    <w:lvl w:ilvl="0" w:tplc="253E42CC">
      <w:start w:val="1"/>
      <w:numFmt w:val="bullet"/>
      <w:lvlText w:val="-"/>
      <w:lvlJc w:val="left"/>
      <w:pPr>
        <w:ind w:left="1077" w:hanging="360"/>
      </w:pPr>
      <w:rPr>
        <w:rFonts w:ascii="Calibri" w:eastAsia="Times New Roman"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0C414B7D"/>
    <w:multiLevelType w:val="hybridMultilevel"/>
    <w:tmpl w:val="7522055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15:restartNumberingAfterBreak="0">
    <w:nsid w:val="0D1A520A"/>
    <w:multiLevelType w:val="hybridMultilevel"/>
    <w:tmpl w:val="16CA91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10BF20C4"/>
    <w:multiLevelType w:val="hybridMultilevel"/>
    <w:tmpl w:val="D9785DF8"/>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33351"/>
    <w:multiLevelType w:val="hybridMultilevel"/>
    <w:tmpl w:val="CA9A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311D9"/>
    <w:multiLevelType w:val="hybridMultilevel"/>
    <w:tmpl w:val="E2A68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C5A63B4"/>
    <w:multiLevelType w:val="hybridMultilevel"/>
    <w:tmpl w:val="5A0C1326"/>
    <w:lvl w:ilvl="0" w:tplc="253E42CC">
      <w:start w:val="1"/>
      <w:numFmt w:val="bullet"/>
      <w:lvlText w:val="-"/>
      <w:lvlJc w:val="left"/>
      <w:pPr>
        <w:ind w:left="1077" w:hanging="360"/>
      </w:pPr>
      <w:rPr>
        <w:rFonts w:ascii="Calibri" w:eastAsia="Times New Roman"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1E7C31C6"/>
    <w:multiLevelType w:val="hybridMultilevel"/>
    <w:tmpl w:val="A3C66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FB0AB2"/>
    <w:multiLevelType w:val="hybridMultilevel"/>
    <w:tmpl w:val="5AF6E17A"/>
    <w:lvl w:ilvl="0" w:tplc="30DE1B94">
      <w:start w:val="1"/>
      <w:numFmt w:val="bullet"/>
      <w:lvlText w:val="-"/>
      <w:lvlJc w:val="left"/>
      <w:pPr>
        <w:ind w:left="936" w:hanging="360"/>
      </w:pPr>
      <w:rPr>
        <w:rFonts w:ascii="Calibri" w:eastAsia="Times New Roman"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206F0162"/>
    <w:multiLevelType w:val="hybridMultilevel"/>
    <w:tmpl w:val="63D0BC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2304C8F"/>
    <w:multiLevelType w:val="hybridMultilevel"/>
    <w:tmpl w:val="8C144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32431C"/>
    <w:multiLevelType w:val="hybridMultilevel"/>
    <w:tmpl w:val="73C27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515397"/>
    <w:multiLevelType w:val="hybridMultilevel"/>
    <w:tmpl w:val="200A91E4"/>
    <w:lvl w:ilvl="0" w:tplc="253E42CC">
      <w:start w:val="1"/>
      <w:numFmt w:val="bullet"/>
      <w:lvlText w:val="-"/>
      <w:lvlJc w:val="left"/>
      <w:pPr>
        <w:ind w:left="1077" w:hanging="360"/>
      </w:pPr>
      <w:rPr>
        <w:rFonts w:ascii="Calibri" w:eastAsia="Times New Roman"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30C70AF4"/>
    <w:multiLevelType w:val="hybridMultilevel"/>
    <w:tmpl w:val="EACE6B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3EB03C3"/>
    <w:multiLevelType w:val="hybridMultilevel"/>
    <w:tmpl w:val="F3B86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E14CDB"/>
    <w:multiLevelType w:val="hybridMultilevel"/>
    <w:tmpl w:val="44FCD7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CD043B"/>
    <w:multiLevelType w:val="hybridMultilevel"/>
    <w:tmpl w:val="151C1EC8"/>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1039B8"/>
    <w:multiLevelType w:val="hybridMultilevel"/>
    <w:tmpl w:val="0C4283AC"/>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2546B"/>
    <w:multiLevelType w:val="hybridMultilevel"/>
    <w:tmpl w:val="CE1C88E8"/>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D18D1"/>
    <w:multiLevelType w:val="hybridMultilevel"/>
    <w:tmpl w:val="624EA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2532BF9"/>
    <w:multiLevelType w:val="hybridMultilevel"/>
    <w:tmpl w:val="4B78D14C"/>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70352"/>
    <w:multiLevelType w:val="hybridMultilevel"/>
    <w:tmpl w:val="01F67A2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8"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8E251E2"/>
    <w:multiLevelType w:val="hybridMultilevel"/>
    <w:tmpl w:val="3620CB2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F15E86"/>
    <w:multiLevelType w:val="hybridMultilevel"/>
    <w:tmpl w:val="E488B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5048C"/>
    <w:multiLevelType w:val="hybridMultilevel"/>
    <w:tmpl w:val="46E8B22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548B0FFB"/>
    <w:multiLevelType w:val="hybridMultilevel"/>
    <w:tmpl w:val="651EC6EA"/>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95889"/>
    <w:multiLevelType w:val="hybridMultilevel"/>
    <w:tmpl w:val="02689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673807"/>
    <w:multiLevelType w:val="hybridMultilevel"/>
    <w:tmpl w:val="E73460C8"/>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B5844"/>
    <w:multiLevelType w:val="hybridMultilevel"/>
    <w:tmpl w:val="0876D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1B6550E"/>
    <w:multiLevelType w:val="multilevel"/>
    <w:tmpl w:val="BC603338"/>
    <w:lvl w:ilvl="0">
      <w:start w:val="1"/>
      <w:numFmt w:val="decimal"/>
      <w:lvlText w:val="%1."/>
      <w:lvlJc w:val="left"/>
      <w:pPr>
        <w:ind w:left="720" w:hanging="360"/>
      </w:pPr>
      <w:rPr>
        <w:rFonts w:hint="default"/>
      </w:rPr>
    </w:lvl>
    <w:lvl w:ilvl="1">
      <w:start w:val="1"/>
      <w:numFmt w:val="decimal"/>
      <w:isLgl/>
      <w:lvlText w:val="%1.%2"/>
      <w:lvlJc w:val="left"/>
      <w:pPr>
        <w:ind w:left="1128" w:hanging="588"/>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37" w15:restartNumberingAfterBreak="0">
    <w:nsid w:val="6267486C"/>
    <w:multiLevelType w:val="hybridMultilevel"/>
    <w:tmpl w:val="46AEF8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5483838"/>
    <w:multiLevelType w:val="hybridMultilevel"/>
    <w:tmpl w:val="1C3A45C8"/>
    <w:lvl w:ilvl="0" w:tplc="253E42CC">
      <w:start w:val="1"/>
      <w:numFmt w:val="bullet"/>
      <w:lvlText w:val="-"/>
      <w:lvlJc w:val="left"/>
      <w:pPr>
        <w:ind w:left="1077" w:hanging="360"/>
      </w:pPr>
      <w:rPr>
        <w:rFonts w:ascii="Calibri" w:eastAsia="Times New Roman" w:hAnsi="Calibri" w:cs="Calibri"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15:restartNumberingAfterBreak="0">
    <w:nsid w:val="698B3A0E"/>
    <w:multiLevelType w:val="hybridMultilevel"/>
    <w:tmpl w:val="C3FA07B2"/>
    <w:lvl w:ilvl="0" w:tplc="B4CC6C86">
      <w:start w:val="4"/>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0" w15:restartNumberingAfterBreak="0">
    <w:nsid w:val="6A0F1BB3"/>
    <w:multiLevelType w:val="hybridMultilevel"/>
    <w:tmpl w:val="ADA88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000702"/>
    <w:multiLevelType w:val="hybridMultilevel"/>
    <w:tmpl w:val="FCD06438"/>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5064F"/>
    <w:multiLevelType w:val="hybridMultilevel"/>
    <w:tmpl w:val="5A70158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3" w15:restartNumberingAfterBreak="0">
    <w:nsid w:val="704962BB"/>
    <w:multiLevelType w:val="multilevel"/>
    <w:tmpl w:val="D66A470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4" w15:restartNumberingAfterBreak="0">
    <w:nsid w:val="70F2382F"/>
    <w:multiLevelType w:val="hybridMultilevel"/>
    <w:tmpl w:val="3C501990"/>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660F6A"/>
    <w:multiLevelType w:val="hybridMultilevel"/>
    <w:tmpl w:val="0616E8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6" w15:restartNumberingAfterBreak="0">
    <w:nsid w:val="72E61F5C"/>
    <w:multiLevelType w:val="hybridMultilevel"/>
    <w:tmpl w:val="BC5CCD42"/>
    <w:lvl w:ilvl="0" w:tplc="253E4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4047CD"/>
    <w:multiLevelType w:val="hybridMultilevel"/>
    <w:tmpl w:val="F0F6C1BA"/>
    <w:lvl w:ilvl="0" w:tplc="1AF22454">
      <w:start w:val="4"/>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8" w15:restartNumberingAfterBreak="0">
    <w:nsid w:val="76810F5E"/>
    <w:multiLevelType w:val="hybridMultilevel"/>
    <w:tmpl w:val="5D888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2"/>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6"/>
  </w:num>
  <w:num w:numId="8">
    <w:abstractNumId w:val="1"/>
  </w:num>
  <w:num w:numId="9">
    <w:abstractNumId w:val="10"/>
  </w:num>
  <w:num w:numId="10">
    <w:abstractNumId w:val="40"/>
  </w:num>
  <w:num w:numId="11">
    <w:abstractNumId w:val="9"/>
  </w:num>
  <w:num w:numId="12">
    <w:abstractNumId w:val="33"/>
  </w:num>
  <w:num w:numId="13">
    <w:abstractNumId w:val="20"/>
  </w:num>
  <w:num w:numId="14">
    <w:abstractNumId w:val="46"/>
  </w:num>
  <w:num w:numId="15">
    <w:abstractNumId w:val="25"/>
  </w:num>
  <w:num w:numId="16">
    <w:abstractNumId w:val="30"/>
  </w:num>
  <w:num w:numId="17">
    <w:abstractNumId w:val="29"/>
  </w:num>
  <w:num w:numId="18">
    <w:abstractNumId w:val="21"/>
  </w:num>
  <w:num w:numId="19">
    <w:abstractNumId w:val="35"/>
  </w:num>
  <w:num w:numId="20">
    <w:abstractNumId w:val="17"/>
  </w:num>
  <w:num w:numId="21">
    <w:abstractNumId w:val="15"/>
  </w:num>
  <w:num w:numId="22">
    <w:abstractNumId w:val="19"/>
  </w:num>
  <w:num w:numId="23">
    <w:abstractNumId w:val="43"/>
  </w:num>
  <w:num w:numId="24">
    <w:abstractNumId w:val="3"/>
  </w:num>
  <w:num w:numId="25">
    <w:abstractNumId w:val="13"/>
  </w:num>
  <w:num w:numId="26">
    <w:abstractNumId w:val="22"/>
  </w:num>
  <w:num w:numId="27">
    <w:abstractNumId w:val="37"/>
  </w:num>
  <w:num w:numId="28">
    <w:abstractNumId w:val="26"/>
  </w:num>
  <w:num w:numId="29">
    <w:abstractNumId w:val="23"/>
  </w:num>
  <w:num w:numId="30">
    <w:abstractNumId w:val="41"/>
  </w:num>
  <w:num w:numId="31">
    <w:abstractNumId w:val="48"/>
  </w:num>
  <w:num w:numId="32">
    <w:abstractNumId w:val="24"/>
  </w:num>
  <w:num w:numId="33">
    <w:abstractNumId w:val="16"/>
  </w:num>
  <w:num w:numId="34">
    <w:abstractNumId w:val="32"/>
  </w:num>
  <w:num w:numId="35">
    <w:abstractNumId w:val="44"/>
  </w:num>
  <w:num w:numId="36">
    <w:abstractNumId w:val="45"/>
  </w:num>
  <w:num w:numId="37">
    <w:abstractNumId w:val="31"/>
  </w:num>
  <w:num w:numId="38">
    <w:abstractNumId w:val="38"/>
  </w:num>
  <w:num w:numId="39">
    <w:abstractNumId w:val="12"/>
  </w:num>
  <w:num w:numId="40">
    <w:abstractNumId w:val="4"/>
  </w:num>
  <w:num w:numId="41">
    <w:abstractNumId w:val="11"/>
  </w:num>
  <w:num w:numId="42">
    <w:abstractNumId w:val="42"/>
  </w:num>
  <w:num w:numId="43">
    <w:abstractNumId w:val="27"/>
  </w:num>
  <w:num w:numId="44">
    <w:abstractNumId w:val="39"/>
  </w:num>
  <w:num w:numId="45">
    <w:abstractNumId w:val="7"/>
  </w:num>
  <w:num w:numId="46">
    <w:abstractNumId w:val="47"/>
  </w:num>
  <w:num w:numId="47">
    <w:abstractNumId w:val="8"/>
  </w:num>
  <w:num w:numId="48">
    <w:abstractNumId w:val="18"/>
  </w:num>
  <w:num w:numId="4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6B0"/>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F96"/>
    <w:rsid w:val="000704D4"/>
    <w:rsid w:val="00070C1C"/>
    <w:rsid w:val="000710C7"/>
    <w:rsid w:val="000717EF"/>
    <w:rsid w:val="00073996"/>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90A94"/>
    <w:rsid w:val="00090FE0"/>
    <w:rsid w:val="00091498"/>
    <w:rsid w:val="00093ACF"/>
    <w:rsid w:val="00093DEC"/>
    <w:rsid w:val="0009448E"/>
    <w:rsid w:val="000948D0"/>
    <w:rsid w:val="00094D77"/>
    <w:rsid w:val="00095312"/>
    <w:rsid w:val="0009533E"/>
    <w:rsid w:val="000962C9"/>
    <w:rsid w:val="000976A8"/>
    <w:rsid w:val="00097727"/>
    <w:rsid w:val="000979A2"/>
    <w:rsid w:val="00097C84"/>
    <w:rsid w:val="000A032F"/>
    <w:rsid w:val="000A0C8E"/>
    <w:rsid w:val="000A0E5A"/>
    <w:rsid w:val="000A19F1"/>
    <w:rsid w:val="000A2CB3"/>
    <w:rsid w:val="000A3681"/>
    <w:rsid w:val="000A3F92"/>
    <w:rsid w:val="000A4032"/>
    <w:rsid w:val="000A43AB"/>
    <w:rsid w:val="000A5933"/>
    <w:rsid w:val="000A5E23"/>
    <w:rsid w:val="000A6B1F"/>
    <w:rsid w:val="000A734C"/>
    <w:rsid w:val="000B00E0"/>
    <w:rsid w:val="000B0D1A"/>
    <w:rsid w:val="000B1482"/>
    <w:rsid w:val="000B1547"/>
    <w:rsid w:val="000B234A"/>
    <w:rsid w:val="000B23E7"/>
    <w:rsid w:val="000B24AF"/>
    <w:rsid w:val="000B345F"/>
    <w:rsid w:val="000B3F78"/>
    <w:rsid w:val="000B40D7"/>
    <w:rsid w:val="000B4457"/>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C7910"/>
    <w:rsid w:val="001D027C"/>
    <w:rsid w:val="001D0A30"/>
    <w:rsid w:val="001D250A"/>
    <w:rsid w:val="001D26CE"/>
    <w:rsid w:val="001D4D7E"/>
    <w:rsid w:val="001D526C"/>
    <w:rsid w:val="001D5E2B"/>
    <w:rsid w:val="001D62FD"/>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D81"/>
    <w:rsid w:val="002175DB"/>
    <w:rsid w:val="00220071"/>
    <w:rsid w:val="002209E2"/>
    <w:rsid w:val="002213A8"/>
    <w:rsid w:val="00221C82"/>
    <w:rsid w:val="00222B2E"/>
    <w:rsid w:val="002245AC"/>
    <w:rsid w:val="002253AB"/>
    <w:rsid w:val="002259CB"/>
    <w:rsid w:val="00225CDE"/>
    <w:rsid w:val="00227238"/>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5DB3"/>
    <w:rsid w:val="00276ED6"/>
    <w:rsid w:val="002772DE"/>
    <w:rsid w:val="00277B13"/>
    <w:rsid w:val="00280C39"/>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694C"/>
    <w:rsid w:val="002B7A94"/>
    <w:rsid w:val="002B7D4A"/>
    <w:rsid w:val="002C289B"/>
    <w:rsid w:val="002C2A3C"/>
    <w:rsid w:val="002C2B64"/>
    <w:rsid w:val="002C3EF1"/>
    <w:rsid w:val="002C634B"/>
    <w:rsid w:val="002C665F"/>
    <w:rsid w:val="002C78CD"/>
    <w:rsid w:val="002C7F03"/>
    <w:rsid w:val="002D0386"/>
    <w:rsid w:val="002D30CF"/>
    <w:rsid w:val="002D3B42"/>
    <w:rsid w:val="002D5010"/>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5FE"/>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357"/>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6CAF"/>
    <w:rsid w:val="00377054"/>
    <w:rsid w:val="0037733A"/>
    <w:rsid w:val="003773F3"/>
    <w:rsid w:val="00380012"/>
    <w:rsid w:val="003808C2"/>
    <w:rsid w:val="00381DB7"/>
    <w:rsid w:val="0038312C"/>
    <w:rsid w:val="0038346F"/>
    <w:rsid w:val="003838DC"/>
    <w:rsid w:val="00384F6B"/>
    <w:rsid w:val="00386FF0"/>
    <w:rsid w:val="00387680"/>
    <w:rsid w:val="003876F7"/>
    <w:rsid w:val="00390206"/>
    <w:rsid w:val="003915A3"/>
    <w:rsid w:val="003922F5"/>
    <w:rsid w:val="003947CE"/>
    <w:rsid w:val="00395210"/>
    <w:rsid w:val="00396C77"/>
    <w:rsid w:val="00396E49"/>
    <w:rsid w:val="003A02A6"/>
    <w:rsid w:val="003A04BB"/>
    <w:rsid w:val="003A0C15"/>
    <w:rsid w:val="003A156A"/>
    <w:rsid w:val="003A2290"/>
    <w:rsid w:val="003A44A2"/>
    <w:rsid w:val="003A560F"/>
    <w:rsid w:val="003A6B8A"/>
    <w:rsid w:val="003A6BDF"/>
    <w:rsid w:val="003A75C8"/>
    <w:rsid w:val="003A790B"/>
    <w:rsid w:val="003A7BA1"/>
    <w:rsid w:val="003A7DF2"/>
    <w:rsid w:val="003B05A2"/>
    <w:rsid w:val="003B20A0"/>
    <w:rsid w:val="003B3BE6"/>
    <w:rsid w:val="003B3C78"/>
    <w:rsid w:val="003B3E31"/>
    <w:rsid w:val="003B4B8B"/>
    <w:rsid w:val="003B50A8"/>
    <w:rsid w:val="003B56A6"/>
    <w:rsid w:val="003B6EB3"/>
    <w:rsid w:val="003B70DB"/>
    <w:rsid w:val="003B7C0C"/>
    <w:rsid w:val="003B7FBD"/>
    <w:rsid w:val="003C31D3"/>
    <w:rsid w:val="003C51D2"/>
    <w:rsid w:val="003C555F"/>
    <w:rsid w:val="003C558B"/>
    <w:rsid w:val="003C5C9E"/>
    <w:rsid w:val="003C630D"/>
    <w:rsid w:val="003C684B"/>
    <w:rsid w:val="003C6871"/>
    <w:rsid w:val="003C6F23"/>
    <w:rsid w:val="003C745D"/>
    <w:rsid w:val="003D0543"/>
    <w:rsid w:val="003D18AC"/>
    <w:rsid w:val="003D1962"/>
    <w:rsid w:val="003D216E"/>
    <w:rsid w:val="003D3999"/>
    <w:rsid w:val="003D3F51"/>
    <w:rsid w:val="003D4577"/>
    <w:rsid w:val="003D45A8"/>
    <w:rsid w:val="003D461B"/>
    <w:rsid w:val="003D5621"/>
    <w:rsid w:val="003D5AA0"/>
    <w:rsid w:val="003D613D"/>
    <w:rsid w:val="003D7005"/>
    <w:rsid w:val="003E1AA1"/>
    <w:rsid w:val="003E3013"/>
    <w:rsid w:val="003E389A"/>
    <w:rsid w:val="003E448F"/>
    <w:rsid w:val="003E5E63"/>
    <w:rsid w:val="003E6272"/>
    <w:rsid w:val="003F0ED8"/>
    <w:rsid w:val="003F2480"/>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040A7"/>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3909"/>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3B5"/>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502C"/>
    <w:rsid w:val="004B58D4"/>
    <w:rsid w:val="004B6023"/>
    <w:rsid w:val="004C069B"/>
    <w:rsid w:val="004C48BC"/>
    <w:rsid w:val="004C52C2"/>
    <w:rsid w:val="004C553D"/>
    <w:rsid w:val="004C5E99"/>
    <w:rsid w:val="004C773E"/>
    <w:rsid w:val="004C795D"/>
    <w:rsid w:val="004D26B5"/>
    <w:rsid w:val="004D282C"/>
    <w:rsid w:val="004D34A3"/>
    <w:rsid w:val="004D3825"/>
    <w:rsid w:val="004D3A7D"/>
    <w:rsid w:val="004D5764"/>
    <w:rsid w:val="004D6010"/>
    <w:rsid w:val="004D6207"/>
    <w:rsid w:val="004D67A5"/>
    <w:rsid w:val="004D6CCF"/>
    <w:rsid w:val="004D7379"/>
    <w:rsid w:val="004D7444"/>
    <w:rsid w:val="004D7D58"/>
    <w:rsid w:val="004D7E32"/>
    <w:rsid w:val="004E072F"/>
    <w:rsid w:val="004E3EA2"/>
    <w:rsid w:val="004E4BAD"/>
    <w:rsid w:val="004E4BE0"/>
    <w:rsid w:val="004E556F"/>
    <w:rsid w:val="004E5753"/>
    <w:rsid w:val="004E59CB"/>
    <w:rsid w:val="004E6158"/>
    <w:rsid w:val="004E7BB5"/>
    <w:rsid w:val="004F06FD"/>
    <w:rsid w:val="004F2D83"/>
    <w:rsid w:val="004F2F16"/>
    <w:rsid w:val="004F4BF1"/>
    <w:rsid w:val="004F7A26"/>
    <w:rsid w:val="0050031B"/>
    <w:rsid w:val="005008D8"/>
    <w:rsid w:val="00501292"/>
    <w:rsid w:val="00501CA0"/>
    <w:rsid w:val="00501FE9"/>
    <w:rsid w:val="005023C2"/>
    <w:rsid w:val="0050329E"/>
    <w:rsid w:val="00504132"/>
    <w:rsid w:val="005048F4"/>
    <w:rsid w:val="005048F6"/>
    <w:rsid w:val="00505FBA"/>
    <w:rsid w:val="0050631C"/>
    <w:rsid w:val="0050649A"/>
    <w:rsid w:val="00511441"/>
    <w:rsid w:val="00511B16"/>
    <w:rsid w:val="0051251E"/>
    <w:rsid w:val="005127CA"/>
    <w:rsid w:val="00512CB4"/>
    <w:rsid w:val="005142E3"/>
    <w:rsid w:val="0051464B"/>
    <w:rsid w:val="0051470E"/>
    <w:rsid w:val="00514D70"/>
    <w:rsid w:val="0051673F"/>
    <w:rsid w:val="00516D98"/>
    <w:rsid w:val="00517086"/>
    <w:rsid w:val="00521504"/>
    <w:rsid w:val="005218F0"/>
    <w:rsid w:val="00522B0D"/>
    <w:rsid w:val="00523F97"/>
    <w:rsid w:val="00525178"/>
    <w:rsid w:val="00526FD2"/>
    <w:rsid w:val="00530E19"/>
    <w:rsid w:val="00531978"/>
    <w:rsid w:val="005339C1"/>
    <w:rsid w:val="00534D16"/>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3FAE"/>
    <w:rsid w:val="00564024"/>
    <w:rsid w:val="005642F3"/>
    <w:rsid w:val="00565117"/>
    <w:rsid w:val="00565209"/>
    <w:rsid w:val="005654C5"/>
    <w:rsid w:val="005705C4"/>
    <w:rsid w:val="00574044"/>
    <w:rsid w:val="0057425C"/>
    <w:rsid w:val="00574477"/>
    <w:rsid w:val="00574D49"/>
    <w:rsid w:val="00574FB1"/>
    <w:rsid w:val="00577F2F"/>
    <w:rsid w:val="00581E31"/>
    <w:rsid w:val="00583AC1"/>
    <w:rsid w:val="00585CED"/>
    <w:rsid w:val="0059029B"/>
    <w:rsid w:val="00591663"/>
    <w:rsid w:val="00593C9A"/>
    <w:rsid w:val="00594118"/>
    <w:rsid w:val="00594B09"/>
    <w:rsid w:val="00594B75"/>
    <w:rsid w:val="005954D8"/>
    <w:rsid w:val="0059593E"/>
    <w:rsid w:val="0059688A"/>
    <w:rsid w:val="00596AA8"/>
    <w:rsid w:val="00596D2F"/>
    <w:rsid w:val="00597198"/>
    <w:rsid w:val="00597E57"/>
    <w:rsid w:val="005A05B4"/>
    <w:rsid w:val="005A10DD"/>
    <w:rsid w:val="005A14D7"/>
    <w:rsid w:val="005A15B9"/>
    <w:rsid w:val="005A1C73"/>
    <w:rsid w:val="005A2DA8"/>
    <w:rsid w:val="005A3F89"/>
    <w:rsid w:val="005A5C68"/>
    <w:rsid w:val="005B13A5"/>
    <w:rsid w:val="005B3505"/>
    <w:rsid w:val="005B4777"/>
    <w:rsid w:val="005B4BF9"/>
    <w:rsid w:val="005B4E41"/>
    <w:rsid w:val="005B5222"/>
    <w:rsid w:val="005B53FD"/>
    <w:rsid w:val="005B6596"/>
    <w:rsid w:val="005B74FD"/>
    <w:rsid w:val="005C0B6B"/>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2CAC"/>
    <w:rsid w:val="00604771"/>
    <w:rsid w:val="0060493B"/>
    <w:rsid w:val="00606218"/>
    <w:rsid w:val="0061097A"/>
    <w:rsid w:val="006111E8"/>
    <w:rsid w:val="00611FB7"/>
    <w:rsid w:val="00612B45"/>
    <w:rsid w:val="00613AE9"/>
    <w:rsid w:val="00615469"/>
    <w:rsid w:val="0061612E"/>
    <w:rsid w:val="006161ED"/>
    <w:rsid w:val="00617C7B"/>
    <w:rsid w:val="0062008F"/>
    <w:rsid w:val="00620107"/>
    <w:rsid w:val="006204EF"/>
    <w:rsid w:val="00621E8B"/>
    <w:rsid w:val="006229DF"/>
    <w:rsid w:val="00623570"/>
    <w:rsid w:val="00623E04"/>
    <w:rsid w:val="00623F1F"/>
    <w:rsid w:val="00624070"/>
    <w:rsid w:val="006240B3"/>
    <w:rsid w:val="0062739B"/>
    <w:rsid w:val="006300B3"/>
    <w:rsid w:val="0063054D"/>
    <w:rsid w:val="00631AB1"/>
    <w:rsid w:val="00631F6C"/>
    <w:rsid w:val="00631FF5"/>
    <w:rsid w:val="0063280B"/>
    <w:rsid w:val="0063284B"/>
    <w:rsid w:val="00632DB4"/>
    <w:rsid w:val="00632E0D"/>
    <w:rsid w:val="0063616C"/>
    <w:rsid w:val="00640B8A"/>
    <w:rsid w:val="00641326"/>
    <w:rsid w:val="00641492"/>
    <w:rsid w:val="00641762"/>
    <w:rsid w:val="00641816"/>
    <w:rsid w:val="00641F1F"/>
    <w:rsid w:val="006422D8"/>
    <w:rsid w:val="00642D0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7053"/>
    <w:rsid w:val="006B04EB"/>
    <w:rsid w:val="006B1423"/>
    <w:rsid w:val="006B23A9"/>
    <w:rsid w:val="006B355C"/>
    <w:rsid w:val="006B3752"/>
    <w:rsid w:val="006B3D6C"/>
    <w:rsid w:val="006B417D"/>
    <w:rsid w:val="006B421A"/>
    <w:rsid w:val="006B4869"/>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547F"/>
    <w:rsid w:val="006F63F4"/>
    <w:rsid w:val="006F6525"/>
    <w:rsid w:val="0070054B"/>
    <w:rsid w:val="00701D68"/>
    <w:rsid w:val="00702E96"/>
    <w:rsid w:val="00702EEB"/>
    <w:rsid w:val="00706062"/>
    <w:rsid w:val="00707808"/>
    <w:rsid w:val="00710177"/>
    <w:rsid w:val="0071201D"/>
    <w:rsid w:val="0071218F"/>
    <w:rsid w:val="00712D68"/>
    <w:rsid w:val="00714403"/>
    <w:rsid w:val="00714832"/>
    <w:rsid w:val="00715999"/>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7BA"/>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70F6"/>
    <w:rsid w:val="00772ACE"/>
    <w:rsid w:val="00773B35"/>
    <w:rsid w:val="0077680D"/>
    <w:rsid w:val="0078107C"/>
    <w:rsid w:val="00782568"/>
    <w:rsid w:val="007825E0"/>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344C"/>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378"/>
    <w:rsid w:val="00802BA2"/>
    <w:rsid w:val="008046C0"/>
    <w:rsid w:val="0080538E"/>
    <w:rsid w:val="0080706C"/>
    <w:rsid w:val="00807745"/>
    <w:rsid w:val="00810C1F"/>
    <w:rsid w:val="0081196C"/>
    <w:rsid w:val="008139A0"/>
    <w:rsid w:val="00815624"/>
    <w:rsid w:val="0081570E"/>
    <w:rsid w:val="0081603A"/>
    <w:rsid w:val="00816AB6"/>
    <w:rsid w:val="00817502"/>
    <w:rsid w:val="00820951"/>
    <w:rsid w:val="00821680"/>
    <w:rsid w:val="00822601"/>
    <w:rsid w:val="00824853"/>
    <w:rsid w:val="00824B71"/>
    <w:rsid w:val="00825038"/>
    <w:rsid w:val="00825A6F"/>
    <w:rsid w:val="00825F54"/>
    <w:rsid w:val="0083120E"/>
    <w:rsid w:val="0083138B"/>
    <w:rsid w:val="00831524"/>
    <w:rsid w:val="008318E5"/>
    <w:rsid w:val="00831D5D"/>
    <w:rsid w:val="00833E5F"/>
    <w:rsid w:val="00833F05"/>
    <w:rsid w:val="0083460A"/>
    <w:rsid w:val="008349B6"/>
    <w:rsid w:val="008363B7"/>
    <w:rsid w:val="0084121A"/>
    <w:rsid w:val="00842344"/>
    <w:rsid w:val="00842B36"/>
    <w:rsid w:val="00842E42"/>
    <w:rsid w:val="0084342F"/>
    <w:rsid w:val="0084439B"/>
    <w:rsid w:val="008451EB"/>
    <w:rsid w:val="00845923"/>
    <w:rsid w:val="008460B5"/>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DD5"/>
    <w:rsid w:val="00863E2C"/>
    <w:rsid w:val="0086479A"/>
    <w:rsid w:val="00865389"/>
    <w:rsid w:val="008665CD"/>
    <w:rsid w:val="0086667D"/>
    <w:rsid w:val="00866B13"/>
    <w:rsid w:val="00867553"/>
    <w:rsid w:val="008704E7"/>
    <w:rsid w:val="00871F88"/>
    <w:rsid w:val="0087224E"/>
    <w:rsid w:val="0087351B"/>
    <w:rsid w:val="00873C43"/>
    <w:rsid w:val="0087459D"/>
    <w:rsid w:val="00874814"/>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4F7E"/>
    <w:rsid w:val="008B53FE"/>
    <w:rsid w:val="008B54AE"/>
    <w:rsid w:val="008B6D52"/>
    <w:rsid w:val="008C0ACC"/>
    <w:rsid w:val="008C1236"/>
    <w:rsid w:val="008C1693"/>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41E7"/>
    <w:rsid w:val="008D43A1"/>
    <w:rsid w:val="008D513B"/>
    <w:rsid w:val="008D516A"/>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8F7969"/>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2DCC"/>
    <w:rsid w:val="009237FD"/>
    <w:rsid w:val="00923C58"/>
    <w:rsid w:val="00924C54"/>
    <w:rsid w:val="00924E8D"/>
    <w:rsid w:val="009257A8"/>
    <w:rsid w:val="00926E25"/>
    <w:rsid w:val="00930753"/>
    <w:rsid w:val="009307FB"/>
    <w:rsid w:val="00930C5D"/>
    <w:rsid w:val="009318B8"/>
    <w:rsid w:val="00931E3A"/>
    <w:rsid w:val="00932877"/>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3BF"/>
    <w:rsid w:val="00962DBE"/>
    <w:rsid w:val="00963D9F"/>
    <w:rsid w:val="00964723"/>
    <w:rsid w:val="00964A9C"/>
    <w:rsid w:val="00965027"/>
    <w:rsid w:val="00966D55"/>
    <w:rsid w:val="0096797E"/>
    <w:rsid w:val="00967F48"/>
    <w:rsid w:val="00970127"/>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3C8"/>
    <w:rsid w:val="009A5335"/>
    <w:rsid w:val="009A5B7B"/>
    <w:rsid w:val="009A5C6C"/>
    <w:rsid w:val="009A682D"/>
    <w:rsid w:val="009A6B53"/>
    <w:rsid w:val="009A7CBD"/>
    <w:rsid w:val="009B3E4F"/>
    <w:rsid w:val="009B4CC9"/>
    <w:rsid w:val="009B6246"/>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6D73"/>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D80"/>
    <w:rsid w:val="009E0F48"/>
    <w:rsid w:val="009E1347"/>
    <w:rsid w:val="009E2C72"/>
    <w:rsid w:val="009E570E"/>
    <w:rsid w:val="009E57E4"/>
    <w:rsid w:val="009E7361"/>
    <w:rsid w:val="009F0725"/>
    <w:rsid w:val="009F0822"/>
    <w:rsid w:val="009F0AF7"/>
    <w:rsid w:val="009F1252"/>
    <w:rsid w:val="009F2018"/>
    <w:rsid w:val="009F2528"/>
    <w:rsid w:val="009F364F"/>
    <w:rsid w:val="009F42B7"/>
    <w:rsid w:val="009F5DAB"/>
    <w:rsid w:val="009F5E61"/>
    <w:rsid w:val="009F625F"/>
    <w:rsid w:val="009F672C"/>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D0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3BB1"/>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687"/>
    <w:rsid w:val="00A669D6"/>
    <w:rsid w:val="00A67B02"/>
    <w:rsid w:val="00A67E11"/>
    <w:rsid w:val="00A67FA1"/>
    <w:rsid w:val="00A7076F"/>
    <w:rsid w:val="00A70E46"/>
    <w:rsid w:val="00A71242"/>
    <w:rsid w:val="00A733B3"/>
    <w:rsid w:val="00A73640"/>
    <w:rsid w:val="00A73BA0"/>
    <w:rsid w:val="00A74531"/>
    <w:rsid w:val="00A74966"/>
    <w:rsid w:val="00A759A3"/>
    <w:rsid w:val="00A77E7F"/>
    <w:rsid w:val="00A80D3B"/>
    <w:rsid w:val="00A8104D"/>
    <w:rsid w:val="00A81839"/>
    <w:rsid w:val="00A827B5"/>
    <w:rsid w:val="00A82B12"/>
    <w:rsid w:val="00A831DC"/>
    <w:rsid w:val="00A83844"/>
    <w:rsid w:val="00A84B7A"/>
    <w:rsid w:val="00A86C79"/>
    <w:rsid w:val="00A86CC1"/>
    <w:rsid w:val="00A87426"/>
    <w:rsid w:val="00A87F76"/>
    <w:rsid w:val="00A90B5F"/>
    <w:rsid w:val="00A91310"/>
    <w:rsid w:val="00A92038"/>
    <w:rsid w:val="00A924FD"/>
    <w:rsid w:val="00A92950"/>
    <w:rsid w:val="00A92D05"/>
    <w:rsid w:val="00A94389"/>
    <w:rsid w:val="00A947B6"/>
    <w:rsid w:val="00A95AC1"/>
    <w:rsid w:val="00A95BE0"/>
    <w:rsid w:val="00A9749A"/>
    <w:rsid w:val="00A97E4A"/>
    <w:rsid w:val="00AA0E6D"/>
    <w:rsid w:val="00AA1258"/>
    <w:rsid w:val="00AA133E"/>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392B"/>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3BBB"/>
    <w:rsid w:val="00B379C0"/>
    <w:rsid w:val="00B40974"/>
    <w:rsid w:val="00B455B5"/>
    <w:rsid w:val="00B45DF8"/>
    <w:rsid w:val="00B46756"/>
    <w:rsid w:val="00B46EAD"/>
    <w:rsid w:val="00B47224"/>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282C"/>
    <w:rsid w:val="00B931CF"/>
    <w:rsid w:val="00B97AAF"/>
    <w:rsid w:val="00B97F1C"/>
    <w:rsid w:val="00BA56BD"/>
    <w:rsid w:val="00BA5CB0"/>
    <w:rsid w:val="00BA7DA2"/>
    <w:rsid w:val="00BB01FF"/>
    <w:rsid w:val="00BB17F8"/>
    <w:rsid w:val="00BB1CBD"/>
    <w:rsid w:val="00BB2D4F"/>
    <w:rsid w:val="00BB3109"/>
    <w:rsid w:val="00BB4F9D"/>
    <w:rsid w:val="00BB52AE"/>
    <w:rsid w:val="00BB5B11"/>
    <w:rsid w:val="00BB634C"/>
    <w:rsid w:val="00BB6490"/>
    <w:rsid w:val="00BB6B9D"/>
    <w:rsid w:val="00BB7707"/>
    <w:rsid w:val="00BB78A8"/>
    <w:rsid w:val="00BB7EC1"/>
    <w:rsid w:val="00BC0B1B"/>
    <w:rsid w:val="00BC35B1"/>
    <w:rsid w:val="00BC5FA3"/>
    <w:rsid w:val="00BD178C"/>
    <w:rsid w:val="00BD22BA"/>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1564"/>
    <w:rsid w:val="00C033B4"/>
    <w:rsid w:val="00C03407"/>
    <w:rsid w:val="00C03C90"/>
    <w:rsid w:val="00C0456A"/>
    <w:rsid w:val="00C04EB8"/>
    <w:rsid w:val="00C0631A"/>
    <w:rsid w:val="00C070C3"/>
    <w:rsid w:val="00C07117"/>
    <w:rsid w:val="00C07907"/>
    <w:rsid w:val="00C07DA9"/>
    <w:rsid w:val="00C1219C"/>
    <w:rsid w:val="00C128C2"/>
    <w:rsid w:val="00C12D44"/>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5D10"/>
    <w:rsid w:val="00C2671D"/>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963"/>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37A4"/>
    <w:rsid w:val="00C94035"/>
    <w:rsid w:val="00C95502"/>
    <w:rsid w:val="00C95859"/>
    <w:rsid w:val="00C968FE"/>
    <w:rsid w:val="00CA081F"/>
    <w:rsid w:val="00CA09BC"/>
    <w:rsid w:val="00CA2B92"/>
    <w:rsid w:val="00CA2F14"/>
    <w:rsid w:val="00CA2FB5"/>
    <w:rsid w:val="00CA4036"/>
    <w:rsid w:val="00CA51C6"/>
    <w:rsid w:val="00CA553D"/>
    <w:rsid w:val="00CA5B7A"/>
    <w:rsid w:val="00CA6FC6"/>
    <w:rsid w:val="00CA76C2"/>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1D25"/>
    <w:rsid w:val="00CD3D59"/>
    <w:rsid w:val="00CD3ED0"/>
    <w:rsid w:val="00CD6BB2"/>
    <w:rsid w:val="00CD6BC1"/>
    <w:rsid w:val="00CD72FB"/>
    <w:rsid w:val="00CD7976"/>
    <w:rsid w:val="00CE0BA3"/>
    <w:rsid w:val="00CE1D1B"/>
    <w:rsid w:val="00CE1FBD"/>
    <w:rsid w:val="00CE2B97"/>
    <w:rsid w:val="00CE4D8A"/>
    <w:rsid w:val="00CE5A6E"/>
    <w:rsid w:val="00CE6714"/>
    <w:rsid w:val="00CE79B5"/>
    <w:rsid w:val="00CF0886"/>
    <w:rsid w:val="00CF1DAF"/>
    <w:rsid w:val="00CF2106"/>
    <w:rsid w:val="00CF223B"/>
    <w:rsid w:val="00CF38D6"/>
    <w:rsid w:val="00CF4254"/>
    <w:rsid w:val="00CF6CF8"/>
    <w:rsid w:val="00CF70C8"/>
    <w:rsid w:val="00D01122"/>
    <w:rsid w:val="00D012AB"/>
    <w:rsid w:val="00D066E2"/>
    <w:rsid w:val="00D06839"/>
    <w:rsid w:val="00D0716B"/>
    <w:rsid w:val="00D103A3"/>
    <w:rsid w:val="00D110F6"/>
    <w:rsid w:val="00D11817"/>
    <w:rsid w:val="00D140DC"/>
    <w:rsid w:val="00D141E8"/>
    <w:rsid w:val="00D1429D"/>
    <w:rsid w:val="00D142EF"/>
    <w:rsid w:val="00D14355"/>
    <w:rsid w:val="00D14938"/>
    <w:rsid w:val="00D153FB"/>
    <w:rsid w:val="00D16389"/>
    <w:rsid w:val="00D16E3D"/>
    <w:rsid w:val="00D17241"/>
    <w:rsid w:val="00D1739E"/>
    <w:rsid w:val="00D17BA8"/>
    <w:rsid w:val="00D2121E"/>
    <w:rsid w:val="00D21D0B"/>
    <w:rsid w:val="00D22843"/>
    <w:rsid w:val="00D25E53"/>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6F"/>
    <w:rsid w:val="00D43CEA"/>
    <w:rsid w:val="00D440E9"/>
    <w:rsid w:val="00D44595"/>
    <w:rsid w:val="00D4513D"/>
    <w:rsid w:val="00D45AED"/>
    <w:rsid w:val="00D500B6"/>
    <w:rsid w:val="00D5052D"/>
    <w:rsid w:val="00D5112D"/>
    <w:rsid w:val="00D52CAD"/>
    <w:rsid w:val="00D53663"/>
    <w:rsid w:val="00D53D41"/>
    <w:rsid w:val="00D55AD7"/>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37A2"/>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578E"/>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E56"/>
    <w:rsid w:val="00DE2D89"/>
    <w:rsid w:val="00DE3042"/>
    <w:rsid w:val="00DE438A"/>
    <w:rsid w:val="00DE4A24"/>
    <w:rsid w:val="00DE4D66"/>
    <w:rsid w:val="00DE5FDD"/>
    <w:rsid w:val="00DE7338"/>
    <w:rsid w:val="00DE783B"/>
    <w:rsid w:val="00DF0178"/>
    <w:rsid w:val="00DF0839"/>
    <w:rsid w:val="00DF08EB"/>
    <w:rsid w:val="00DF11BB"/>
    <w:rsid w:val="00DF2177"/>
    <w:rsid w:val="00DF290F"/>
    <w:rsid w:val="00DF2E15"/>
    <w:rsid w:val="00DF30BE"/>
    <w:rsid w:val="00DF3196"/>
    <w:rsid w:val="00DF35BC"/>
    <w:rsid w:val="00DF379A"/>
    <w:rsid w:val="00DF7D53"/>
    <w:rsid w:val="00E003F2"/>
    <w:rsid w:val="00E00D20"/>
    <w:rsid w:val="00E011C2"/>
    <w:rsid w:val="00E021A0"/>
    <w:rsid w:val="00E023BF"/>
    <w:rsid w:val="00E02B4B"/>
    <w:rsid w:val="00E02C6E"/>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0F53"/>
    <w:rsid w:val="00E71D5A"/>
    <w:rsid w:val="00E7627B"/>
    <w:rsid w:val="00E7655B"/>
    <w:rsid w:val="00E77889"/>
    <w:rsid w:val="00E77E06"/>
    <w:rsid w:val="00E803E0"/>
    <w:rsid w:val="00E81D28"/>
    <w:rsid w:val="00E822E9"/>
    <w:rsid w:val="00E832BC"/>
    <w:rsid w:val="00E843E3"/>
    <w:rsid w:val="00E8474A"/>
    <w:rsid w:val="00E84C02"/>
    <w:rsid w:val="00E84FB0"/>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60B0"/>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6A14"/>
    <w:rsid w:val="00F17AFA"/>
    <w:rsid w:val="00F20FB8"/>
    <w:rsid w:val="00F2389A"/>
    <w:rsid w:val="00F23AA7"/>
    <w:rsid w:val="00F23B53"/>
    <w:rsid w:val="00F24099"/>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35D"/>
    <w:rsid w:val="00F66903"/>
    <w:rsid w:val="00F66CAC"/>
    <w:rsid w:val="00F675FC"/>
    <w:rsid w:val="00F679D3"/>
    <w:rsid w:val="00F7013D"/>
    <w:rsid w:val="00F70D4D"/>
    <w:rsid w:val="00F71281"/>
    <w:rsid w:val="00F725AB"/>
    <w:rsid w:val="00F73BD2"/>
    <w:rsid w:val="00F752F0"/>
    <w:rsid w:val="00F75A70"/>
    <w:rsid w:val="00F7768B"/>
    <w:rsid w:val="00F77E22"/>
    <w:rsid w:val="00F804C1"/>
    <w:rsid w:val="00F8073F"/>
    <w:rsid w:val="00F81ABC"/>
    <w:rsid w:val="00F8294C"/>
    <w:rsid w:val="00F82A1D"/>
    <w:rsid w:val="00F82F50"/>
    <w:rsid w:val="00F833BB"/>
    <w:rsid w:val="00F836BA"/>
    <w:rsid w:val="00F8437F"/>
    <w:rsid w:val="00F84427"/>
    <w:rsid w:val="00F84A07"/>
    <w:rsid w:val="00F858D6"/>
    <w:rsid w:val="00F85E08"/>
    <w:rsid w:val="00F8612B"/>
    <w:rsid w:val="00F873FB"/>
    <w:rsid w:val="00F90D4A"/>
    <w:rsid w:val="00F90ECF"/>
    <w:rsid w:val="00F934F2"/>
    <w:rsid w:val="00F93D00"/>
    <w:rsid w:val="00F93FCE"/>
    <w:rsid w:val="00F94346"/>
    <w:rsid w:val="00F94785"/>
    <w:rsid w:val="00F958EA"/>
    <w:rsid w:val="00F96267"/>
    <w:rsid w:val="00F96562"/>
    <w:rsid w:val="00F96B17"/>
    <w:rsid w:val="00F96F16"/>
    <w:rsid w:val="00F97019"/>
    <w:rsid w:val="00F9724B"/>
    <w:rsid w:val="00F976DF"/>
    <w:rsid w:val="00FA0157"/>
    <w:rsid w:val="00FA01E8"/>
    <w:rsid w:val="00FA1DC6"/>
    <w:rsid w:val="00FA23F8"/>
    <w:rsid w:val="00FA28B9"/>
    <w:rsid w:val="00FA4F64"/>
    <w:rsid w:val="00FA5C72"/>
    <w:rsid w:val="00FA61A0"/>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E063E"/>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15:docId w15:val="{1717EC3E-3F82-4850-828D-C36E9F74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083680"/>
    <w:pPr>
      <w:spacing w:before="360" w:after="120"/>
      <w:outlineLvl w:val="0"/>
    </w:pPr>
    <w:rPr>
      <w:b/>
      <w:spacing w:val="20"/>
      <w:sz w:val="26"/>
      <w:szCs w:val="26"/>
    </w:rPr>
  </w:style>
  <w:style w:type="paragraph" w:styleId="Heading2">
    <w:name w:val="heading 2"/>
    <w:basedOn w:val="Paragraph"/>
    <w:next w:val="Paragraph"/>
    <w:link w:val="Heading2Char"/>
    <w:autoRedefine/>
    <w:qFormat/>
    <w:rsid w:val="005C36C2"/>
    <w:pPr>
      <w:keepNext/>
      <w:numPr>
        <w:ilvl w:val="1"/>
        <w:numId w:val="1"/>
      </w:numPr>
      <w:spacing w:before="240" w:after="120" w:line="360" w:lineRule="auto"/>
      <w:jc w:val="left"/>
      <w:outlineLvl w:val="1"/>
    </w:pPr>
    <w:rPr>
      <w:b/>
      <w:bCs/>
      <w:sz w:val="26"/>
      <w:szCs w:val="28"/>
    </w:rPr>
  </w:style>
  <w:style w:type="paragraph" w:styleId="Heading3">
    <w:name w:val="heading 3"/>
    <w:basedOn w:val="Paragraph"/>
    <w:next w:val="Paragraph"/>
    <w:link w:val="Heading3Char"/>
    <w:autoRedefine/>
    <w:qFormat/>
    <w:rsid w:val="000704D4"/>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83680"/>
    <w:rPr>
      <w:b/>
      <w:spacing w:val="20"/>
      <w:sz w:val="26"/>
      <w:szCs w:val="26"/>
    </w:rPr>
  </w:style>
  <w:style w:type="character" w:customStyle="1" w:styleId="Heading2Char">
    <w:name w:val="Heading 2 Char"/>
    <w:link w:val="Heading2"/>
    <w:rsid w:val="005C36C2"/>
    <w:rPr>
      <w:b/>
      <w:bCs/>
      <w:sz w:val="26"/>
      <w:szCs w:val="28"/>
    </w:rPr>
  </w:style>
  <w:style w:type="character" w:customStyle="1" w:styleId="Heading3Char">
    <w:name w:val="Heading 3 Char"/>
    <w:link w:val="Heading3"/>
    <w:rsid w:val="000704D4"/>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paragraph" w:styleId="TOCHeading">
    <w:name w:val="TOC Heading"/>
    <w:basedOn w:val="Heading1"/>
    <w:next w:val="Normal"/>
    <w:uiPriority w:val="39"/>
    <w:unhideWhenUsed/>
    <w:qFormat/>
    <w:rsid w:val="008C1693"/>
    <w:pPr>
      <w:keepNext/>
      <w:keepLines/>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pacing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86267228">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054">
      <w:bodyDiv w:val="1"/>
      <w:marLeft w:val="0"/>
      <w:marRight w:val="0"/>
      <w:marTop w:val="0"/>
      <w:marBottom w:val="0"/>
      <w:divBdr>
        <w:top w:val="none" w:sz="0" w:space="0" w:color="auto"/>
        <w:left w:val="none" w:sz="0" w:space="0" w:color="auto"/>
        <w:bottom w:val="none" w:sz="0" w:space="0" w:color="auto"/>
        <w:right w:val="none" w:sz="0" w:space="0" w:color="auto"/>
      </w:divBdr>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292908685">
      <w:bodyDiv w:val="1"/>
      <w:marLeft w:val="0"/>
      <w:marRight w:val="0"/>
      <w:marTop w:val="0"/>
      <w:marBottom w:val="0"/>
      <w:divBdr>
        <w:top w:val="none" w:sz="0" w:space="0" w:color="auto"/>
        <w:left w:val="none" w:sz="0" w:space="0" w:color="auto"/>
        <w:bottom w:val="none" w:sz="0" w:space="0" w:color="auto"/>
        <w:right w:val="none" w:sz="0" w:space="0" w:color="auto"/>
      </w:divBdr>
    </w:div>
    <w:div w:id="296036985">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375736292">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48148615">
      <w:bodyDiv w:val="1"/>
      <w:marLeft w:val="0"/>
      <w:marRight w:val="0"/>
      <w:marTop w:val="0"/>
      <w:marBottom w:val="0"/>
      <w:divBdr>
        <w:top w:val="none" w:sz="0" w:space="0" w:color="auto"/>
        <w:left w:val="none" w:sz="0" w:space="0" w:color="auto"/>
        <w:bottom w:val="none" w:sz="0" w:space="0" w:color="auto"/>
        <w:right w:val="none" w:sz="0" w:space="0" w:color="auto"/>
      </w:divBdr>
    </w:div>
    <w:div w:id="555551421">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51565727">
      <w:bodyDiv w:val="1"/>
      <w:marLeft w:val="0"/>
      <w:marRight w:val="0"/>
      <w:marTop w:val="0"/>
      <w:marBottom w:val="0"/>
      <w:divBdr>
        <w:top w:val="none" w:sz="0" w:space="0" w:color="auto"/>
        <w:left w:val="none" w:sz="0" w:space="0" w:color="auto"/>
        <w:bottom w:val="none" w:sz="0" w:space="0" w:color="auto"/>
        <w:right w:val="none" w:sz="0" w:space="0" w:color="auto"/>
      </w:divBdr>
    </w:div>
    <w:div w:id="657655916">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5960519">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69731451">
      <w:bodyDiv w:val="1"/>
      <w:marLeft w:val="0"/>
      <w:marRight w:val="0"/>
      <w:marTop w:val="0"/>
      <w:marBottom w:val="0"/>
      <w:divBdr>
        <w:top w:val="none" w:sz="0" w:space="0" w:color="auto"/>
        <w:left w:val="none" w:sz="0" w:space="0" w:color="auto"/>
        <w:bottom w:val="none" w:sz="0" w:space="0" w:color="auto"/>
        <w:right w:val="none" w:sz="0" w:space="0" w:color="auto"/>
      </w:divBdr>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58530567">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202398662">
      <w:bodyDiv w:val="1"/>
      <w:marLeft w:val="0"/>
      <w:marRight w:val="0"/>
      <w:marTop w:val="0"/>
      <w:marBottom w:val="0"/>
      <w:divBdr>
        <w:top w:val="none" w:sz="0" w:space="0" w:color="auto"/>
        <w:left w:val="none" w:sz="0" w:space="0" w:color="auto"/>
        <w:bottom w:val="none" w:sz="0" w:space="0" w:color="auto"/>
        <w:right w:val="none" w:sz="0" w:space="0" w:color="auto"/>
      </w:divBdr>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212880926">
      <w:bodyDiv w:val="1"/>
      <w:marLeft w:val="0"/>
      <w:marRight w:val="0"/>
      <w:marTop w:val="0"/>
      <w:marBottom w:val="0"/>
      <w:divBdr>
        <w:top w:val="none" w:sz="0" w:space="0" w:color="auto"/>
        <w:left w:val="none" w:sz="0" w:space="0" w:color="auto"/>
        <w:bottom w:val="none" w:sz="0" w:space="0" w:color="auto"/>
        <w:right w:val="none" w:sz="0" w:space="0" w:color="auto"/>
      </w:divBdr>
    </w:div>
    <w:div w:id="1250770426">
      <w:bodyDiv w:val="1"/>
      <w:marLeft w:val="0"/>
      <w:marRight w:val="0"/>
      <w:marTop w:val="0"/>
      <w:marBottom w:val="0"/>
      <w:divBdr>
        <w:top w:val="none" w:sz="0" w:space="0" w:color="auto"/>
        <w:left w:val="none" w:sz="0" w:space="0" w:color="auto"/>
        <w:bottom w:val="none" w:sz="0" w:space="0" w:color="auto"/>
        <w:right w:val="none" w:sz="0" w:space="0" w:color="auto"/>
      </w:divBdr>
    </w:div>
    <w:div w:id="1288779604">
      <w:bodyDiv w:val="1"/>
      <w:marLeft w:val="0"/>
      <w:marRight w:val="0"/>
      <w:marTop w:val="0"/>
      <w:marBottom w:val="0"/>
      <w:divBdr>
        <w:top w:val="none" w:sz="0" w:space="0" w:color="auto"/>
        <w:left w:val="none" w:sz="0" w:space="0" w:color="auto"/>
        <w:bottom w:val="none" w:sz="0" w:space="0" w:color="auto"/>
        <w:right w:val="none" w:sz="0" w:space="0" w:color="auto"/>
      </w:divBdr>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64087309">
      <w:bodyDiv w:val="1"/>
      <w:marLeft w:val="0"/>
      <w:marRight w:val="0"/>
      <w:marTop w:val="0"/>
      <w:marBottom w:val="0"/>
      <w:divBdr>
        <w:top w:val="none" w:sz="0" w:space="0" w:color="auto"/>
        <w:left w:val="none" w:sz="0" w:space="0" w:color="auto"/>
        <w:bottom w:val="none" w:sz="0" w:space="0" w:color="auto"/>
        <w:right w:val="none" w:sz="0" w:space="0" w:color="auto"/>
      </w:divBdr>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07801362">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472093185">
      <w:bodyDiv w:val="1"/>
      <w:marLeft w:val="0"/>
      <w:marRight w:val="0"/>
      <w:marTop w:val="0"/>
      <w:marBottom w:val="0"/>
      <w:divBdr>
        <w:top w:val="none" w:sz="0" w:space="0" w:color="auto"/>
        <w:left w:val="none" w:sz="0" w:space="0" w:color="auto"/>
        <w:bottom w:val="none" w:sz="0" w:space="0" w:color="auto"/>
        <w:right w:val="none" w:sz="0" w:space="0" w:color="auto"/>
      </w:divBdr>
    </w:div>
    <w:div w:id="1490712357">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5467982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36972922">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2348858">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00481939">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587">
      <w:bodyDiv w:val="1"/>
      <w:marLeft w:val="0"/>
      <w:marRight w:val="0"/>
      <w:marTop w:val="0"/>
      <w:marBottom w:val="0"/>
      <w:divBdr>
        <w:top w:val="none" w:sz="0" w:space="0" w:color="auto"/>
        <w:left w:val="none" w:sz="0" w:space="0" w:color="auto"/>
        <w:bottom w:val="none" w:sz="0" w:space="0" w:color="auto"/>
        <w:right w:val="none" w:sz="0" w:space="0" w:color="auto"/>
      </w:divBdr>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EF1CA3B4-E17B-4494-8E4E-C76A4513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5723</TotalTime>
  <Pages>27</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24941</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Hien Le</cp:lastModifiedBy>
  <cp:revision>32</cp:revision>
  <cp:lastPrinted>2019-01-07T07:18:00Z</cp:lastPrinted>
  <dcterms:created xsi:type="dcterms:W3CDTF">2021-01-12T08:39:00Z</dcterms:created>
  <dcterms:modified xsi:type="dcterms:W3CDTF">2022-02-27T16:02:00Z</dcterms:modified>
</cp:coreProperties>
</file>