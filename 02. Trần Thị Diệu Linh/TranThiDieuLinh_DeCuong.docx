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544E5" w14:textId="77777777" w:rsidR="00256A67" w:rsidRPr="00F16A14" w:rsidRDefault="00256A67" w:rsidP="00D90EB7">
      <w:pPr>
        <w:jc w:val="center"/>
        <w:rPr>
          <w:b/>
          <w:bCs/>
          <w:sz w:val="26"/>
          <w:szCs w:val="26"/>
          <w:lang w:val="de-DE"/>
        </w:rPr>
      </w:pPr>
      <w:bookmarkStart w:id="0" w:name="_Hlk38701816"/>
      <w:bookmarkEnd w:id="0"/>
    </w:p>
    <w:p w14:paraId="7940BA8A" w14:textId="77777777" w:rsidR="00D90EB7" w:rsidRPr="00CC2BDC" w:rsidRDefault="00D90EB7" w:rsidP="00EC6C65">
      <w:pPr>
        <w:spacing w:line="276" w:lineRule="auto"/>
        <w:jc w:val="center"/>
        <w:rPr>
          <w:b/>
          <w:bCs/>
          <w:sz w:val="28"/>
          <w:szCs w:val="28"/>
          <w:lang w:val="de-DE"/>
        </w:rPr>
      </w:pPr>
      <w:r w:rsidRPr="00CC2BDC">
        <w:rPr>
          <w:b/>
          <w:bCs/>
          <w:sz w:val="28"/>
          <w:szCs w:val="28"/>
          <w:lang w:val="de-DE"/>
        </w:rPr>
        <w:t>ĐẠI HỌC ĐÀ NẴNG</w:t>
      </w:r>
    </w:p>
    <w:p w14:paraId="43412690" w14:textId="77777777" w:rsidR="00D90EB7" w:rsidRPr="00CC2BDC" w:rsidRDefault="00D90EB7" w:rsidP="00EC6C65">
      <w:pPr>
        <w:spacing w:line="276" w:lineRule="auto"/>
        <w:jc w:val="center"/>
        <w:rPr>
          <w:b/>
          <w:bCs/>
          <w:sz w:val="28"/>
          <w:szCs w:val="28"/>
          <w:lang w:val="de-DE"/>
        </w:rPr>
      </w:pPr>
      <w:r w:rsidRPr="00CC2BDC">
        <w:rPr>
          <w:b/>
          <w:bCs/>
          <w:sz w:val="28"/>
          <w:szCs w:val="28"/>
          <w:lang w:val="de-DE"/>
        </w:rPr>
        <w:t>TRƯỜNG ĐẠI HỌC KINH TẾ</w:t>
      </w:r>
    </w:p>
    <w:p w14:paraId="35713868" w14:textId="77777777" w:rsidR="00D90EB7" w:rsidRPr="00F16A14" w:rsidRDefault="00D90EB7" w:rsidP="00EC6C65">
      <w:pPr>
        <w:spacing w:line="276" w:lineRule="auto"/>
        <w:jc w:val="center"/>
        <w:rPr>
          <w:bCs/>
          <w:sz w:val="26"/>
          <w:szCs w:val="26"/>
        </w:rPr>
      </w:pPr>
      <w:r w:rsidRPr="00F16A14">
        <w:rPr>
          <w:bCs/>
          <w:sz w:val="26"/>
          <w:szCs w:val="26"/>
        </w:rPr>
        <w:sym w:font="Wingdings" w:char="F099"/>
      </w:r>
      <w:r w:rsidRPr="00F16A14">
        <w:rPr>
          <w:bCs/>
          <w:sz w:val="26"/>
          <w:szCs w:val="26"/>
        </w:rPr>
        <w:t xml:space="preserve"> </w:t>
      </w:r>
      <w:r w:rsidRPr="00F16A14">
        <w:rPr>
          <w:bCs/>
          <w:sz w:val="26"/>
          <w:szCs w:val="26"/>
        </w:rPr>
        <w:sym w:font="Wingdings" w:char="F026"/>
      </w:r>
      <w:r w:rsidRPr="00F16A14">
        <w:rPr>
          <w:bCs/>
          <w:sz w:val="26"/>
          <w:szCs w:val="26"/>
        </w:rPr>
        <w:t xml:space="preserve"> </w:t>
      </w:r>
      <w:r w:rsidRPr="00F16A14">
        <w:rPr>
          <w:bCs/>
          <w:sz w:val="26"/>
          <w:szCs w:val="26"/>
        </w:rPr>
        <w:sym w:font="Wingdings" w:char="F098"/>
      </w:r>
    </w:p>
    <w:p w14:paraId="538DBC4E" w14:textId="77777777" w:rsidR="005C5698" w:rsidRPr="00F16A14" w:rsidRDefault="005C5698" w:rsidP="00D90EB7">
      <w:pPr>
        <w:jc w:val="center"/>
        <w:rPr>
          <w:bCs/>
          <w:sz w:val="26"/>
          <w:szCs w:val="26"/>
        </w:rPr>
      </w:pPr>
    </w:p>
    <w:p w14:paraId="7F7DE3F5" w14:textId="77777777" w:rsidR="00735D53" w:rsidRPr="00F16A14" w:rsidRDefault="00735D53" w:rsidP="00D90EB7">
      <w:pPr>
        <w:jc w:val="center"/>
        <w:rPr>
          <w:bCs/>
          <w:sz w:val="26"/>
          <w:szCs w:val="26"/>
        </w:rPr>
      </w:pPr>
    </w:p>
    <w:p w14:paraId="1B9F363A" w14:textId="77777777" w:rsidR="00D90EB7" w:rsidRPr="00F16A14" w:rsidRDefault="00D90EB7" w:rsidP="00D90EB7">
      <w:pPr>
        <w:jc w:val="center"/>
        <w:rPr>
          <w:bCs/>
          <w:sz w:val="26"/>
          <w:szCs w:val="26"/>
        </w:rPr>
      </w:pPr>
      <w:r w:rsidRPr="00F16A14">
        <w:rPr>
          <w:b/>
          <w:bCs/>
          <w:noProof/>
          <w:sz w:val="26"/>
          <w:szCs w:val="26"/>
        </w:rPr>
        <w:drawing>
          <wp:inline distT="0" distB="0" distL="0" distR="0" wp14:anchorId="3C34A767" wp14:editId="4B06DE14">
            <wp:extent cx="838200" cy="838200"/>
            <wp:effectExtent l="0" t="0" r="0" b="0"/>
            <wp:docPr id="3" name="Picture 3" descr="dhk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hkt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718" cy="84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00B3D" w14:textId="77777777" w:rsidR="005C5698" w:rsidRPr="00F16A14" w:rsidRDefault="005C5698" w:rsidP="00D90EB7">
      <w:pPr>
        <w:jc w:val="center"/>
        <w:rPr>
          <w:bCs/>
          <w:sz w:val="26"/>
          <w:szCs w:val="26"/>
        </w:rPr>
      </w:pPr>
    </w:p>
    <w:p w14:paraId="24EBF788" w14:textId="77777777" w:rsidR="005C5698" w:rsidRPr="00F16A14" w:rsidRDefault="005C5698" w:rsidP="00D90EB7">
      <w:pPr>
        <w:jc w:val="center"/>
        <w:rPr>
          <w:bCs/>
          <w:sz w:val="26"/>
          <w:szCs w:val="26"/>
        </w:rPr>
      </w:pPr>
    </w:p>
    <w:p w14:paraId="0B83E41E" w14:textId="77777777" w:rsidR="00735D53" w:rsidRPr="00F16A14" w:rsidRDefault="00735D53" w:rsidP="00D90EB7">
      <w:pPr>
        <w:jc w:val="center"/>
        <w:rPr>
          <w:bCs/>
          <w:sz w:val="26"/>
          <w:szCs w:val="26"/>
        </w:rPr>
      </w:pPr>
    </w:p>
    <w:p w14:paraId="5DD2FFDB" w14:textId="77777777" w:rsidR="00E07078" w:rsidRPr="00CC2BDC" w:rsidRDefault="00D90EB7" w:rsidP="00EC6C65">
      <w:pPr>
        <w:spacing w:line="276" w:lineRule="auto"/>
        <w:jc w:val="center"/>
        <w:rPr>
          <w:b/>
          <w:sz w:val="36"/>
          <w:szCs w:val="36"/>
          <w:lang w:val="de-DE"/>
        </w:rPr>
      </w:pPr>
      <w:r w:rsidRPr="00CC2BDC">
        <w:rPr>
          <w:b/>
          <w:sz w:val="36"/>
          <w:szCs w:val="36"/>
          <w:lang w:val="de-DE"/>
        </w:rPr>
        <w:t>BÁO CÁO CHUYÊN ĐỀ</w:t>
      </w:r>
    </w:p>
    <w:p w14:paraId="02AE4DCD" w14:textId="27CBC006" w:rsidR="00D90EB7" w:rsidRPr="00CC2BDC" w:rsidRDefault="00342C62" w:rsidP="00EC6C65">
      <w:pPr>
        <w:spacing w:line="276" w:lineRule="auto"/>
        <w:jc w:val="center"/>
        <w:rPr>
          <w:b/>
          <w:sz w:val="36"/>
          <w:szCs w:val="36"/>
          <w:lang w:val="de-DE"/>
        </w:rPr>
      </w:pPr>
      <w:r>
        <w:rPr>
          <w:b/>
          <w:sz w:val="36"/>
          <w:szCs w:val="36"/>
          <w:lang w:val="de-DE"/>
        </w:rPr>
        <w:t>THỰC TẬP</w:t>
      </w:r>
      <w:r w:rsidR="00D90EB7" w:rsidRPr="00CC2BDC">
        <w:rPr>
          <w:b/>
          <w:sz w:val="36"/>
          <w:szCs w:val="36"/>
          <w:lang w:val="de-DE"/>
        </w:rPr>
        <w:t xml:space="preserve"> TỐT NGHIỆP</w:t>
      </w:r>
    </w:p>
    <w:p w14:paraId="73EB71C2" w14:textId="77777777" w:rsidR="005C5698" w:rsidRPr="00CC2BDC" w:rsidRDefault="005C5698" w:rsidP="00D90EB7">
      <w:pPr>
        <w:jc w:val="center"/>
        <w:rPr>
          <w:b/>
          <w:sz w:val="36"/>
          <w:szCs w:val="36"/>
          <w:lang w:val="de-DE"/>
        </w:rPr>
      </w:pPr>
    </w:p>
    <w:p w14:paraId="2A7819D7" w14:textId="6DA5B9CC" w:rsidR="00D90EB7" w:rsidRPr="00CC2BDC" w:rsidRDefault="00D90EB7" w:rsidP="00EC6C65">
      <w:pPr>
        <w:spacing w:line="276" w:lineRule="auto"/>
        <w:jc w:val="center"/>
        <w:rPr>
          <w:b/>
          <w:bCs/>
          <w:sz w:val="36"/>
          <w:szCs w:val="36"/>
          <w:lang w:val="de-DE"/>
        </w:rPr>
      </w:pPr>
    </w:p>
    <w:p w14:paraId="3DAD7317" w14:textId="77777777" w:rsidR="00742333" w:rsidRDefault="00742333" w:rsidP="006B13A2">
      <w:pPr>
        <w:jc w:val="center"/>
        <w:rPr>
          <w:b/>
          <w:color w:val="FF0000"/>
          <w:sz w:val="36"/>
          <w:szCs w:val="36"/>
          <w:lang w:val="de-DE"/>
        </w:rPr>
      </w:pPr>
      <w:r>
        <w:rPr>
          <w:b/>
          <w:color w:val="FF0000"/>
          <w:sz w:val="36"/>
          <w:szCs w:val="36"/>
          <w:lang w:val="de-DE"/>
        </w:rPr>
        <w:t>ỨNG DỤNG CÔNG CỤ SELENIUM</w:t>
      </w:r>
    </w:p>
    <w:p w14:paraId="04E0569F" w14:textId="3688EB08" w:rsidR="005B6596" w:rsidRDefault="003B2FB6" w:rsidP="006B13A2">
      <w:pPr>
        <w:jc w:val="center"/>
        <w:rPr>
          <w:b/>
          <w:color w:val="FF0000"/>
          <w:sz w:val="36"/>
          <w:szCs w:val="36"/>
          <w:lang w:val="de-DE"/>
        </w:rPr>
      </w:pPr>
      <w:r>
        <w:rPr>
          <w:b/>
          <w:color w:val="FF0000"/>
          <w:sz w:val="36"/>
          <w:szCs w:val="36"/>
          <w:lang w:val="de-DE"/>
        </w:rPr>
        <w:t>THỰC HIỆN KIỂM THỬ</w:t>
      </w:r>
      <w:r w:rsidR="00742333">
        <w:rPr>
          <w:b/>
          <w:color w:val="FF0000"/>
          <w:sz w:val="36"/>
          <w:szCs w:val="36"/>
          <w:lang w:val="de-DE"/>
        </w:rPr>
        <w:t xml:space="preserve"> </w:t>
      </w:r>
      <w:r>
        <w:rPr>
          <w:b/>
          <w:color w:val="FF0000"/>
          <w:sz w:val="36"/>
          <w:szCs w:val="36"/>
          <w:lang w:val="de-DE"/>
        </w:rPr>
        <w:t xml:space="preserve"> WEBSITE ĐẶT VÉ TÀU</w:t>
      </w:r>
    </w:p>
    <w:p w14:paraId="461EAD10" w14:textId="26130ADA" w:rsidR="003B2FB6" w:rsidRPr="003B2FB6" w:rsidRDefault="003B2FB6" w:rsidP="006B13A2">
      <w:pPr>
        <w:jc w:val="center"/>
        <w:rPr>
          <w:bCs/>
          <w:sz w:val="26"/>
          <w:szCs w:val="26"/>
        </w:rPr>
      </w:pPr>
      <w:r>
        <w:rPr>
          <w:b/>
          <w:color w:val="FF0000"/>
          <w:sz w:val="36"/>
          <w:szCs w:val="36"/>
          <w:lang w:val="de-DE"/>
        </w:rPr>
        <w:t>SAFE RAILWAY</w:t>
      </w:r>
    </w:p>
    <w:p w14:paraId="2D67BD39" w14:textId="77777777" w:rsidR="00E07078" w:rsidRPr="00F16A14" w:rsidRDefault="00E07078" w:rsidP="00D90EB7">
      <w:pPr>
        <w:jc w:val="center"/>
        <w:rPr>
          <w:bCs/>
          <w:sz w:val="26"/>
          <w:szCs w:val="26"/>
        </w:rPr>
      </w:pPr>
    </w:p>
    <w:p w14:paraId="663C2082" w14:textId="1AAFC0D8" w:rsidR="00FA0157" w:rsidRPr="00F16A14" w:rsidRDefault="00D90EB7" w:rsidP="00342C62">
      <w:pPr>
        <w:spacing w:line="276" w:lineRule="auto"/>
        <w:ind w:firstLine="4395"/>
        <w:rPr>
          <w:sz w:val="26"/>
          <w:szCs w:val="26"/>
          <w:lang w:val="de-DE"/>
        </w:rPr>
      </w:pPr>
      <w:r w:rsidRPr="00F16A14">
        <w:rPr>
          <w:sz w:val="26"/>
          <w:szCs w:val="26"/>
          <w:lang w:val="de-DE"/>
        </w:rPr>
        <w:t xml:space="preserve">SVTH:   </w:t>
      </w:r>
      <w:r w:rsidR="006B13A2">
        <w:rPr>
          <w:sz w:val="26"/>
          <w:szCs w:val="26"/>
          <w:lang w:val="de-DE"/>
        </w:rPr>
        <w:t>Trần Thị Diệu Linh</w:t>
      </w:r>
    </w:p>
    <w:p w14:paraId="5B013077" w14:textId="4B11401C" w:rsidR="00D90EB7" w:rsidRPr="00F16A14" w:rsidRDefault="00D90EB7" w:rsidP="00DE1E56">
      <w:pPr>
        <w:spacing w:line="276" w:lineRule="auto"/>
        <w:ind w:firstLine="4395"/>
        <w:rPr>
          <w:sz w:val="26"/>
          <w:szCs w:val="26"/>
          <w:lang w:val="de-DE"/>
        </w:rPr>
      </w:pPr>
      <w:r w:rsidRPr="00F16A14">
        <w:rPr>
          <w:sz w:val="26"/>
          <w:szCs w:val="26"/>
          <w:lang w:val="de-DE"/>
        </w:rPr>
        <w:t xml:space="preserve">Lớp:       </w:t>
      </w:r>
      <w:r w:rsidR="006B13A2">
        <w:rPr>
          <w:sz w:val="26"/>
          <w:szCs w:val="26"/>
          <w:lang w:val="de-DE"/>
        </w:rPr>
        <w:t>44K14</w:t>
      </w:r>
    </w:p>
    <w:p w14:paraId="57AD383F" w14:textId="65365BA1" w:rsidR="00D90EB7" w:rsidRPr="00F16A14" w:rsidRDefault="00D90EB7" w:rsidP="00DE1E56">
      <w:pPr>
        <w:spacing w:line="276" w:lineRule="auto"/>
        <w:ind w:firstLine="4395"/>
        <w:rPr>
          <w:bCs/>
          <w:sz w:val="26"/>
          <w:szCs w:val="26"/>
          <w:lang w:val="de-DE"/>
        </w:rPr>
      </w:pPr>
      <w:r w:rsidRPr="00F16A14">
        <w:rPr>
          <w:sz w:val="26"/>
          <w:szCs w:val="26"/>
          <w:lang w:val="de-DE"/>
        </w:rPr>
        <w:t>GVHD:  T</w:t>
      </w:r>
      <w:r w:rsidR="00E05C99" w:rsidRPr="00F16A14">
        <w:rPr>
          <w:sz w:val="26"/>
          <w:szCs w:val="26"/>
          <w:lang w:val="de-DE"/>
        </w:rPr>
        <w:t>hS. Cao Thị Nhâm</w:t>
      </w:r>
    </w:p>
    <w:p w14:paraId="418B3745" w14:textId="77777777" w:rsidR="0008201D" w:rsidRPr="00F16A14" w:rsidRDefault="0008201D" w:rsidP="00E41083">
      <w:pPr>
        <w:rPr>
          <w:sz w:val="26"/>
          <w:szCs w:val="26"/>
          <w:lang w:val="de-DE"/>
        </w:rPr>
      </w:pPr>
    </w:p>
    <w:p w14:paraId="14D42B16" w14:textId="77777777" w:rsidR="0008201D" w:rsidRPr="00F16A14" w:rsidRDefault="0008201D" w:rsidP="00D90EB7">
      <w:pPr>
        <w:jc w:val="center"/>
        <w:rPr>
          <w:sz w:val="26"/>
          <w:szCs w:val="26"/>
          <w:lang w:val="de-DE"/>
        </w:rPr>
      </w:pPr>
    </w:p>
    <w:p w14:paraId="674D3E0B" w14:textId="4D750D11" w:rsidR="00C070C3" w:rsidRPr="00F16A14" w:rsidRDefault="00D90EB7" w:rsidP="00E41083">
      <w:pPr>
        <w:jc w:val="center"/>
        <w:rPr>
          <w:sz w:val="26"/>
          <w:szCs w:val="26"/>
          <w:lang w:val="de-DE"/>
        </w:rPr>
      </w:pPr>
      <w:r w:rsidRPr="00F16A14">
        <w:rPr>
          <w:sz w:val="26"/>
          <w:szCs w:val="26"/>
          <w:lang w:val="de-DE"/>
        </w:rPr>
        <w:t xml:space="preserve">                                    </w:t>
      </w:r>
    </w:p>
    <w:p w14:paraId="19521AD1" w14:textId="77777777" w:rsidR="00C070C3" w:rsidRPr="00F16A14" w:rsidRDefault="00C070C3" w:rsidP="00C070C3">
      <w:pPr>
        <w:jc w:val="center"/>
        <w:rPr>
          <w:b/>
          <w:i/>
          <w:sz w:val="26"/>
          <w:szCs w:val="26"/>
          <w:lang w:val="de-DE"/>
        </w:rPr>
      </w:pPr>
    </w:p>
    <w:p w14:paraId="7DDB9033" w14:textId="77777777" w:rsidR="0096797E" w:rsidRPr="00F16A14" w:rsidRDefault="0096797E" w:rsidP="00C070C3">
      <w:pPr>
        <w:jc w:val="center"/>
        <w:rPr>
          <w:b/>
          <w:i/>
          <w:sz w:val="26"/>
          <w:szCs w:val="26"/>
          <w:lang w:val="de-DE"/>
        </w:rPr>
      </w:pPr>
    </w:p>
    <w:p w14:paraId="6B37F148" w14:textId="77777777" w:rsidR="0096797E" w:rsidRPr="00F16A14" w:rsidRDefault="0096797E" w:rsidP="00C070C3">
      <w:pPr>
        <w:jc w:val="center"/>
        <w:rPr>
          <w:b/>
          <w:i/>
          <w:sz w:val="26"/>
          <w:szCs w:val="26"/>
          <w:lang w:val="de-DE"/>
        </w:rPr>
      </w:pPr>
    </w:p>
    <w:p w14:paraId="5C3041A1" w14:textId="77777777" w:rsidR="00C070C3" w:rsidRPr="00F16A14" w:rsidRDefault="00C070C3" w:rsidP="00C070C3">
      <w:pPr>
        <w:jc w:val="center"/>
        <w:rPr>
          <w:b/>
          <w:i/>
          <w:sz w:val="26"/>
          <w:szCs w:val="26"/>
          <w:lang w:val="de-DE"/>
        </w:rPr>
      </w:pPr>
    </w:p>
    <w:p w14:paraId="42529BAC" w14:textId="77777777" w:rsidR="00C070C3" w:rsidRPr="00F16A14" w:rsidRDefault="00C070C3" w:rsidP="00C070C3">
      <w:pPr>
        <w:jc w:val="center"/>
        <w:rPr>
          <w:b/>
          <w:i/>
          <w:sz w:val="26"/>
          <w:szCs w:val="26"/>
          <w:lang w:val="de-DE"/>
        </w:rPr>
      </w:pPr>
    </w:p>
    <w:p w14:paraId="762AFBAF" w14:textId="77777777" w:rsidR="00C070C3" w:rsidRPr="00F16A14" w:rsidRDefault="00C070C3" w:rsidP="00C070C3">
      <w:pPr>
        <w:jc w:val="center"/>
        <w:rPr>
          <w:b/>
          <w:i/>
          <w:sz w:val="26"/>
          <w:szCs w:val="26"/>
          <w:lang w:val="de-DE"/>
        </w:rPr>
      </w:pPr>
    </w:p>
    <w:p w14:paraId="5B2ABFA6" w14:textId="77777777" w:rsidR="00342C62" w:rsidRDefault="00342C62" w:rsidP="00C070C3">
      <w:pPr>
        <w:jc w:val="center"/>
        <w:rPr>
          <w:b/>
          <w:i/>
          <w:sz w:val="26"/>
          <w:szCs w:val="26"/>
          <w:lang w:val="de-DE"/>
        </w:rPr>
      </w:pPr>
    </w:p>
    <w:p w14:paraId="1207344D" w14:textId="77777777" w:rsidR="00342C62" w:rsidRDefault="00342C62" w:rsidP="00C070C3">
      <w:pPr>
        <w:jc w:val="center"/>
        <w:rPr>
          <w:b/>
          <w:i/>
          <w:sz w:val="26"/>
          <w:szCs w:val="26"/>
          <w:lang w:val="de-DE"/>
        </w:rPr>
      </w:pPr>
    </w:p>
    <w:p w14:paraId="396E1E27" w14:textId="77777777" w:rsidR="00342C62" w:rsidRDefault="00342C62" w:rsidP="00C070C3">
      <w:pPr>
        <w:jc w:val="center"/>
        <w:rPr>
          <w:b/>
          <w:i/>
          <w:sz w:val="26"/>
          <w:szCs w:val="26"/>
          <w:lang w:val="de-DE"/>
        </w:rPr>
      </w:pPr>
    </w:p>
    <w:p w14:paraId="50879024" w14:textId="77777777" w:rsidR="00342C62" w:rsidRDefault="00342C62" w:rsidP="00C070C3">
      <w:pPr>
        <w:jc w:val="center"/>
        <w:rPr>
          <w:b/>
          <w:i/>
          <w:sz w:val="26"/>
          <w:szCs w:val="26"/>
          <w:lang w:val="de-DE"/>
        </w:rPr>
      </w:pPr>
    </w:p>
    <w:p w14:paraId="7BB183F9" w14:textId="77777777" w:rsidR="00342C62" w:rsidRDefault="00342C62" w:rsidP="00C070C3">
      <w:pPr>
        <w:jc w:val="center"/>
        <w:rPr>
          <w:b/>
          <w:i/>
          <w:sz w:val="26"/>
          <w:szCs w:val="26"/>
          <w:lang w:val="de-DE"/>
        </w:rPr>
      </w:pPr>
    </w:p>
    <w:p w14:paraId="6420F1EC" w14:textId="77777777" w:rsidR="00342C62" w:rsidRDefault="00342C62" w:rsidP="00C070C3">
      <w:pPr>
        <w:jc w:val="center"/>
        <w:rPr>
          <w:b/>
          <w:i/>
          <w:sz w:val="26"/>
          <w:szCs w:val="26"/>
          <w:lang w:val="de-DE"/>
        </w:rPr>
      </w:pPr>
    </w:p>
    <w:p w14:paraId="7598518C" w14:textId="234DCEF3" w:rsidR="00D90EB7" w:rsidRPr="00F16A14" w:rsidRDefault="00D90EB7" w:rsidP="00C070C3">
      <w:pPr>
        <w:jc w:val="center"/>
        <w:rPr>
          <w:sz w:val="26"/>
          <w:szCs w:val="26"/>
          <w:lang w:val="de-DE"/>
        </w:rPr>
      </w:pPr>
      <w:r w:rsidRPr="00F16A14">
        <w:rPr>
          <w:b/>
          <w:i/>
          <w:sz w:val="26"/>
          <w:szCs w:val="26"/>
          <w:lang w:val="de-DE"/>
        </w:rPr>
        <w:t xml:space="preserve">Đà Nẵng, </w:t>
      </w:r>
      <w:r w:rsidR="00E05C99" w:rsidRPr="00F16A14">
        <w:rPr>
          <w:b/>
          <w:i/>
          <w:sz w:val="26"/>
          <w:szCs w:val="26"/>
          <w:lang w:val="de-DE"/>
        </w:rPr>
        <w:t>0</w:t>
      </w:r>
      <w:r w:rsidR="006B13A2">
        <w:rPr>
          <w:b/>
          <w:i/>
          <w:sz w:val="26"/>
          <w:szCs w:val="26"/>
          <w:lang w:val="de-DE"/>
        </w:rPr>
        <w:t>2</w:t>
      </w:r>
      <w:r w:rsidR="00E05C99" w:rsidRPr="00F16A14">
        <w:rPr>
          <w:b/>
          <w:i/>
          <w:sz w:val="26"/>
          <w:szCs w:val="26"/>
          <w:lang w:val="de-DE"/>
        </w:rPr>
        <w:t>/202</w:t>
      </w:r>
      <w:r w:rsidR="006B13A2">
        <w:rPr>
          <w:b/>
          <w:i/>
          <w:sz w:val="26"/>
          <w:szCs w:val="26"/>
          <w:lang w:val="de-DE"/>
        </w:rPr>
        <w:t>2</w:t>
      </w:r>
    </w:p>
    <w:p w14:paraId="6F7D503B" w14:textId="77777777" w:rsidR="00623E04" w:rsidRPr="00F16A14" w:rsidRDefault="00623E04" w:rsidP="005B13A5">
      <w:pPr>
        <w:pStyle w:val="Tieude-Camon"/>
        <w:rPr>
          <w:sz w:val="26"/>
          <w:szCs w:val="26"/>
          <w:lang w:val="de-DE"/>
        </w:rPr>
        <w:sectPr w:rsidR="00623E04" w:rsidRPr="00F16A14" w:rsidSect="006A4648">
          <w:footerReference w:type="default" r:id="rId9"/>
          <w:footerReference w:type="first" r:id="rId10"/>
          <w:type w:val="oddPage"/>
          <w:pgSz w:w="11907" w:h="16840" w:code="9"/>
          <w:pgMar w:top="1418" w:right="1134" w:bottom="1418" w:left="1985" w:header="862" w:footer="720" w:gutter="0"/>
          <w:pgBorders w:display="firstPage">
            <w:top w:val="thinThickSmallGap" w:sz="24" w:space="1" w:color="auto" w:shadow="1"/>
            <w:left w:val="thinThickSmallGap" w:sz="24" w:space="4" w:color="auto" w:shadow="1"/>
            <w:bottom w:val="thinThickSmallGap" w:sz="24" w:space="1" w:color="auto" w:shadow="1"/>
            <w:right w:val="thinThickSmallGap" w:sz="24" w:space="4" w:color="auto" w:shadow="1"/>
          </w:pgBorders>
          <w:pgNumType w:fmt="lowerRoman" w:start="1"/>
          <w:cols w:space="720"/>
          <w:docGrid w:linePitch="326"/>
        </w:sectPr>
      </w:pPr>
    </w:p>
    <w:p w14:paraId="6D3FE373" w14:textId="18DA8B74" w:rsidR="00D411D7" w:rsidRPr="00F16A14" w:rsidRDefault="00D411D7" w:rsidP="00701D68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b/>
          <w:bCs/>
          <w:sz w:val="26"/>
          <w:szCs w:val="26"/>
          <w:lang w:val="de-DE"/>
        </w:rPr>
      </w:pPr>
    </w:p>
    <w:p w14:paraId="4705A9FD" w14:textId="77777777" w:rsidR="007900C4" w:rsidRPr="00F16A14" w:rsidRDefault="007900C4" w:rsidP="005B13A5">
      <w:pPr>
        <w:pStyle w:val="TieuDe"/>
        <w:rPr>
          <w:sz w:val="26"/>
          <w:szCs w:val="26"/>
          <w:lang w:val="de-DE"/>
        </w:rPr>
      </w:pPr>
      <w:r w:rsidRPr="00F16A14">
        <w:rPr>
          <w:sz w:val="26"/>
          <w:szCs w:val="26"/>
          <w:lang w:val="de-DE"/>
        </w:rPr>
        <w:t>LỜI CẢM ƠN</w:t>
      </w:r>
    </w:p>
    <w:p w14:paraId="65CB199A" w14:textId="458D39EC" w:rsidR="00FA0157" w:rsidRDefault="006B13A2" w:rsidP="006B13A2">
      <w:pPr>
        <w:pStyle w:val="Noidung-camon"/>
      </w:pPr>
      <w:r>
        <w:rPr>
          <w:lang w:val="de-DE"/>
        </w:rPr>
        <w:t>Lời đầu tiên em xin chân thành cảm ơn cô Cao Thị Nhâm -  giáo viên đã hướng dẫn, hỗ trợ và giúp đỡ  em trong suốt quá trình thực hiện đề</w:t>
      </w:r>
      <w:r>
        <w:t xml:space="preserve"> </w:t>
      </w:r>
      <w:proofErr w:type="spellStart"/>
      <w:r>
        <w:t>tài</w:t>
      </w:r>
      <w:proofErr w:type="spellEnd"/>
      <w:r>
        <w:t>.</w:t>
      </w:r>
    </w:p>
    <w:p w14:paraId="55F3F4F7" w14:textId="14F09956" w:rsidR="006B13A2" w:rsidRDefault="006B13A2" w:rsidP="006B13A2">
      <w:pPr>
        <w:pStyle w:val="Noidung-camon"/>
      </w:pP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khoa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– Tin </w:t>
      </w:r>
      <w:proofErr w:type="spellStart"/>
      <w:r>
        <w:t>học</w:t>
      </w:r>
      <w:proofErr w:type="spellEnd"/>
      <w:r w:rsidR="00F543E5">
        <w:t xml:space="preserve"> </w:t>
      </w:r>
      <w:proofErr w:type="spellStart"/>
      <w:r w:rsidR="00F543E5">
        <w:t>cùng</w:t>
      </w:r>
      <w:proofErr w:type="spellEnd"/>
      <w:r w:rsidR="00F543E5">
        <w:t xml:space="preserve"> </w:t>
      </w:r>
      <w:proofErr w:type="spellStart"/>
      <w:r w:rsidR="00F543E5">
        <w:t>các</w:t>
      </w:r>
      <w:proofErr w:type="spellEnd"/>
      <w:r w:rsidR="00F543E5">
        <w:t xml:space="preserve"> </w:t>
      </w:r>
      <w:proofErr w:type="spellStart"/>
      <w:r w:rsidR="00F543E5">
        <w:t>thầy</w:t>
      </w:r>
      <w:proofErr w:type="spellEnd"/>
      <w:r w:rsidR="00F543E5">
        <w:t xml:space="preserve"> </w:t>
      </w:r>
      <w:proofErr w:type="spellStart"/>
      <w:r w:rsidR="00F543E5">
        <w:t>cô</w:t>
      </w:r>
      <w:proofErr w:type="spellEnd"/>
      <w:r w:rsidR="00F543E5">
        <w:t xml:space="preserve"> </w:t>
      </w:r>
      <w:proofErr w:type="spellStart"/>
      <w:r w:rsidR="00F543E5">
        <w:t>trường</w:t>
      </w:r>
      <w:proofErr w:type="spellEnd"/>
      <w:r w:rsidR="00F543E5">
        <w:t xml:space="preserve"> </w:t>
      </w:r>
      <w:proofErr w:type="spellStart"/>
      <w:r w:rsidR="00F543E5">
        <w:t>Đai</w:t>
      </w:r>
      <w:proofErr w:type="spellEnd"/>
      <w:r w:rsidR="00F543E5">
        <w:t xml:space="preserve"> </w:t>
      </w:r>
      <w:proofErr w:type="spellStart"/>
      <w:r w:rsidR="00F543E5">
        <w:t>học</w:t>
      </w:r>
      <w:proofErr w:type="spellEnd"/>
      <w:r w:rsidR="00F543E5">
        <w:t xml:space="preserve"> </w:t>
      </w:r>
      <w:proofErr w:type="spellStart"/>
      <w:r w:rsidR="00F543E5">
        <w:t>Kinh</w:t>
      </w:r>
      <w:proofErr w:type="spellEnd"/>
      <w:r w:rsidR="00F543E5">
        <w:t xml:space="preserve"> </w:t>
      </w:r>
      <w:proofErr w:type="spellStart"/>
      <w:r w:rsidR="00F543E5">
        <w:t>tế</w:t>
      </w:r>
      <w:proofErr w:type="spellEnd"/>
      <w:r w:rsidR="00F543E5">
        <w:t xml:space="preserve"> – </w:t>
      </w:r>
      <w:proofErr w:type="spellStart"/>
      <w:r w:rsidR="00F543E5">
        <w:t>Đại</w:t>
      </w:r>
      <w:proofErr w:type="spellEnd"/>
      <w:r w:rsidR="00F543E5">
        <w:t xml:space="preserve"> </w:t>
      </w:r>
      <w:proofErr w:type="spellStart"/>
      <w:r w:rsidR="00F543E5">
        <w:t>học</w:t>
      </w:r>
      <w:proofErr w:type="spellEnd"/>
      <w:r w:rsidR="00F543E5">
        <w:t xml:space="preserve"> </w:t>
      </w:r>
      <w:proofErr w:type="spellStart"/>
      <w:r w:rsidR="00F543E5">
        <w:t>Đà</w:t>
      </w:r>
      <w:proofErr w:type="spellEnd"/>
      <w:r w:rsidR="00F543E5">
        <w:t xml:space="preserve"> </w:t>
      </w:r>
      <w:proofErr w:type="spellStart"/>
      <w:r w:rsidR="00F543E5">
        <w:t>Nẵng</w:t>
      </w:r>
      <w:proofErr w:type="spellEnd"/>
      <w:r w:rsidR="00F543E5">
        <w:t xml:space="preserve"> </w:t>
      </w:r>
      <w:proofErr w:type="spellStart"/>
      <w:r w:rsidR="00F543E5">
        <w:t>đã</w:t>
      </w:r>
      <w:proofErr w:type="spellEnd"/>
      <w:r w:rsidR="00F543E5">
        <w:t xml:space="preserve"> </w:t>
      </w:r>
      <w:proofErr w:type="spellStart"/>
      <w:r w:rsidR="00F543E5">
        <w:t>tận</w:t>
      </w:r>
      <w:proofErr w:type="spellEnd"/>
      <w:r w:rsidR="00F543E5">
        <w:t xml:space="preserve"> </w:t>
      </w:r>
      <w:proofErr w:type="spellStart"/>
      <w:r w:rsidR="00F543E5">
        <w:t>tình</w:t>
      </w:r>
      <w:proofErr w:type="spellEnd"/>
      <w:r w:rsidR="00F543E5">
        <w:t xml:space="preserve"> </w:t>
      </w:r>
      <w:proofErr w:type="spellStart"/>
      <w:r w:rsidR="00F543E5">
        <w:t>giảng</w:t>
      </w:r>
      <w:proofErr w:type="spellEnd"/>
      <w:r w:rsidR="00F543E5">
        <w:t xml:space="preserve"> </w:t>
      </w:r>
      <w:proofErr w:type="spellStart"/>
      <w:r w:rsidR="00F543E5">
        <w:t>dạy</w:t>
      </w:r>
      <w:proofErr w:type="spellEnd"/>
      <w:r w:rsidR="00F543E5">
        <w:t xml:space="preserve">, </w:t>
      </w:r>
      <w:proofErr w:type="spellStart"/>
      <w:r w:rsidR="00F543E5">
        <w:t>truyền</w:t>
      </w:r>
      <w:proofErr w:type="spellEnd"/>
      <w:r w:rsidR="00F543E5">
        <w:t xml:space="preserve"> </w:t>
      </w:r>
      <w:proofErr w:type="spellStart"/>
      <w:r w:rsidR="00F543E5">
        <w:t>cảm</w:t>
      </w:r>
      <w:proofErr w:type="spellEnd"/>
      <w:r w:rsidR="00F543E5">
        <w:t xml:space="preserve"> </w:t>
      </w:r>
      <w:proofErr w:type="spellStart"/>
      <w:r w:rsidR="00F543E5">
        <w:t>hứng</w:t>
      </w:r>
      <w:proofErr w:type="spellEnd"/>
      <w:r w:rsidR="00F543E5">
        <w:t xml:space="preserve"> </w:t>
      </w:r>
      <w:proofErr w:type="spellStart"/>
      <w:r w:rsidR="00F543E5">
        <w:t>cho</w:t>
      </w:r>
      <w:proofErr w:type="spellEnd"/>
      <w:r w:rsidR="00F543E5">
        <w:t xml:space="preserve"> </w:t>
      </w:r>
      <w:proofErr w:type="spellStart"/>
      <w:r w:rsidR="00F543E5">
        <w:t>chúng</w:t>
      </w:r>
      <w:proofErr w:type="spellEnd"/>
      <w:r w:rsidR="00F543E5">
        <w:t xml:space="preserve"> </w:t>
      </w:r>
      <w:proofErr w:type="spellStart"/>
      <w:r w:rsidR="00F543E5">
        <w:t>em</w:t>
      </w:r>
      <w:proofErr w:type="spellEnd"/>
      <w:r w:rsidR="00F543E5">
        <w:t xml:space="preserve"> </w:t>
      </w:r>
      <w:proofErr w:type="spellStart"/>
      <w:r w:rsidR="00F543E5">
        <w:t>trong</w:t>
      </w:r>
      <w:proofErr w:type="spellEnd"/>
      <w:r w:rsidR="00F543E5">
        <w:t xml:space="preserve"> </w:t>
      </w:r>
      <w:proofErr w:type="spellStart"/>
      <w:r w:rsidR="00F543E5">
        <w:t>suốt</w:t>
      </w:r>
      <w:proofErr w:type="spellEnd"/>
      <w:r w:rsidR="00F543E5">
        <w:t xml:space="preserve"> </w:t>
      </w:r>
      <w:proofErr w:type="spellStart"/>
      <w:r w:rsidR="00F543E5">
        <w:t>bốn</w:t>
      </w:r>
      <w:proofErr w:type="spellEnd"/>
      <w:r w:rsidR="00F543E5">
        <w:t xml:space="preserve"> </w:t>
      </w:r>
      <w:proofErr w:type="spellStart"/>
      <w:r w:rsidR="00F543E5">
        <w:t>năm</w:t>
      </w:r>
      <w:proofErr w:type="spellEnd"/>
      <w:r w:rsidR="00F543E5">
        <w:t xml:space="preserve"> qua.</w:t>
      </w:r>
    </w:p>
    <w:p w14:paraId="532D4840" w14:textId="58D18593" w:rsidR="00F543E5" w:rsidRDefault="00F543E5" w:rsidP="006B13A2">
      <w:pPr>
        <w:pStyle w:val="Noidung-camon"/>
      </w:pP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LogiGear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–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Nẵng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78FE3AEE" w14:textId="6BAB9B5F" w:rsidR="00F543E5" w:rsidRPr="006B13A2" w:rsidRDefault="00F543E5" w:rsidP="006B13A2">
      <w:pPr>
        <w:pStyle w:val="Noidung-camon"/>
      </w:pP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>!</w:t>
      </w:r>
    </w:p>
    <w:p w14:paraId="3CA79F64" w14:textId="77777777" w:rsidR="00FA0157" w:rsidRPr="00F16A14" w:rsidRDefault="00FA0157" w:rsidP="00F543E5">
      <w:pPr>
        <w:pStyle w:val="Noidung-camon"/>
        <w:ind w:left="0" w:firstLine="0"/>
        <w:rPr>
          <w:lang w:val="de-DE"/>
        </w:rPr>
      </w:pPr>
    </w:p>
    <w:p w14:paraId="674112C6" w14:textId="5816F68D" w:rsidR="00FA0157" w:rsidRDefault="00FA0157" w:rsidP="006B13A2">
      <w:pPr>
        <w:pStyle w:val="Noidung-camon"/>
        <w:rPr>
          <w:lang w:val="de-DE"/>
        </w:rPr>
      </w:pPr>
      <w:r w:rsidRPr="00F16A14">
        <w:rPr>
          <w:lang w:val="de-DE"/>
        </w:rPr>
        <w:t xml:space="preserve">                                          </w:t>
      </w:r>
      <w:r w:rsidR="00F543E5">
        <w:rPr>
          <w:lang w:val="de-DE"/>
        </w:rPr>
        <w:tab/>
      </w:r>
      <w:r w:rsidRPr="00F16A14">
        <w:rPr>
          <w:lang w:val="de-DE"/>
        </w:rPr>
        <w:t>Sinh viên</w:t>
      </w:r>
    </w:p>
    <w:p w14:paraId="2D022E60" w14:textId="45AEA5AF" w:rsidR="00F543E5" w:rsidRPr="00F16A14" w:rsidRDefault="00F543E5" w:rsidP="006B13A2">
      <w:pPr>
        <w:pStyle w:val="Noidung-camon"/>
        <w:rPr>
          <w:lang w:val="de-DE"/>
        </w:rPr>
      </w:pPr>
      <w:r>
        <w:rPr>
          <w:lang w:val="de-DE"/>
        </w:rPr>
        <w:tab/>
        <w:t>Trần Thị Diệu Linh</w:t>
      </w:r>
    </w:p>
    <w:p w14:paraId="644B3CAB" w14:textId="13248E07" w:rsidR="00FA0157" w:rsidRPr="00F16A14" w:rsidRDefault="00FA0157" w:rsidP="006B13A2">
      <w:pPr>
        <w:pStyle w:val="Noidung-camon"/>
        <w:rPr>
          <w:lang w:val="de-DE"/>
        </w:rPr>
      </w:pPr>
      <w:r w:rsidRPr="00F16A14">
        <w:rPr>
          <w:lang w:val="de-DE"/>
        </w:rPr>
        <w:t xml:space="preserve">                                        </w:t>
      </w:r>
    </w:p>
    <w:p w14:paraId="455E75F9" w14:textId="77777777" w:rsidR="009307FB" w:rsidRPr="00F16A14" w:rsidRDefault="00471F22" w:rsidP="00FA0157">
      <w:pPr>
        <w:pStyle w:val="Tieude-Camon"/>
        <w:jc w:val="left"/>
        <w:rPr>
          <w:sz w:val="26"/>
          <w:szCs w:val="26"/>
          <w:lang w:val="de-DE"/>
        </w:rPr>
      </w:pPr>
      <w:r w:rsidRPr="00F16A14">
        <w:rPr>
          <w:sz w:val="26"/>
          <w:szCs w:val="26"/>
          <w:lang w:val="de-DE"/>
        </w:rPr>
        <w:br w:type="page"/>
      </w:r>
    </w:p>
    <w:p w14:paraId="53E0A321" w14:textId="77777777" w:rsidR="007900C4" w:rsidRPr="00F16A14" w:rsidRDefault="007900C4" w:rsidP="005B13A5">
      <w:pPr>
        <w:pStyle w:val="TieuDe"/>
        <w:rPr>
          <w:sz w:val="26"/>
          <w:szCs w:val="26"/>
        </w:rPr>
      </w:pPr>
      <w:r w:rsidRPr="00F16A14">
        <w:rPr>
          <w:sz w:val="26"/>
          <w:szCs w:val="26"/>
        </w:rPr>
        <w:lastRenderedPageBreak/>
        <w:t>LỜI CAM ĐOAN</w:t>
      </w:r>
    </w:p>
    <w:p w14:paraId="4C4CD69F" w14:textId="105935FA" w:rsidR="00F543E5" w:rsidRDefault="002A3DA6" w:rsidP="00A65275">
      <w:pPr>
        <w:spacing w:line="276" w:lineRule="auto"/>
        <w:rPr>
          <w:i/>
          <w:iCs/>
          <w:sz w:val="26"/>
          <w:szCs w:val="26"/>
        </w:rPr>
      </w:pPr>
      <w:proofErr w:type="spellStart"/>
      <w:r w:rsidRPr="00F16A14">
        <w:rPr>
          <w:i/>
          <w:iCs/>
          <w:sz w:val="26"/>
          <w:szCs w:val="26"/>
        </w:rPr>
        <w:t>Tôi</w:t>
      </w:r>
      <w:proofErr w:type="spellEnd"/>
      <w:r w:rsidRPr="00F16A14">
        <w:rPr>
          <w:i/>
          <w:iCs/>
          <w:sz w:val="26"/>
          <w:szCs w:val="26"/>
        </w:rPr>
        <w:t xml:space="preserve"> </w:t>
      </w:r>
      <w:proofErr w:type="spellStart"/>
      <w:r w:rsidRPr="00F16A14">
        <w:rPr>
          <w:i/>
          <w:iCs/>
          <w:sz w:val="26"/>
          <w:szCs w:val="26"/>
        </w:rPr>
        <w:t>xin</w:t>
      </w:r>
      <w:proofErr w:type="spellEnd"/>
      <w:r w:rsidRPr="00F16A14">
        <w:rPr>
          <w:i/>
          <w:iCs/>
          <w:sz w:val="26"/>
          <w:szCs w:val="26"/>
        </w:rPr>
        <w:t xml:space="preserve"> cam </w:t>
      </w:r>
      <w:proofErr w:type="spellStart"/>
      <w:r w:rsidRPr="00F16A14">
        <w:rPr>
          <w:i/>
          <w:iCs/>
          <w:sz w:val="26"/>
          <w:szCs w:val="26"/>
        </w:rPr>
        <w:t>đoa</w:t>
      </w:r>
      <w:r w:rsidR="00F543E5">
        <w:rPr>
          <w:i/>
          <w:iCs/>
          <w:sz w:val="26"/>
          <w:szCs w:val="26"/>
        </w:rPr>
        <w:t>n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đề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tài</w:t>
      </w:r>
      <w:proofErr w:type="spellEnd"/>
      <w:r w:rsidR="00F543E5">
        <w:rPr>
          <w:i/>
          <w:iCs/>
          <w:sz w:val="26"/>
          <w:szCs w:val="26"/>
        </w:rPr>
        <w:t xml:space="preserve"> “</w:t>
      </w:r>
      <w:proofErr w:type="spellStart"/>
      <w:r w:rsidR="00F543E5">
        <w:rPr>
          <w:i/>
          <w:iCs/>
          <w:sz w:val="26"/>
          <w:szCs w:val="26"/>
        </w:rPr>
        <w:t>Ứng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dụng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công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cụ</w:t>
      </w:r>
      <w:proofErr w:type="spellEnd"/>
      <w:r w:rsidR="00F543E5">
        <w:rPr>
          <w:i/>
          <w:iCs/>
          <w:sz w:val="26"/>
          <w:szCs w:val="26"/>
        </w:rPr>
        <w:t xml:space="preserve"> Selenium </w:t>
      </w:r>
      <w:proofErr w:type="spellStart"/>
      <w:r w:rsidR="00F543E5">
        <w:rPr>
          <w:i/>
          <w:iCs/>
          <w:sz w:val="26"/>
          <w:szCs w:val="26"/>
        </w:rPr>
        <w:t>thực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hiện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kiểm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thử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tự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động</w:t>
      </w:r>
      <w:proofErr w:type="spellEnd"/>
      <w:r w:rsidR="00F543E5">
        <w:rPr>
          <w:i/>
          <w:iCs/>
          <w:sz w:val="26"/>
          <w:szCs w:val="26"/>
        </w:rPr>
        <w:t xml:space="preserve"> website </w:t>
      </w:r>
      <w:proofErr w:type="spellStart"/>
      <w:r w:rsidR="00F543E5">
        <w:rPr>
          <w:i/>
          <w:iCs/>
          <w:sz w:val="26"/>
          <w:szCs w:val="26"/>
        </w:rPr>
        <w:t>đặt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vé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tàu</w:t>
      </w:r>
      <w:proofErr w:type="spellEnd"/>
      <w:r w:rsidR="00F543E5">
        <w:rPr>
          <w:i/>
          <w:iCs/>
          <w:sz w:val="26"/>
          <w:szCs w:val="26"/>
        </w:rPr>
        <w:t xml:space="preserve"> Safe Railway” </w:t>
      </w:r>
      <w:proofErr w:type="spellStart"/>
      <w:r w:rsidR="00F543E5">
        <w:rPr>
          <w:i/>
          <w:iCs/>
          <w:sz w:val="26"/>
          <w:szCs w:val="26"/>
        </w:rPr>
        <w:t>tại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công</w:t>
      </w:r>
      <w:proofErr w:type="spellEnd"/>
      <w:r w:rsidR="00F543E5">
        <w:rPr>
          <w:i/>
          <w:iCs/>
          <w:sz w:val="26"/>
          <w:szCs w:val="26"/>
        </w:rPr>
        <w:t xml:space="preserve"> ty </w:t>
      </w:r>
      <w:proofErr w:type="spellStart"/>
      <w:r w:rsidR="00F543E5">
        <w:rPr>
          <w:i/>
          <w:iCs/>
          <w:sz w:val="26"/>
          <w:szCs w:val="26"/>
        </w:rPr>
        <w:t>LogiGear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Việt</w:t>
      </w:r>
      <w:proofErr w:type="spellEnd"/>
      <w:r w:rsidR="00F543E5">
        <w:rPr>
          <w:i/>
          <w:iCs/>
          <w:sz w:val="26"/>
          <w:szCs w:val="26"/>
        </w:rPr>
        <w:t xml:space="preserve"> Nam – chi </w:t>
      </w:r>
      <w:proofErr w:type="spellStart"/>
      <w:r w:rsidR="00F543E5">
        <w:rPr>
          <w:i/>
          <w:iCs/>
          <w:sz w:val="26"/>
          <w:szCs w:val="26"/>
        </w:rPr>
        <w:t>nhánh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Đà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Nẵng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là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bài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làm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của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riêng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cá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nhân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tôi</w:t>
      </w:r>
      <w:proofErr w:type="spellEnd"/>
      <w:r w:rsidR="00F543E5">
        <w:rPr>
          <w:i/>
          <w:iCs/>
          <w:sz w:val="26"/>
          <w:szCs w:val="26"/>
        </w:rPr>
        <w:t>.</w:t>
      </w:r>
      <w:r w:rsidR="00F543E5">
        <w:rPr>
          <w:i/>
          <w:iCs/>
          <w:sz w:val="26"/>
          <w:szCs w:val="26"/>
        </w:rPr>
        <w:br/>
      </w:r>
      <w:proofErr w:type="spellStart"/>
      <w:r w:rsidR="00F543E5">
        <w:rPr>
          <w:i/>
          <w:iCs/>
          <w:sz w:val="26"/>
          <w:szCs w:val="26"/>
        </w:rPr>
        <w:t>Tôi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xin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hoàn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toàn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chịu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trách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nhiệm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về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tính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trung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thực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của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đề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tài</w:t>
      </w:r>
      <w:proofErr w:type="spellEnd"/>
      <w:r w:rsidR="00F543E5">
        <w:rPr>
          <w:i/>
          <w:iCs/>
          <w:sz w:val="26"/>
          <w:szCs w:val="26"/>
        </w:rPr>
        <w:t>.</w:t>
      </w:r>
    </w:p>
    <w:p w14:paraId="6843DD8F" w14:textId="77777777" w:rsidR="00CC1635" w:rsidRPr="00F16A14" w:rsidRDefault="00CC1635" w:rsidP="00BD524F">
      <w:pPr>
        <w:ind w:left="720" w:right="387"/>
        <w:rPr>
          <w:i/>
          <w:iCs/>
          <w:sz w:val="26"/>
          <w:szCs w:val="26"/>
        </w:rPr>
      </w:pPr>
    </w:p>
    <w:p w14:paraId="6C8E0E05" w14:textId="77777777" w:rsidR="001C3E0B" w:rsidRPr="00F16A14" w:rsidRDefault="001C3E0B" w:rsidP="00F543E5">
      <w:pPr>
        <w:ind w:right="387"/>
        <w:rPr>
          <w:i/>
          <w:iCs/>
          <w:sz w:val="26"/>
          <w:szCs w:val="26"/>
        </w:rPr>
      </w:pPr>
    </w:p>
    <w:p w14:paraId="20BCC743" w14:textId="77777777" w:rsidR="005465F6" w:rsidRPr="00F16A14" w:rsidRDefault="005465F6" w:rsidP="00BD524F">
      <w:pPr>
        <w:ind w:left="720" w:right="387"/>
        <w:rPr>
          <w:i/>
          <w:iCs/>
          <w:sz w:val="26"/>
          <w:szCs w:val="26"/>
        </w:rPr>
      </w:pPr>
    </w:p>
    <w:p w14:paraId="0535091F" w14:textId="4190FBFE" w:rsidR="00CC1635" w:rsidRPr="00F16A14" w:rsidRDefault="0051470E" w:rsidP="0051470E">
      <w:pPr>
        <w:tabs>
          <w:tab w:val="center" w:pos="6237"/>
        </w:tabs>
        <w:rPr>
          <w:i/>
          <w:sz w:val="26"/>
          <w:szCs w:val="26"/>
        </w:rPr>
      </w:pPr>
      <w:r w:rsidRPr="00F16A14">
        <w:rPr>
          <w:sz w:val="26"/>
          <w:szCs w:val="26"/>
        </w:rPr>
        <w:tab/>
      </w:r>
      <w:proofErr w:type="spellStart"/>
      <w:r w:rsidR="00CC1635" w:rsidRPr="00F16A14">
        <w:rPr>
          <w:i/>
          <w:sz w:val="26"/>
          <w:szCs w:val="26"/>
        </w:rPr>
        <w:t>Sinh</w:t>
      </w:r>
      <w:proofErr w:type="spellEnd"/>
      <w:r w:rsidR="00CC1635" w:rsidRPr="00F16A14">
        <w:rPr>
          <w:i/>
          <w:sz w:val="26"/>
          <w:szCs w:val="26"/>
        </w:rPr>
        <w:t xml:space="preserve"> </w:t>
      </w:r>
      <w:proofErr w:type="spellStart"/>
      <w:r w:rsidR="00CC1635" w:rsidRPr="00F16A14">
        <w:rPr>
          <w:i/>
          <w:sz w:val="26"/>
          <w:szCs w:val="26"/>
        </w:rPr>
        <w:t>viên</w:t>
      </w:r>
      <w:proofErr w:type="spellEnd"/>
      <w:r w:rsidR="009307FB" w:rsidRPr="00F16A14">
        <w:rPr>
          <w:i/>
          <w:sz w:val="26"/>
          <w:szCs w:val="26"/>
        </w:rPr>
        <w:t xml:space="preserve"> </w:t>
      </w:r>
      <w:proofErr w:type="spellStart"/>
      <w:r w:rsidR="009307FB" w:rsidRPr="00F16A14">
        <w:rPr>
          <w:i/>
          <w:sz w:val="26"/>
          <w:szCs w:val="26"/>
        </w:rPr>
        <w:t>thực</w:t>
      </w:r>
      <w:proofErr w:type="spellEnd"/>
      <w:r w:rsidR="009307FB" w:rsidRPr="00F16A14">
        <w:rPr>
          <w:i/>
          <w:sz w:val="26"/>
          <w:szCs w:val="26"/>
        </w:rPr>
        <w:t xml:space="preserve"> </w:t>
      </w:r>
      <w:proofErr w:type="spellStart"/>
      <w:r w:rsidR="009307FB" w:rsidRPr="00F16A14">
        <w:rPr>
          <w:i/>
          <w:sz w:val="26"/>
          <w:szCs w:val="26"/>
        </w:rPr>
        <w:t>hiện</w:t>
      </w:r>
      <w:proofErr w:type="spellEnd"/>
      <w:r w:rsidR="009307FB" w:rsidRPr="00F16A14">
        <w:rPr>
          <w:i/>
          <w:sz w:val="26"/>
          <w:szCs w:val="26"/>
        </w:rPr>
        <w:t xml:space="preserve"> </w:t>
      </w:r>
    </w:p>
    <w:p w14:paraId="5EAB8B14" w14:textId="77777777" w:rsidR="00E4079E" w:rsidRPr="00F16A14" w:rsidRDefault="00E4079E" w:rsidP="0051470E">
      <w:pPr>
        <w:tabs>
          <w:tab w:val="center" w:pos="6237"/>
        </w:tabs>
        <w:rPr>
          <w:b/>
          <w:sz w:val="26"/>
          <w:szCs w:val="26"/>
        </w:rPr>
      </w:pPr>
    </w:p>
    <w:p w14:paraId="76036D88" w14:textId="6E27A8EF" w:rsidR="00E4079E" w:rsidRPr="00F16A14" w:rsidRDefault="00F543E5" w:rsidP="00F543E5">
      <w:pPr>
        <w:tabs>
          <w:tab w:val="center" w:pos="6237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proofErr w:type="spellStart"/>
      <w:r>
        <w:rPr>
          <w:b/>
          <w:sz w:val="26"/>
          <w:szCs w:val="26"/>
        </w:rPr>
        <w:t>Trần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Thị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Diệu</w:t>
      </w:r>
      <w:proofErr w:type="spellEnd"/>
      <w:r>
        <w:rPr>
          <w:b/>
          <w:sz w:val="26"/>
          <w:szCs w:val="26"/>
        </w:rPr>
        <w:t xml:space="preserve"> Linh</w:t>
      </w:r>
    </w:p>
    <w:p w14:paraId="7C8DF07D" w14:textId="77777777" w:rsidR="00E4079E" w:rsidRPr="00F16A14" w:rsidRDefault="00E4079E" w:rsidP="0051470E">
      <w:pPr>
        <w:tabs>
          <w:tab w:val="center" w:pos="6237"/>
        </w:tabs>
        <w:rPr>
          <w:b/>
          <w:sz w:val="26"/>
          <w:szCs w:val="26"/>
        </w:rPr>
      </w:pPr>
    </w:p>
    <w:p w14:paraId="6C4FF5CD" w14:textId="7C694E73" w:rsidR="0051470E" w:rsidRPr="00F16A14" w:rsidRDefault="00FA0157" w:rsidP="0051470E">
      <w:pPr>
        <w:tabs>
          <w:tab w:val="center" w:pos="6237"/>
        </w:tabs>
        <w:rPr>
          <w:b/>
          <w:sz w:val="26"/>
          <w:szCs w:val="26"/>
        </w:rPr>
      </w:pPr>
      <w:r w:rsidRPr="00F16A14">
        <w:rPr>
          <w:b/>
          <w:sz w:val="26"/>
          <w:szCs w:val="26"/>
        </w:rPr>
        <w:tab/>
      </w:r>
    </w:p>
    <w:p w14:paraId="5295A631" w14:textId="77777777" w:rsidR="007900C4" w:rsidRPr="00F16A14" w:rsidRDefault="000767D5" w:rsidP="005B13A5">
      <w:pPr>
        <w:pStyle w:val="TieuDe"/>
        <w:rPr>
          <w:sz w:val="26"/>
          <w:szCs w:val="26"/>
        </w:rPr>
      </w:pPr>
      <w:r w:rsidRPr="00F16A14">
        <w:rPr>
          <w:sz w:val="26"/>
          <w:szCs w:val="26"/>
        </w:rPr>
        <w:br w:type="page"/>
      </w:r>
      <w:r w:rsidR="008E39DD" w:rsidRPr="00F16A14">
        <w:rPr>
          <w:sz w:val="26"/>
          <w:szCs w:val="26"/>
        </w:rPr>
        <w:lastRenderedPageBreak/>
        <w:t>M</w:t>
      </w:r>
      <w:r w:rsidR="007900C4" w:rsidRPr="00F16A14">
        <w:rPr>
          <w:sz w:val="26"/>
          <w:szCs w:val="26"/>
        </w:rPr>
        <w:t>ỤC LỤC</w:t>
      </w:r>
    </w:p>
    <w:p w14:paraId="1E4AD467" w14:textId="3C16BDCD" w:rsidR="00125A6D" w:rsidRDefault="009818DC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vi-VN" w:eastAsia="vi-VN"/>
        </w:rPr>
      </w:pPr>
      <w:r w:rsidRPr="00F16A14">
        <w:rPr>
          <w:szCs w:val="26"/>
        </w:rPr>
        <w:fldChar w:fldCharType="begin"/>
      </w:r>
      <w:r w:rsidRPr="00F16A14">
        <w:rPr>
          <w:szCs w:val="26"/>
        </w:rPr>
        <w:instrText xml:space="preserve"> TOC \o "1-1" \h \z \u \t "Heading 2,2,Heading 3,3,Heading 4,4" </w:instrText>
      </w:r>
      <w:r w:rsidRPr="00F16A14">
        <w:rPr>
          <w:szCs w:val="26"/>
        </w:rPr>
        <w:fldChar w:fldCharType="separate"/>
      </w:r>
      <w:hyperlink w:anchor="_Toc96729352" w:history="1">
        <w:r w:rsidR="00125A6D" w:rsidRPr="008E705D">
          <w:rPr>
            <w:rStyle w:val="Hyperlink"/>
          </w:rPr>
          <w:t>PHẦN MỞ ĐẦU</w:t>
        </w:r>
        <w:r w:rsidR="00125A6D">
          <w:rPr>
            <w:webHidden/>
          </w:rPr>
          <w:tab/>
        </w:r>
        <w:r w:rsidR="00125A6D">
          <w:rPr>
            <w:webHidden/>
          </w:rPr>
          <w:fldChar w:fldCharType="begin"/>
        </w:r>
        <w:r w:rsidR="00125A6D">
          <w:rPr>
            <w:webHidden/>
          </w:rPr>
          <w:instrText xml:space="preserve"> PAGEREF _Toc96729352 \h </w:instrText>
        </w:r>
        <w:r w:rsidR="00125A6D">
          <w:rPr>
            <w:webHidden/>
          </w:rPr>
        </w:r>
        <w:r w:rsidR="00125A6D">
          <w:rPr>
            <w:webHidden/>
          </w:rPr>
          <w:fldChar w:fldCharType="separate"/>
        </w:r>
        <w:r w:rsidR="00125A6D">
          <w:rPr>
            <w:webHidden/>
          </w:rPr>
          <w:t>1</w:t>
        </w:r>
        <w:r w:rsidR="00125A6D">
          <w:rPr>
            <w:webHidden/>
          </w:rPr>
          <w:fldChar w:fldCharType="end"/>
        </w:r>
      </w:hyperlink>
    </w:p>
    <w:p w14:paraId="37C3325C" w14:textId="097F2420" w:rsidR="00125A6D" w:rsidRDefault="00125A6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96729353" w:history="1">
        <w:r w:rsidRPr="008E705D">
          <w:rPr>
            <w:rStyle w:val="Hyperlink"/>
          </w:rPr>
          <w:t>1.1.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8E705D">
          <w:rPr>
            <w:rStyle w:val="Hyperlink"/>
          </w:rPr>
          <w:t>SỰ CẦN THIẾT CỦA ĐỀ TÀI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_Toc96729353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66FBD13" w14:textId="56B86BCE" w:rsidR="00125A6D" w:rsidRDefault="00125A6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96729354" w:history="1">
        <w:r w:rsidRPr="008E705D">
          <w:rPr>
            <w:rStyle w:val="Hyperlink"/>
          </w:rPr>
          <w:t>1.2.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8E705D">
          <w:rPr>
            <w:rStyle w:val="Hyperlink"/>
          </w:rPr>
          <w:t>NỘI DUNG CỦA ĐỀ TÀI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_Toc96729354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7B570F3" w14:textId="052145BA" w:rsidR="00125A6D" w:rsidRDefault="00125A6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96729355" w:history="1">
        <w:r w:rsidRPr="008E705D">
          <w:rPr>
            <w:rStyle w:val="Hyperlink"/>
          </w:rPr>
          <w:t>1.3.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8E705D">
          <w:rPr>
            <w:rStyle w:val="Hyperlink"/>
          </w:rPr>
          <w:t>PHƯƠNG PHÁP THỰC HIỆN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_Toc96729355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6BAD519" w14:textId="38F7C3AB" w:rsidR="00125A6D" w:rsidRDefault="00125A6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96729356" w:history="1">
        <w:r w:rsidRPr="008E705D">
          <w:rPr>
            <w:rStyle w:val="Hyperlink"/>
          </w:rPr>
          <w:t>1.4.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8E705D">
          <w:rPr>
            <w:rStyle w:val="Hyperlink"/>
          </w:rPr>
          <w:t>BỐ CỤC CỦA BÁO CÁO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_Toc96729356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88DEA1C" w14:textId="404418FE" w:rsidR="00125A6D" w:rsidRDefault="00125A6D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vi-VN" w:eastAsia="vi-VN"/>
        </w:rPr>
      </w:pPr>
      <w:hyperlink w:anchor="_Toc96729357" w:history="1">
        <w:r w:rsidRPr="008E705D">
          <w:rPr>
            <w:rStyle w:val="Hyperlink"/>
          </w:rPr>
          <w:t>CHƯƠNG 1: GIỚI THIỆU CÔNG TY LOGIGEAR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_Toc96729357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75B1FB2" w14:textId="06792189" w:rsidR="00125A6D" w:rsidRDefault="00125A6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96729358" w:history="1">
        <w:r w:rsidRPr="008E705D">
          <w:rPr>
            <w:rStyle w:val="Hyperlink"/>
          </w:rPr>
          <w:t>1.1.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8E705D">
          <w:rPr>
            <w:rStyle w:val="Hyperlink"/>
          </w:rPr>
          <w:t>Giới thiệu chung: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_Toc96729358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DDBBC3D" w14:textId="4EFEAB83" w:rsidR="00125A6D" w:rsidRDefault="00125A6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96729359" w:history="1">
        <w:r w:rsidRPr="008E705D">
          <w:rPr>
            <w:rStyle w:val="Hyperlink"/>
          </w:rPr>
          <w:t>1.2.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8E705D">
          <w:rPr>
            <w:rStyle w:val="Hyperlink"/>
          </w:rPr>
          <w:t>Lĩnh vực hoạt động: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_Toc96729359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1D1626E" w14:textId="2ACCFEBB" w:rsidR="00125A6D" w:rsidRDefault="00125A6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96729360" w:history="1">
        <w:r w:rsidRPr="008E705D">
          <w:rPr>
            <w:rStyle w:val="Hyperlink"/>
          </w:rPr>
          <w:t>1.3.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8E705D">
          <w:rPr>
            <w:rStyle w:val="Hyperlink"/>
          </w:rPr>
          <w:t>Chi nhánh: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_Toc96729360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8B9C995" w14:textId="7148612C" w:rsidR="00125A6D" w:rsidRDefault="00125A6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96729361" w:history="1">
        <w:r w:rsidRPr="008E705D">
          <w:rPr>
            <w:rStyle w:val="Hyperlink"/>
          </w:rPr>
          <w:t>1.4.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8E705D">
          <w:rPr>
            <w:rStyle w:val="Hyperlink"/>
          </w:rPr>
          <w:t>Kênh truyền thông chính thức: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_Toc96729361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A775F1B" w14:textId="52B26F15" w:rsidR="00125A6D" w:rsidRDefault="00125A6D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vi-VN" w:eastAsia="vi-VN"/>
        </w:rPr>
      </w:pPr>
      <w:hyperlink w:anchor="_Toc96729362" w:history="1">
        <w:r w:rsidRPr="008E705D">
          <w:rPr>
            <w:rStyle w:val="Hyperlink"/>
          </w:rPr>
          <w:t>CHƯƠNG 2: CƠ SỞ LÝ THUYẾT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_Toc96729362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0883998" w14:textId="2AB734D7" w:rsidR="00125A6D" w:rsidRDefault="00125A6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96729363" w:history="1">
        <w:r w:rsidRPr="008E705D">
          <w:rPr>
            <w:rStyle w:val="Hyperlink"/>
          </w:rPr>
          <w:t xml:space="preserve">2.1.  </w:t>
        </w:r>
        <w:r>
          <w:rPr>
            <w:rStyle w:val="Hyperlink"/>
          </w:rPr>
          <w:t xml:space="preserve"> </w:t>
        </w:r>
        <w:r w:rsidRPr="008E705D">
          <w:rPr>
            <w:rStyle w:val="Hyperlink"/>
          </w:rPr>
          <w:t>Tổng quan về phần mềm: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_Toc96729363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5164B32" w14:textId="5172D2CD" w:rsidR="00125A6D" w:rsidRDefault="00125A6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96729364" w:history="1">
        <w:r w:rsidRPr="008E705D">
          <w:rPr>
            <w:rStyle w:val="Hyperlink"/>
          </w:rPr>
          <w:t xml:space="preserve">2.2.  </w:t>
        </w:r>
        <w:r>
          <w:rPr>
            <w:rStyle w:val="Hyperlink"/>
          </w:rPr>
          <w:t xml:space="preserve"> </w:t>
        </w:r>
        <w:r w:rsidRPr="008E705D">
          <w:rPr>
            <w:rStyle w:val="Hyperlink"/>
          </w:rPr>
          <w:t>Tổng quan về kiểm thử phần mềm: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_Toc96729364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34F81DF" w14:textId="3D0DF33E" w:rsidR="00125A6D" w:rsidRDefault="00125A6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96729365" w:history="1">
        <w:r w:rsidRPr="008E705D">
          <w:rPr>
            <w:rStyle w:val="Hyperlink"/>
          </w:rPr>
          <w:t xml:space="preserve">2.3.  </w:t>
        </w:r>
        <w:r>
          <w:rPr>
            <w:rStyle w:val="Hyperlink"/>
          </w:rPr>
          <w:t xml:space="preserve"> </w:t>
        </w:r>
        <w:r w:rsidRPr="008E705D">
          <w:rPr>
            <w:rStyle w:val="Hyperlink"/>
          </w:rPr>
          <w:t>Thiết kế kiểm thử và tìm kiếm bugs: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_Toc96729365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C363780" w14:textId="5B395329" w:rsidR="00125A6D" w:rsidRDefault="00125A6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96729366" w:history="1">
        <w:r w:rsidRPr="008E705D">
          <w:rPr>
            <w:rStyle w:val="Hyperlink"/>
          </w:rPr>
          <w:t xml:space="preserve">2.4.  </w:t>
        </w:r>
        <w:r>
          <w:rPr>
            <w:rStyle w:val="Hyperlink"/>
          </w:rPr>
          <w:t xml:space="preserve"> </w:t>
        </w:r>
        <w:r w:rsidRPr="008E705D">
          <w:rPr>
            <w:rStyle w:val="Hyperlink"/>
          </w:rPr>
          <w:t>Kiểm thử thủ công: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_Toc96729366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6FC347E" w14:textId="41382A3B" w:rsidR="00125A6D" w:rsidRDefault="00125A6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96729367" w:history="1">
        <w:r w:rsidRPr="008E705D">
          <w:rPr>
            <w:rStyle w:val="Hyperlink"/>
          </w:rPr>
          <w:t xml:space="preserve">2.5.  </w:t>
        </w:r>
        <w:r>
          <w:rPr>
            <w:rStyle w:val="Hyperlink"/>
          </w:rPr>
          <w:t xml:space="preserve"> </w:t>
        </w:r>
        <w:r w:rsidRPr="008E705D">
          <w:rPr>
            <w:rStyle w:val="Hyperlink"/>
          </w:rPr>
          <w:t>Kiểm thử tự động: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_Toc96729367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4769D83" w14:textId="2E8EB691" w:rsidR="00125A6D" w:rsidRDefault="00125A6D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vi-VN" w:eastAsia="vi-VN"/>
        </w:rPr>
      </w:pPr>
      <w:hyperlink w:anchor="_Toc96729368" w:history="1">
        <w:r w:rsidRPr="008E705D">
          <w:rPr>
            <w:rStyle w:val="Hyperlink"/>
          </w:rPr>
          <w:t>CHƯƠNG 3: CÔNG CỤ SELENIUM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_Toc96729368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5859F53" w14:textId="7FE3FED8" w:rsidR="00125A6D" w:rsidRDefault="00125A6D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vi-VN" w:eastAsia="vi-VN"/>
        </w:rPr>
      </w:pPr>
      <w:hyperlink w:anchor="_Toc96729369" w:history="1">
        <w:r w:rsidRPr="008E705D">
          <w:rPr>
            <w:rStyle w:val="Hyperlink"/>
          </w:rPr>
          <w:t>CHƯƠNG 4: PHÂN TÍCH HỆ THỐNG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_Toc96729369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23E3334" w14:textId="18F673BF" w:rsidR="00125A6D" w:rsidRDefault="00125A6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96729370" w:history="1">
        <w:r w:rsidRPr="008E705D">
          <w:rPr>
            <w:rStyle w:val="Hyperlink"/>
          </w:rPr>
          <w:t>1.1.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8E705D">
          <w:rPr>
            <w:rStyle w:val="Hyperlink"/>
          </w:rPr>
          <w:t>Tổng quan về hệ thống: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_Toc96729370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73F3BFD" w14:textId="469E7D86" w:rsidR="00125A6D" w:rsidRDefault="00125A6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96729371" w:history="1">
        <w:r w:rsidRPr="008E705D">
          <w:rPr>
            <w:rStyle w:val="Hyperlink"/>
          </w:rPr>
          <w:t>1.2.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8E705D">
          <w:rPr>
            <w:rStyle w:val="Hyperlink"/>
          </w:rPr>
          <w:t>Phân tích yêu cầu: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_Toc96729371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FED3A8C" w14:textId="24800478" w:rsidR="00125A6D" w:rsidRDefault="00125A6D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vi-VN" w:eastAsia="vi-VN"/>
        </w:rPr>
      </w:pPr>
      <w:hyperlink w:anchor="_Toc96729372" w:history="1">
        <w:r w:rsidRPr="008E705D">
          <w:rPr>
            <w:rStyle w:val="Hyperlink"/>
          </w:rPr>
          <w:t>CHƯƠNG 5: THIẾT KẾ TESTCASES VÀ THỰC HIỆN KIỂM THỬ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_Toc96729372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AEBB3F9" w14:textId="23969157" w:rsidR="00125A6D" w:rsidRDefault="00125A6D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vi-VN" w:eastAsia="vi-VN"/>
        </w:rPr>
      </w:pPr>
      <w:hyperlink w:anchor="_Toc96729373" w:history="1">
        <w:r w:rsidRPr="008E705D">
          <w:rPr>
            <w:rStyle w:val="Hyperlink"/>
          </w:rPr>
          <w:t>TÀI LIỆU THAM KHẢO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_Toc96729373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F642A40" w14:textId="3B8CC3C7" w:rsidR="00125A6D" w:rsidRDefault="00125A6D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vi-VN" w:eastAsia="vi-VN"/>
        </w:rPr>
      </w:pPr>
      <w:hyperlink w:anchor="_Toc96729374" w:history="1">
        <w:r w:rsidRPr="008E705D">
          <w:rPr>
            <w:rStyle w:val="Hyperlink"/>
          </w:rPr>
          <w:t>PHỤC LỤC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_Toc96729374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1C1BF75B" w14:textId="20B5CE71" w:rsidR="00591663" w:rsidRPr="00F16A14" w:rsidRDefault="009818DC" w:rsidP="007512EA">
      <w:pPr>
        <w:tabs>
          <w:tab w:val="right" w:leader="dot" w:pos="8730"/>
        </w:tabs>
        <w:rPr>
          <w:sz w:val="26"/>
          <w:szCs w:val="26"/>
        </w:rPr>
        <w:sectPr w:rsidR="00591663" w:rsidRPr="00F16A14" w:rsidSect="001A7E4C">
          <w:footerReference w:type="default" r:id="rId11"/>
          <w:pgSz w:w="11907" w:h="16840" w:code="9"/>
          <w:pgMar w:top="1418" w:right="1134" w:bottom="1418" w:left="1985" w:header="862" w:footer="720" w:gutter="0"/>
          <w:pgNumType w:fmt="lowerRoman" w:start="1"/>
          <w:cols w:space="720"/>
          <w:docGrid w:linePitch="326"/>
        </w:sectPr>
      </w:pPr>
      <w:r w:rsidRPr="00F16A14">
        <w:rPr>
          <w:sz w:val="26"/>
          <w:szCs w:val="26"/>
        </w:rPr>
        <w:fldChar w:fldCharType="end"/>
      </w:r>
    </w:p>
    <w:p w14:paraId="77ED0DC9" w14:textId="77777777" w:rsidR="00591663" w:rsidRPr="00F16A14" w:rsidRDefault="00591663" w:rsidP="00655965">
      <w:pPr>
        <w:pStyle w:val="TieuDe"/>
        <w:rPr>
          <w:sz w:val="26"/>
          <w:szCs w:val="26"/>
        </w:rPr>
      </w:pPr>
      <w:bookmarkStart w:id="1" w:name="_Toc355590175"/>
      <w:bookmarkStart w:id="2" w:name="_Toc356485658"/>
      <w:r w:rsidRPr="00F16A14">
        <w:rPr>
          <w:sz w:val="26"/>
          <w:szCs w:val="26"/>
        </w:rPr>
        <w:lastRenderedPageBreak/>
        <w:t xml:space="preserve">DANH SÁCH HÌNH </w:t>
      </w:r>
      <w:bookmarkEnd w:id="1"/>
      <w:r w:rsidR="004D7E32" w:rsidRPr="00F16A14">
        <w:rPr>
          <w:sz w:val="26"/>
          <w:szCs w:val="26"/>
        </w:rPr>
        <w:t>ẢNH</w:t>
      </w:r>
      <w:bookmarkEnd w:id="2"/>
    </w:p>
    <w:p w14:paraId="3D5FC7E8" w14:textId="77777777" w:rsidR="00A4308B" w:rsidRPr="00F16A14" w:rsidRDefault="00A4308B" w:rsidP="00E57006">
      <w:pPr>
        <w:pStyle w:val="Noidung-Doan"/>
        <w:rPr>
          <w:szCs w:val="26"/>
        </w:rPr>
      </w:pPr>
    </w:p>
    <w:p w14:paraId="1E84F124" w14:textId="77777777" w:rsidR="00307EF8" w:rsidRPr="00F16A14" w:rsidRDefault="00307EF8" w:rsidP="00A4308B">
      <w:pPr>
        <w:pStyle w:val="TieuDe"/>
        <w:jc w:val="left"/>
        <w:rPr>
          <w:sz w:val="26"/>
          <w:szCs w:val="26"/>
        </w:rPr>
      </w:pPr>
      <w:bookmarkStart w:id="3" w:name="_Toc355590176"/>
      <w:bookmarkStart w:id="4" w:name="_Toc356485659"/>
    </w:p>
    <w:p w14:paraId="6D23AE18" w14:textId="77777777" w:rsidR="00591663" w:rsidRPr="00F16A14" w:rsidRDefault="00307EF8" w:rsidP="00655965">
      <w:pPr>
        <w:pStyle w:val="TieuDe"/>
        <w:rPr>
          <w:sz w:val="26"/>
          <w:szCs w:val="26"/>
        </w:rPr>
      </w:pPr>
      <w:r w:rsidRPr="00F16A14">
        <w:rPr>
          <w:sz w:val="26"/>
          <w:szCs w:val="26"/>
        </w:rPr>
        <w:br w:type="page"/>
      </w:r>
      <w:r w:rsidR="00591663" w:rsidRPr="00F16A14">
        <w:rPr>
          <w:sz w:val="26"/>
          <w:szCs w:val="26"/>
        </w:rPr>
        <w:lastRenderedPageBreak/>
        <w:t xml:space="preserve">DANH SÁCH </w:t>
      </w:r>
      <w:bookmarkEnd w:id="3"/>
      <w:r w:rsidR="0083120E" w:rsidRPr="00F16A14">
        <w:rPr>
          <w:sz w:val="26"/>
          <w:szCs w:val="26"/>
        </w:rPr>
        <w:t>TỪ VIẾT TẮT</w:t>
      </w:r>
      <w:bookmarkEnd w:id="4"/>
    </w:p>
    <w:p w14:paraId="0CDABB85" w14:textId="77777777" w:rsidR="009A2C34" w:rsidRPr="00F16A14" w:rsidRDefault="009A2C34" w:rsidP="009A2C34">
      <w:pPr>
        <w:rPr>
          <w:sz w:val="26"/>
          <w:szCs w:val="26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8"/>
        <w:gridCol w:w="6764"/>
      </w:tblGrid>
      <w:tr w:rsidR="009A2C34" w:rsidRPr="00F16A14" w14:paraId="4E6A81B1" w14:textId="77777777" w:rsidTr="00307EF8">
        <w:trPr>
          <w:trHeight w:val="480"/>
        </w:trPr>
        <w:tc>
          <w:tcPr>
            <w:tcW w:w="1708" w:type="dxa"/>
            <w:vAlign w:val="center"/>
          </w:tcPr>
          <w:p w14:paraId="3E5886E7" w14:textId="77777777" w:rsidR="009A2C34" w:rsidRPr="00F16A14" w:rsidRDefault="009A2C34" w:rsidP="008E39D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F16A14">
              <w:rPr>
                <w:b/>
                <w:sz w:val="26"/>
                <w:szCs w:val="26"/>
              </w:rPr>
              <w:t>Từ</w:t>
            </w:r>
            <w:proofErr w:type="spellEnd"/>
            <w:r w:rsidRPr="00F16A1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16A14">
              <w:rPr>
                <w:b/>
                <w:sz w:val="26"/>
                <w:szCs w:val="26"/>
              </w:rPr>
              <w:t>viết</w:t>
            </w:r>
            <w:proofErr w:type="spellEnd"/>
            <w:r w:rsidRPr="00F16A1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16A14">
              <w:rPr>
                <w:b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6764" w:type="dxa"/>
            <w:vAlign w:val="center"/>
          </w:tcPr>
          <w:p w14:paraId="653C1E7D" w14:textId="77777777" w:rsidR="009A2C34" w:rsidRPr="00F16A14" w:rsidRDefault="009A2C34" w:rsidP="008E39D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F16A14">
              <w:rPr>
                <w:b/>
                <w:sz w:val="26"/>
                <w:szCs w:val="26"/>
              </w:rPr>
              <w:t>Diễn</w:t>
            </w:r>
            <w:proofErr w:type="spellEnd"/>
            <w:r w:rsidRPr="00F16A1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16A14">
              <w:rPr>
                <w:b/>
                <w:sz w:val="26"/>
                <w:szCs w:val="26"/>
              </w:rPr>
              <w:t>giải</w:t>
            </w:r>
            <w:proofErr w:type="spellEnd"/>
          </w:p>
        </w:tc>
      </w:tr>
      <w:tr w:rsidR="009A2C34" w:rsidRPr="00F16A14" w14:paraId="3FEE954A" w14:textId="77777777" w:rsidTr="00307EF8">
        <w:trPr>
          <w:trHeight w:val="585"/>
        </w:trPr>
        <w:tc>
          <w:tcPr>
            <w:tcW w:w="1708" w:type="dxa"/>
            <w:vAlign w:val="center"/>
          </w:tcPr>
          <w:p w14:paraId="66FE4CCC" w14:textId="4B1222CA" w:rsidR="009A2C34" w:rsidRPr="00F16A14" w:rsidRDefault="009A2C34" w:rsidP="00A26E6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6764" w:type="dxa"/>
            <w:vAlign w:val="center"/>
          </w:tcPr>
          <w:p w14:paraId="44D524B9" w14:textId="633388C0" w:rsidR="009A2C34" w:rsidRPr="00F16A14" w:rsidRDefault="009A2C34" w:rsidP="00A26E62">
            <w:pPr>
              <w:jc w:val="both"/>
              <w:rPr>
                <w:sz w:val="26"/>
                <w:szCs w:val="26"/>
              </w:rPr>
            </w:pPr>
          </w:p>
        </w:tc>
      </w:tr>
      <w:tr w:rsidR="009A2C34" w:rsidRPr="00F16A14" w14:paraId="39959EC8" w14:textId="77777777" w:rsidTr="00307EF8">
        <w:trPr>
          <w:trHeight w:val="585"/>
        </w:trPr>
        <w:tc>
          <w:tcPr>
            <w:tcW w:w="1708" w:type="dxa"/>
            <w:vAlign w:val="center"/>
          </w:tcPr>
          <w:p w14:paraId="3EE207AF" w14:textId="111823BF" w:rsidR="009A2C34" w:rsidRPr="00F16A14" w:rsidRDefault="009A2C34" w:rsidP="00A26E6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6764" w:type="dxa"/>
            <w:vAlign w:val="center"/>
          </w:tcPr>
          <w:p w14:paraId="004D8936" w14:textId="11CD6E96" w:rsidR="009A2C34" w:rsidRPr="00F16A14" w:rsidRDefault="009A2C34" w:rsidP="00307EF8">
            <w:pPr>
              <w:jc w:val="both"/>
              <w:rPr>
                <w:sz w:val="26"/>
                <w:szCs w:val="26"/>
              </w:rPr>
            </w:pPr>
          </w:p>
        </w:tc>
      </w:tr>
      <w:tr w:rsidR="009A2C34" w:rsidRPr="00F16A14" w14:paraId="3B091AFB" w14:textId="77777777" w:rsidTr="00307EF8">
        <w:trPr>
          <w:trHeight w:val="585"/>
        </w:trPr>
        <w:tc>
          <w:tcPr>
            <w:tcW w:w="1708" w:type="dxa"/>
            <w:vAlign w:val="center"/>
          </w:tcPr>
          <w:p w14:paraId="3BF9210B" w14:textId="778BA4EB" w:rsidR="009A2C34" w:rsidRPr="00F16A14" w:rsidRDefault="009A2C34" w:rsidP="00A26E6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6764" w:type="dxa"/>
            <w:vAlign w:val="center"/>
          </w:tcPr>
          <w:p w14:paraId="5F7588AC" w14:textId="66201327" w:rsidR="009A2C34" w:rsidRPr="00F16A14" w:rsidRDefault="009A2C34" w:rsidP="00307EF8">
            <w:pPr>
              <w:jc w:val="both"/>
              <w:rPr>
                <w:sz w:val="26"/>
                <w:szCs w:val="26"/>
              </w:rPr>
            </w:pPr>
          </w:p>
        </w:tc>
      </w:tr>
      <w:tr w:rsidR="009A2C34" w:rsidRPr="00F16A14" w14:paraId="017E3FB7" w14:textId="77777777" w:rsidTr="00307EF8">
        <w:trPr>
          <w:trHeight w:val="585"/>
        </w:trPr>
        <w:tc>
          <w:tcPr>
            <w:tcW w:w="1708" w:type="dxa"/>
            <w:vAlign w:val="center"/>
          </w:tcPr>
          <w:p w14:paraId="675CE99F" w14:textId="729FEE22" w:rsidR="009A2C34" w:rsidRPr="00F16A14" w:rsidRDefault="009A2C34" w:rsidP="00A26E6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6764" w:type="dxa"/>
            <w:vAlign w:val="center"/>
          </w:tcPr>
          <w:p w14:paraId="727B5BD0" w14:textId="4342BED6" w:rsidR="009A2C34" w:rsidRPr="00F16A14" w:rsidRDefault="009A2C34" w:rsidP="00307EF8">
            <w:pPr>
              <w:jc w:val="both"/>
              <w:rPr>
                <w:sz w:val="26"/>
                <w:szCs w:val="26"/>
              </w:rPr>
            </w:pPr>
          </w:p>
        </w:tc>
      </w:tr>
      <w:tr w:rsidR="009A2C34" w:rsidRPr="00F16A14" w14:paraId="630CA42A" w14:textId="77777777" w:rsidTr="00307EF8">
        <w:trPr>
          <w:trHeight w:val="585"/>
        </w:trPr>
        <w:tc>
          <w:tcPr>
            <w:tcW w:w="1708" w:type="dxa"/>
            <w:vAlign w:val="center"/>
          </w:tcPr>
          <w:p w14:paraId="635EFA6A" w14:textId="414834E4" w:rsidR="009A2C34" w:rsidRPr="00F16A14" w:rsidRDefault="009A2C34" w:rsidP="00A26E6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6764" w:type="dxa"/>
            <w:vAlign w:val="center"/>
          </w:tcPr>
          <w:p w14:paraId="4DB9916B" w14:textId="7C7F78BF" w:rsidR="009A2C34" w:rsidRPr="00F16A14" w:rsidRDefault="009A2C34" w:rsidP="00307EF8">
            <w:pPr>
              <w:jc w:val="both"/>
              <w:rPr>
                <w:sz w:val="26"/>
                <w:szCs w:val="26"/>
              </w:rPr>
            </w:pPr>
          </w:p>
        </w:tc>
      </w:tr>
    </w:tbl>
    <w:p w14:paraId="7702C77B" w14:textId="77777777" w:rsidR="009A2C34" w:rsidRPr="00F16A14" w:rsidRDefault="009A2C34" w:rsidP="00EE222F">
      <w:pPr>
        <w:rPr>
          <w:sz w:val="26"/>
          <w:szCs w:val="26"/>
        </w:rPr>
      </w:pPr>
    </w:p>
    <w:p w14:paraId="40ABACEC" w14:textId="77777777" w:rsidR="009C683E" w:rsidRPr="00F16A14" w:rsidRDefault="009C683E" w:rsidP="00EE222F">
      <w:pPr>
        <w:rPr>
          <w:sz w:val="26"/>
          <w:szCs w:val="26"/>
        </w:rPr>
        <w:sectPr w:rsidR="009C683E" w:rsidRPr="00F16A14" w:rsidSect="009512FA">
          <w:pgSz w:w="11907" w:h="16840" w:code="9"/>
          <w:pgMar w:top="1418" w:right="1134" w:bottom="1418" w:left="1985" w:header="864" w:footer="720" w:gutter="0"/>
          <w:pgNumType w:fmt="lowerRoman"/>
          <w:cols w:space="720"/>
          <w:docGrid w:linePitch="326"/>
        </w:sectPr>
      </w:pPr>
    </w:p>
    <w:p w14:paraId="3ED4D5BD" w14:textId="1065139B" w:rsidR="00E94893" w:rsidRPr="006525A4" w:rsidRDefault="00A65275" w:rsidP="00F543E5">
      <w:pPr>
        <w:pStyle w:val="Heading1"/>
      </w:pPr>
      <w:bookmarkStart w:id="5" w:name="_Toc355444483"/>
      <w:bookmarkStart w:id="6" w:name="_Toc355447711"/>
      <w:bookmarkStart w:id="7" w:name="_Toc355590177"/>
      <w:bookmarkStart w:id="8" w:name="_Toc356420189"/>
      <w:bookmarkStart w:id="9" w:name="_Toc356485660"/>
      <w:bookmarkStart w:id="10" w:name="_Toc96729352"/>
      <w:r>
        <w:lastRenderedPageBreak/>
        <w:t xml:space="preserve">PHẦN </w:t>
      </w:r>
      <w:r w:rsidR="00190E43" w:rsidRPr="006525A4">
        <w:t>MỞ ĐẦU</w:t>
      </w:r>
      <w:bookmarkEnd w:id="5"/>
      <w:bookmarkEnd w:id="6"/>
      <w:bookmarkEnd w:id="7"/>
      <w:bookmarkEnd w:id="8"/>
      <w:bookmarkEnd w:id="9"/>
      <w:bookmarkEnd w:id="10"/>
    </w:p>
    <w:p w14:paraId="7B59BD63" w14:textId="7ABBABAE" w:rsidR="006525A4" w:rsidRDefault="006525A4" w:rsidP="005C36C2">
      <w:pPr>
        <w:pStyle w:val="Heading2"/>
      </w:pPr>
      <w:bookmarkStart w:id="11" w:name="_Toc96729353"/>
      <w:r>
        <w:t>SỰ CẦN THIẾT CỦA ĐỀ TÀI</w:t>
      </w:r>
      <w:bookmarkEnd w:id="11"/>
    </w:p>
    <w:p w14:paraId="0CB6295A" w14:textId="3D805113" w:rsidR="00063F32" w:rsidRPr="00063F32" w:rsidRDefault="00063F32" w:rsidP="00063F32">
      <w:pPr>
        <w:pStyle w:val="Paragraph"/>
        <w:rPr>
          <w:sz w:val="26"/>
          <w:szCs w:val="26"/>
        </w:rPr>
      </w:pPr>
      <w:r w:rsidRPr="00063F32">
        <w:rPr>
          <w:sz w:val="26"/>
          <w:szCs w:val="26"/>
        </w:rPr>
        <w:t xml:space="preserve">Sau </w:t>
      </w:r>
      <w:proofErr w:type="spellStart"/>
      <w:r w:rsidRPr="00063F32">
        <w:rPr>
          <w:sz w:val="26"/>
          <w:szCs w:val="26"/>
        </w:rPr>
        <w:t>đây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là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những</w:t>
      </w:r>
      <w:proofErr w:type="spellEnd"/>
      <w:r w:rsidRPr="00063F32">
        <w:rPr>
          <w:sz w:val="26"/>
          <w:szCs w:val="26"/>
        </w:rPr>
        <w:t xml:space="preserve"> tai </w:t>
      </w:r>
      <w:proofErr w:type="spellStart"/>
      <w:r w:rsidRPr="00063F32">
        <w:rPr>
          <w:sz w:val="26"/>
          <w:szCs w:val="26"/>
        </w:rPr>
        <w:t>nạn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đáng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tiếc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gây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liên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lụy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nhiều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người</w:t>
      </w:r>
      <w:proofErr w:type="spellEnd"/>
      <w:r w:rsidRPr="00063F32">
        <w:rPr>
          <w:sz w:val="26"/>
          <w:szCs w:val="26"/>
        </w:rPr>
        <w:t xml:space="preserve">, </w:t>
      </w:r>
      <w:proofErr w:type="spellStart"/>
      <w:r w:rsidRPr="00063F32">
        <w:rPr>
          <w:sz w:val="26"/>
          <w:szCs w:val="26"/>
        </w:rPr>
        <w:t>và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thiệt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hại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hàng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tỷ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đô</w:t>
      </w:r>
      <w:proofErr w:type="spellEnd"/>
      <w:r w:rsidRPr="00063F32">
        <w:rPr>
          <w:sz w:val="26"/>
          <w:szCs w:val="26"/>
        </w:rPr>
        <w:t xml:space="preserve"> la </w:t>
      </w:r>
      <w:proofErr w:type="spellStart"/>
      <w:r w:rsidRPr="00063F32">
        <w:rPr>
          <w:sz w:val="26"/>
          <w:szCs w:val="26"/>
        </w:rPr>
        <w:t>đã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xảy</w:t>
      </w:r>
      <w:proofErr w:type="spellEnd"/>
      <w:r w:rsidRPr="00063F32">
        <w:rPr>
          <w:sz w:val="26"/>
          <w:szCs w:val="26"/>
        </w:rPr>
        <w:t xml:space="preserve"> ra </w:t>
      </w:r>
      <w:proofErr w:type="spellStart"/>
      <w:r w:rsidRPr="00063F32">
        <w:rPr>
          <w:sz w:val="26"/>
          <w:szCs w:val="26"/>
        </w:rPr>
        <w:t>trong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lịch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sử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để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thấy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được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tầm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quan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trọng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của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việc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kiểm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thử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phần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mềm</w:t>
      </w:r>
      <w:proofErr w:type="spellEnd"/>
      <w:r w:rsidRPr="00063F32">
        <w:rPr>
          <w:sz w:val="26"/>
          <w:szCs w:val="26"/>
        </w:rPr>
        <w:t>:</w:t>
      </w:r>
    </w:p>
    <w:p w14:paraId="7EB31506" w14:textId="30C3B669" w:rsidR="00063F32" w:rsidRDefault="00063F32" w:rsidP="00063F32">
      <w:pPr>
        <w:pStyle w:val="Paragraph"/>
        <w:ind w:firstLine="0"/>
        <w:rPr>
          <w:sz w:val="26"/>
          <w:szCs w:val="26"/>
          <w:shd w:val="clear" w:color="auto" w:fill="FFFFFF"/>
        </w:rPr>
      </w:pPr>
      <w:proofErr w:type="spellStart"/>
      <w:r>
        <w:rPr>
          <w:sz w:val="26"/>
          <w:szCs w:val="26"/>
          <w:shd w:val="clear" w:color="auto" w:fill="FFFFFF"/>
        </w:rPr>
        <w:t>Thứ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nhất</w:t>
      </w:r>
      <w:proofErr w:type="spellEnd"/>
      <w:r>
        <w:rPr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sz w:val="26"/>
          <w:szCs w:val="26"/>
          <w:shd w:val="clear" w:color="auto" w:fill="FFFFFF"/>
        </w:rPr>
        <w:t>v</w:t>
      </w:r>
      <w:r w:rsidRPr="00063F32">
        <w:rPr>
          <w:sz w:val="26"/>
          <w:szCs w:val="26"/>
          <w:shd w:val="clear" w:color="auto" w:fill="FFFFFF"/>
        </w:rPr>
        <w:t>ào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tháng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4 </w:t>
      </w:r>
      <w:proofErr w:type="spellStart"/>
      <w:r w:rsidRPr="00063F32">
        <w:rPr>
          <w:sz w:val="26"/>
          <w:szCs w:val="26"/>
          <w:shd w:val="clear" w:color="auto" w:fill="FFFFFF"/>
        </w:rPr>
        <w:t>năm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2015, Bloomberg ở London </w:t>
      </w:r>
      <w:proofErr w:type="spellStart"/>
      <w:r w:rsidRPr="00063F32">
        <w:rPr>
          <w:sz w:val="26"/>
          <w:szCs w:val="26"/>
          <w:shd w:val="clear" w:color="auto" w:fill="FFFFFF"/>
        </w:rPr>
        <w:t>đã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gặp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sự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cố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do </w:t>
      </w:r>
      <w:proofErr w:type="spellStart"/>
      <w:r w:rsidRPr="00063F32">
        <w:rPr>
          <w:sz w:val="26"/>
          <w:szCs w:val="26"/>
          <w:shd w:val="clear" w:color="auto" w:fill="FFFFFF"/>
        </w:rPr>
        <w:t>trục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trặc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phần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mềm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ảnh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hưởng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đến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hơn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300.000 </w:t>
      </w:r>
      <w:proofErr w:type="spellStart"/>
      <w:r w:rsidRPr="00063F32">
        <w:rPr>
          <w:sz w:val="26"/>
          <w:szCs w:val="26"/>
          <w:shd w:val="clear" w:color="auto" w:fill="FFFFFF"/>
        </w:rPr>
        <w:t>thương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nhân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trên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thị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trường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tài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chính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. </w:t>
      </w:r>
      <w:proofErr w:type="spellStart"/>
      <w:r w:rsidRPr="00063F32">
        <w:rPr>
          <w:sz w:val="26"/>
          <w:szCs w:val="26"/>
          <w:shd w:val="clear" w:color="auto" w:fill="FFFFFF"/>
        </w:rPr>
        <w:t>Nó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buộc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chính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phủ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phải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hoãn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việc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bán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nợ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3 </w:t>
      </w:r>
      <w:proofErr w:type="spellStart"/>
      <w:r w:rsidRPr="00063F32">
        <w:rPr>
          <w:sz w:val="26"/>
          <w:szCs w:val="26"/>
          <w:shd w:val="clear" w:color="auto" w:fill="FFFFFF"/>
        </w:rPr>
        <w:t>tỷ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bảng</w:t>
      </w:r>
      <w:proofErr w:type="spellEnd"/>
      <w:r w:rsidRPr="00063F32">
        <w:rPr>
          <w:sz w:val="26"/>
          <w:szCs w:val="26"/>
          <w:shd w:val="clear" w:color="auto" w:fill="FFFFFF"/>
        </w:rPr>
        <w:t>.</w:t>
      </w:r>
      <w:r w:rsidRPr="00063F32">
        <w:rPr>
          <w:sz w:val="26"/>
          <w:szCs w:val="26"/>
        </w:rPr>
        <w:br/>
      </w:r>
      <w:r w:rsidRPr="00063F32">
        <w:rPr>
          <w:sz w:val="26"/>
          <w:szCs w:val="26"/>
        </w:rPr>
        <w:br/>
      </w:r>
      <w:proofErr w:type="spellStart"/>
      <w:r>
        <w:rPr>
          <w:sz w:val="26"/>
          <w:szCs w:val="26"/>
          <w:shd w:val="clear" w:color="auto" w:fill="FFFFFF"/>
        </w:rPr>
        <w:t>Thứ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hai</w:t>
      </w:r>
      <w:proofErr w:type="spellEnd"/>
      <w:r>
        <w:rPr>
          <w:sz w:val="26"/>
          <w:szCs w:val="26"/>
          <w:shd w:val="clear" w:color="auto" w:fill="FFFFFF"/>
        </w:rPr>
        <w:t xml:space="preserve">, </w:t>
      </w:r>
      <w:r w:rsidRPr="00063F32">
        <w:rPr>
          <w:sz w:val="26"/>
          <w:szCs w:val="26"/>
          <w:shd w:val="clear" w:color="auto" w:fill="FFFFFF"/>
        </w:rPr>
        <w:t xml:space="preserve">Nissan </w:t>
      </w:r>
      <w:proofErr w:type="spellStart"/>
      <w:r w:rsidRPr="00063F32">
        <w:rPr>
          <w:sz w:val="26"/>
          <w:szCs w:val="26"/>
          <w:shd w:val="clear" w:color="auto" w:fill="FFFFFF"/>
        </w:rPr>
        <w:t>đã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phải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triệu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hồi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hơn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1 </w:t>
      </w:r>
      <w:proofErr w:type="spellStart"/>
      <w:r w:rsidRPr="00063F32">
        <w:rPr>
          <w:sz w:val="26"/>
          <w:szCs w:val="26"/>
          <w:shd w:val="clear" w:color="auto" w:fill="FFFFFF"/>
        </w:rPr>
        <w:t>triệu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xe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khỏi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thị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trường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do </w:t>
      </w:r>
      <w:proofErr w:type="spellStart"/>
      <w:r w:rsidRPr="00063F32">
        <w:rPr>
          <w:sz w:val="26"/>
          <w:szCs w:val="26"/>
          <w:shd w:val="clear" w:color="auto" w:fill="FFFFFF"/>
        </w:rPr>
        <w:t>lỗi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phần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mềm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trong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các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máy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dò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cảm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ứng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túi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khí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. </w:t>
      </w:r>
      <w:proofErr w:type="spellStart"/>
      <w:r w:rsidRPr="00063F32">
        <w:rPr>
          <w:sz w:val="26"/>
          <w:szCs w:val="26"/>
          <w:shd w:val="clear" w:color="auto" w:fill="FFFFFF"/>
        </w:rPr>
        <w:t>Đã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có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báo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cáo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hai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tai </w:t>
      </w:r>
      <w:proofErr w:type="spellStart"/>
      <w:r w:rsidRPr="00063F32">
        <w:rPr>
          <w:sz w:val="26"/>
          <w:szCs w:val="26"/>
          <w:shd w:val="clear" w:color="auto" w:fill="FFFFFF"/>
        </w:rPr>
        <w:t>nạn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do </w:t>
      </w:r>
      <w:proofErr w:type="spellStart"/>
      <w:r w:rsidRPr="00063F32">
        <w:rPr>
          <w:sz w:val="26"/>
          <w:szCs w:val="26"/>
          <w:shd w:val="clear" w:color="auto" w:fill="FFFFFF"/>
        </w:rPr>
        <w:t>lỗi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phần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mềm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này</w:t>
      </w:r>
      <w:proofErr w:type="spellEnd"/>
      <w:r w:rsidRPr="00063F32">
        <w:rPr>
          <w:sz w:val="26"/>
          <w:szCs w:val="26"/>
          <w:shd w:val="clear" w:color="auto" w:fill="FFFFFF"/>
        </w:rPr>
        <w:t>.</w:t>
      </w:r>
      <w:r w:rsidRPr="00063F32">
        <w:rPr>
          <w:sz w:val="26"/>
          <w:szCs w:val="26"/>
        </w:rPr>
        <w:br/>
      </w:r>
      <w:r w:rsidRPr="00063F32">
        <w:rPr>
          <w:sz w:val="26"/>
          <w:szCs w:val="26"/>
        </w:rPr>
        <w:br/>
      </w:r>
      <w:proofErr w:type="spellStart"/>
      <w:r>
        <w:rPr>
          <w:sz w:val="26"/>
          <w:szCs w:val="26"/>
          <w:shd w:val="clear" w:color="auto" w:fill="FFFFFF"/>
        </w:rPr>
        <w:t>Thứ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ba</w:t>
      </w:r>
      <w:proofErr w:type="spellEnd"/>
      <w:r>
        <w:rPr>
          <w:sz w:val="26"/>
          <w:szCs w:val="26"/>
          <w:shd w:val="clear" w:color="auto" w:fill="FFFFFF"/>
        </w:rPr>
        <w:t xml:space="preserve">, </w:t>
      </w:r>
      <w:r w:rsidRPr="00063F32">
        <w:rPr>
          <w:sz w:val="26"/>
          <w:szCs w:val="26"/>
          <w:shd w:val="clear" w:color="auto" w:fill="FFFFFF"/>
        </w:rPr>
        <w:t xml:space="preserve">Starbucks </w:t>
      </w:r>
      <w:proofErr w:type="spellStart"/>
      <w:r w:rsidRPr="00063F32">
        <w:rPr>
          <w:sz w:val="26"/>
          <w:szCs w:val="26"/>
          <w:shd w:val="clear" w:color="auto" w:fill="FFFFFF"/>
        </w:rPr>
        <w:t>đã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buộc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phải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đóng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cửa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khoảng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60% </w:t>
      </w:r>
      <w:proofErr w:type="spellStart"/>
      <w:r w:rsidRPr="00063F32">
        <w:rPr>
          <w:sz w:val="26"/>
          <w:szCs w:val="26"/>
          <w:shd w:val="clear" w:color="auto" w:fill="FFFFFF"/>
        </w:rPr>
        <w:t>các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cửa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hàng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ở </w:t>
      </w:r>
      <w:proofErr w:type="spellStart"/>
      <w:r w:rsidRPr="00063F32">
        <w:rPr>
          <w:sz w:val="26"/>
          <w:szCs w:val="26"/>
          <w:shd w:val="clear" w:color="auto" w:fill="FFFFFF"/>
        </w:rPr>
        <w:t>Mỹ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và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Canada do </w:t>
      </w:r>
      <w:proofErr w:type="spellStart"/>
      <w:r w:rsidRPr="00063F32">
        <w:rPr>
          <w:sz w:val="26"/>
          <w:szCs w:val="26"/>
          <w:shd w:val="clear" w:color="auto" w:fill="FFFFFF"/>
        </w:rPr>
        <w:t>lỗi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phần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mềm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trong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hệ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thống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POS </w:t>
      </w:r>
      <w:proofErr w:type="spellStart"/>
      <w:r w:rsidRPr="00063F32">
        <w:rPr>
          <w:sz w:val="26"/>
          <w:szCs w:val="26"/>
          <w:shd w:val="clear" w:color="auto" w:fill="FFFFFF"/>
        </w:rPr>
        <w:t>của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mình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vì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họ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không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thể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xử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lý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giao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dịch</w:t>
      </w:r>
      <w:proofErr w:type="spellEnd"/>
      <w:r w:rsidRPr="00063F32">
        <w:rPr>
          <w:sz w:val="26"/>
          <w:szCs w:val="26"/>
          <w:shd w:val="clear" w:color="auto" w:fill="FFFFFF"/>
        </w:rPr>
        <w:t>.</w:t>
      </w:r>
      <w:r w:rsidRPr="00063F32">
        <w:rPr>
          <w:sz w:val="26"/>
          <w:szCs w:val="26"/>
        </w:rPr>
        <w:br/>
      </w:r>
      <w:r w:rsidRPr="00063F32">
        <w:rPr>
          <w:sz w:val="26"/>
          <w:szCs w:val="26"/>
        </w:rPr>
        <w:br/>
      </w:r>
      <w:proofErr w:type="spellStart"/>
      <w:r>
        <w:rPr>
          <w:sz w:val="26"/>
          <w:szCs w:val="26"/>
          <w:shd w:val="clear" w:color="auto" w:fill="FFFFFF"/>
        </w:rPr>
        <w:t>Thứ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tư</w:t>
      </w:r>
      <w:proofErr w:type="spellEnd"/>
      <w:r>
        <w:rPr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sz w:val="26"/>
          <w:szCs w:val="26"/>
          <w:shd w:val="clear" w:color="auto" w:fill="FFFFFF"/>
        </w:rPr>
        <w:t>m</w:t>
      </w:r>
      <w:r w:rsidRPr="00063F32">
        <w:rPr>
          <w:sz w:val="26"/>
          <w:szCs w:val="26"/>
          <w:shd w:val="clear" w:color="auto" w:fill="FFFFFF"/>
        </w:rPr>
        <w:t>ột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số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nhà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bán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lẻ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bên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thứ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ba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của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Amazon, </w:t>
      </w:r>
      <w:proofErr w:type="spellStart"/>
      <w:r w:rsidRPr="00063F32">
        <w:rPr>
          <w:sz w:val="26"/>
          <w:szCs w:val="26"/>
          <w:shd w:val="clear" w:color="auto" w:fill="FFFFFF"/>
        </w:rPr>
        <w:t>thấy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giá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sản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phẩm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của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họ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giảm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xuống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còn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1p do </w:t>
      </w:r>
      <w:proofErr w:type="spellStart"/>
      <w:r w:rsidRPr="00063F32">
        <w:rPr>
          <w:sz w:val="26"/>
          <w:szCs w:val="26"/>
          <w:shd w:val="clear" w:color="auto" w:fill="FFFFFF"/>
        </w:rPr>
        <w:t>trục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trặc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phần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mềm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. </w:t>
      </w:r>
      <w:proofErr w:type="spellStart"/>
      <w:r w:rsidRPr="00063F32">
        <w:rPr>
          <w:sz w:val="26"/>
          <w:szCs w:val="26"/>
          <w:shd w:val="clear" w:color="auto" w:fill="FFFFFF"/>
        </w:rPr>
        <w:t>Họ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đã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bị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tổn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thất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nặng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nề</w:t>
      </w:r>
      <w:proofErr w:type="spellEnd"/>
      <w:r w:rsidRPr="00063F32">
        <w:rPr>
          <w:sz w:val="26"/>
          <w:szCs w:val="26"/>
        </w:rPr>
        <w:br/>
      </w:r>
      <w:r w:rsidRPr="00063F32">
        <w:rPr>
          <w:sz w:val="26"/>
          <w:szCs w:val="26"/>
        </w:rPr>
        <w:br/>
      </w:r>
      <w:proofErr w:type="spellStart"/>
      <w:r>
        <w:rPr>
          <w:sz w:val="26"/>
          <w:szCs w:val="26"/>
          <w:shd w:val="clear" w:color="auto" w:fill="FFFFFF"/>
        </w:rPr>
        <w:t>Thứ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năm</w:t>
      </w:r>
      <w:proofErr w:type="spellEnd"/>
      <w:r>
        <w:rPr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sz w:val="26"/>
          <w:szCs w:val="26"/>
          <w:shd w:val="clear" w:color="auto" w:fill="FFFFFF"/>
        </w:rPr>
        <w:t>l</w:t>
      </w:r>
      <w:r w:rsidRPr="00063F32">
        <w:rPr>
          <w:sz w:val="26"/>
          <w:szCs w:val="26"/>
          <w:shd w:val="clear" w:color="auto" w:fill="FFFFFF"/>
        </w:rPr>
        <w:t>ỗ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hổng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trong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Window 10. </w:t>
      </w:r>
      <w:proofErr w:type="spellStart"/>
      <w:r w:rsidRPr="00063F32">
        <w:rPr>
          <w:sz w:val="26"/>
          <w:szCs w:val="26"/>
          <w:shd w:val="clear" w:color="auto" w:fill="FFFFFF"/>
        </w:rPr>
        <w:t>Lỗi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này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cho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phép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người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dùng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thoát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khỏi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các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hộp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bảo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mật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sandbox </w:t>
      </w:r>
      <w:proofErr w:type="spellStart"/>
      <w:r w:rsidRPr="00063F32">
        <w:rPr>
          <w:sz w:val="26"/>
          <w:szCs w:val="26"/>
          <w:shd w:val="clear" w:color="auto" w:fill="FFFFFF"/>
        </w:rPr>
        <w:t>thông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qua </w:t>
      </w:r>
      <w:proofErr w:type="spellStart"/>
      <w:r w:rsidRPr="00063F32">
        <w:rPr>
          <w:sz w:val="26"/>
          <w:szCs w:val="26"/>
          <w:shd w:val="clear" w:color="auto" w:fill="FFFFFF"/>
        </w:rPr>
        <w:t>một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lỗ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hổng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trong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hệ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thống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win32k.</w:t>
      </w:r>
      <w:r w:rsidRPr="00063F32">
        <w:rPr>
          <w:sz w:val="26"/>
          <w:szCs w:val="26"/>
        </w:rPr>
        <w:br/>
      </w:r>
      <w:r w:rsidRPr="00063F32">
        <w:rPr>
          <w:sz w:val="26"/>
          <w:szCs w:val="26"/>
        </w:rPr>
        <w:br/>
      </w:r>
      <w:proofErr w:type="spellStart"/>
      <w:r>
        <w:rPr>
          <w:sz w:val="26"/>
          <w:szCs w:val="26"/>
          <w:shd w:val="clear" w:color="auto" w:fill="FFFFFF"/>
        </w:rPr>
        <w:t>Thứ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sáu</w:t>
      </w:r>
      <w:proofErr w:type="spellEnd"/>
      <w:r>
        <w:rPr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sz w:val="26"/>
          <w:szCs w:val="26"/>
          <w:shd w:val="clear" w:color="auto" w:fill="FFFFFF"/>
        </w:rPr>
        <w:t>n</w:t>
      </w:r>
      <w:r w:rsidRPr="00063F32">
        <w:rPr>
          <w:sz w:val="26"/>
          <w:szCs w:val="26"/>
          <w:shd w:val="clear" w:color="auto" w:fill="FFFFFF"/>
        </w:rPr>
        <w:t>ăm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2015, </w:t>
      </w:r>
      <w:proofErr w:type="spellStart"/>
      <w:r w:rsidRPr="00063F32">
        <w:rPr>
          <w:sz w:val="26"/>
          <w:szCs w:val="26"/>
          <w:shd w:val="clear" w:color="auto" w:fill="FFFFFF"/>
        </w:rPr>
        <w:t>máy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bay </w:t>
      </w:r>
      <w:proofErr w:type="spellStart"/>
      <w:r w:rsidRPr="00063F32">
        <w:rPr>
          <w:sz w:val="26"/>
          <w:szCs w:val="26"/>
          <w:shd w:val="clear" w:color="auto" w:fill="FFFFFF"/>
        </w:rPr>
        <w:t>chiến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đấu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F-35 </w:t>
      </w:r>
      <w:proofErr w:type="spellStart"/>
      <w:r w:rsidRPr="00063F32">
        <w:rPr>
          <w:sz w:val="26"/>
          <w:szCs w:val="26"/>
          <w:shd w:val="clear" w:color="auto" w:fill="FFFFFF"/>
        </w:rPr>
        <w:t>trở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thành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nạn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nhân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của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lỗi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phần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mềm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, </w:t>
      </w:r>
      <w:proofErr w:type="spellStart"/>
      <w:r w:rsidRPr="00063F32">
        <w:rPr>
          <w:sz w:val="26"/>
          <w:szCs w:val="26"/>
          <w:shd w:val="clear" w:color="auto" w:fill="FFFFFF"/>
        </w:rPr>
        <w:t>lỗi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xảy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ra </w:t>
      </w:r>
      <w:proofErr w:type="spellStart"/>
      <w:r w:rsidRPr="00063F32">
        <w:rPr>
          <w:sz w:val="26"/>
          <w:szCs w:val="26"/>
          <w:shd w:val="clear" w:color="auto" w:fill="FFFFFF"/>
        </w:rPr>
        <w:t>khiến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nó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không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thể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phát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hiện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mục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tiêu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chính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xác</w:t>
      </w:r>
      <w:proofErr w:type="spellEnd"/>
      <w:r w:rsidRPr="00063F32">
        <w:rPr>
          <w:sz w:val="26"/>
          <w:szCs w:val="26"/>
          <w:shd w:val="clear" w:color="auto" w:fill="FFFFFF"/>
        </w:rPr>
        <w:t>.</w:t>
      </w:r>
      <w:r w:rsidRPr="00063F32">
        <w:rPr>
          <w:sz w:val="26"/>
          <w:szCs w:val="26"/>
        </w:rPr>
        <w:br/>
      </w:r>
      <w:r w:rsidRPr="00063F32">
        <w:rPr>
          <w:sz w:val="26"/>
          <w:szCs w:val="26"/>
        </w:rPr>
        <w:br/>
      </w:r>
      <w:proofErr w:type="spellStart"/>
      <w:r>
        <w:rPr>
          <w:sz w:val="26"/>
          <w:szCs w:val="26"/>
          <w:shd w:val="clear" w:color="auto" w:fill="FFFFFF"/>
        </w:rPr>
        <w:t>Thứ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bảy</w:t>
      </w:r>
      <w:proofErr w:type="spellEnd"/>
      <w:r>
        <w:rPr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sz w:val="26"/>
          <w:szCs w:val="26"/>
          <w:shd w:val="clear" w:color="auto" w:fill="FFFFFF"/>
        </w:rPr>
        <w:t>m</w:t>
      </w:r>
      <w:r w:rsidRPr="00063F32">
        <w:rPr>
          <w:sz w:val="26"/>
          <w:szCs w:val="26"/>
          <w:shd w:val="clear" w:color="auto" w:fill="FFFFFF"/>
        </w:rPr>
        <w:t>áy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bay Air300 A300 </w:t>
      </w:r>
      <w:proofErr w:type="spellStart"/>
      <w:r w:rsidRPr="00063F32">
        <w:rPr>
          <w:sz w:val="26"/>
          <w:szCs w:val="26"/>
          <w:shd w:val="clear" w:color="auto" w:fill="FFFFFF"/>
        </w:rPr>
        <w:t>của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China Airlines </w:t>
      </w:r>
      <w:proofErr w:type="spellStart"/>
      <w:r w:rsidRPr="00063F32">
        <w:rPr>
          <w:sz w:val="26"/>
          <w:szCs w:val="26"/>
          <w:shd w:val="clear" w:color="auto" w:fill="FFFFFF"/>
        </w:rPr>
        <w:t>bị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rơi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do </w:t>
      </w:r>
      <w:proofErr w:type="spellStart"/>
      <w:r w:rsidRPr="00063F32">
        <w:rPr>
          <w:sz w:val="26"/>
          <w:szCs w:val="26"/>
          <w:shd w:val="clear" w:color="auto" w:fill="FFFFFF"/>
        </w:rPr>
        <w:t>lỗi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phần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mềm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vào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ngày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26 </w:t>
      </w:r>
      <w:proofErr w:type="spellStart"/>
      <w:r w:rsidRPr="00063F32">
        <w:rPr>
          <w:sz w:val="26"/>
          <w:szCs w:val="26"/>
          <w:shd w:val="clear" w:color="auto" w:fill="FFFFFF"/>
        </w:rPr>
        <w:t>tháng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4 </w:t>
      </w:r>
      <w:proofErr w:type="spellStart"/>
      <w:r w:rsidRPr="00063F32">
        <w:rPr>
          <w:sz w:val="26"/>
          <w:szCs w:val="26"/>
          <w:shd w:val="clear" w:color="auto" w:fill="FFFFFF"/>
        </w:rPr>
        <w:t>năm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1994, </w:t>
      </w:r>
      <w:proofErr w:type="spellStart"/>
      <w:r w:rsidRPr="00063F32">
        <w:rPr>
          <w:sz w:val="26"/>
          <w:szCs w:val="26"/>
          <w:shd w:val="clear" w:color="auto" w:fill="FFFFFF"/>
        </w:rPr>
        <w:t>vụ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tai </w:t>
      </w:r>
      <w:proofErr w:type="spellStart"/>
      <w:r w:rsidRPr="00063F32">
        <w:rPr>
          <w:sz w:val="26"/>
          <w:szCs w:val="26"/>
          <w:shd w:val="clear" w:color="auto" w:fill="FFFFFF"/>
        </w:rPr>
        <w:t>nạn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đã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cướp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đi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mạng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sống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của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264 </w:t>
      </w:r>
      <w:proofErr w:type="spellStart"/>
      <w:r w:rsidRPr="00063F32">
        <w:rPr>
          <w:sz w:val="26"/>
          <w:szCs w:val="26"/>
          <w:shd w:val="clear" w:color="auto" w:fill="FFFFFF"/>
        </w:rPr>
        <w:t>người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vô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tội</w:t>
      </w:r>
      <w:proofErr w:type="spellEnd"/>
      <w:r w:rsidRPr="00063F32">
        <w:rPr>
          <w:sz w:val="26"/>
          <w:szCs w:val="26"/>
        </w:rPr>
        <w:br/>
      </w:r>
      <w:r w:rsidRPr="00063F32">
        <w:rPr>
          <w:sz w:val="26"/>
          <w:szCs w:val="26"/>
        </w:rPr>
        <w:br/>
      </w:r>
      <w:proofErr w:type="spellStart"/>
      <w:r>
        <w:rPr>
          <w:sz w:val="26"/>
          <w:szCs w:val="26"/>
          <w:shd w:val="clear" w:color="auto" w:fill="FFFFFF"/>
        </w:rPr>
        <w:t>Thứ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tám</w:t>
      </w:r>
      <w:proofErr w:type="spellEnd"/>
      <w:r>
        <w:rPr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sz w:val="26"/>
          <w:szCs w:val="26"/>
          <w:shd w:val="clear" w:color="auto" w:fill="FFFFFF"/>
        </w:rPr>
        <w:t>n</w:t>
      </w:r>
      <w:r w:rsidRPr="00063F32">
        <w:rPr>
          <w:sz w:val="26"/>
          <w:szCs w:val="26"/>
          <w:shd w:val="clear" w:color="auto" w:fill="FFFFFF"/>
        </w:rPr>
        <w:t>ăm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1985, </w:t>
      </w:r>
      <w:proofErr w:type="spellStart"/>
      <w:r w:rsidRPr="00063F32">
        <w:rPr>
          <w:sz w:val="26"/>
          <w:szCs w:val="26"/>
          <w:shd w:val="clear" w:color="auto" w:fill="FFFFFF"/>
        </w:rPr>
        <w:t>máy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xạ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trị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Therac-25 </w:t>
      </w:r>
      <w:proofErr w:type="spellStart"/>
      <w:r w:rsidRPr="00063F32">
        <w:rPr>
          <w:sz w:val="26"/>
          <w:szCs w:val="26"/>
          <w:shd w:val="clear" w:color="auto" w:fill="FFFFFF"/>
        </w:rPr>
        <w:t>của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Canada </w:t>
      </w:r>
      <w:proofErr w:type="spellStart"/>
      <w:r w:rsidRPr="00063F32">
        <w:rPr>
          <w:sz w:val="26"/>
          <w:szCs w:val="26"/>
          <w:shd w:val="clear" w:color="auto" w:fill="FFFFFF"/>
        </w:rPr>
        <w:t>bị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trục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trặc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do </w:t>
      </w:r>
      <w:proofErr w:type="spellStart"/>
      <w:r w:rsidRPr="00063F32">
        <w:rPr>
          <w:sz w:val="26"/>
          <w:szCs w:val="26"/>
          <w:shd w:val="clear" w:color="auto" w:fill="FFFFFF"/>
        </w:rPr>
        <w:t>lỗi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phần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mềm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và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đã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truyền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liều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gây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chết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người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cho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bệnh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nhân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, </w:t>
      </w:r>
      <w:proofErr w:type="spellStart"/>
      <w:r w:rsidRPr="00063F32">
        <w:rPr>
          <w:sz w:val="26"/>
          <w:szCs w:val="26"/>
          <w:shd w:val="clear" w:color="auto" w:fill="FFFFFF"/>
        </w:rPr>
        <w:t>khiến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3 </w:t>
      </w:r>
      <w:proofErr w:type="spellStart"/>
      <w:r w:rsidRPr="00063F32">
        <w:rPr>
          <w:sz w:val="26"/>
          <w:szCs w:val="26"/>
          <w:shd w:val="clear" w:color="auto" w:fill="FFFFFF"/>
        </w:rPr>
        <w:t>người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chết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và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3 </w:t>
      </w:r>
      <w:proofErr w:type="spellStart"/>
      <w:r w:rsidRPr="00063F32">
        <w:rPr>
          <w:sz w:val="26"/>
          <w:szCs w:val="26"/>
          <w:shd w:val="clear" w:color="auto" w:fill="FFFFFF"/>
        </w:rPr>
        <w:t>người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khác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bị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thương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nặng</w:t>
      </w:r>
      <w:proofErr w:type="spellEnd"/>
      <w:r w:rsidRPr="00063F32">
        <w:rPr>
          <w:sz w:val="26"/>
          <w:szCs w:val="26"/>
          <w:shd w:val="clear" w:color="auto" w:fill="FFFFFF"/>
        </w:rPr>
        <w:t>.</w:t>
      </w:r>
      <w:r w:rsidRPr="00063F32">
        <w:rPr>
          <w:sz w:val="26"/>
          <w:szCs w:val="26"/>
        </w:rPr>
        <w:br/>
      </w:r>
      <w:r w:rsidRPr="00063F32">
        <w:rPr>
          <w:sz w:val="26"/>
          <w:szCs w:val="26"/>
        </w:rPr>
        <w:br/>
      </w:r>
      <w:proofErr w:type="spellStart"/>
      <w:r>
        <w:rPr>
          <w:sz w:val="26"/>
          <w:szCs w:val="26"/>
          <w:shd w:val="clear" w:color="auto" w:fill="FFFFFF"/>
        </w:rPr>
        <w:t>Thứ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chín</w:t>
      </w:r>
      <w:proofErr w:type="spellEnd"/>
      <w:r>
        <w:rPr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sz w:val="26"/>
          <w:szCs w:val="26"/>
          <w:shd w:val="clear" w:color="auto" w:fill="FFFFFF"/>
        </w:rPr>
        <w:t>v</w:t>
      </w:r>
      <w:r w:rsidRPr="00063F32">
        <w:rPr>
          <w:sz w:val="26"/>
          <w:szCs w:val="26"/>
          <w:shd w:val="clear" w:color="auto" w:fill="FFFFFF"/>
        </w:rPr>
        <w:t>ào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tháng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Tư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năm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1999, </w:t>
      </w:r>
      <w:proofErr w:type="spellStart"/>
      <w:r w:rsidRPr="00063F32">
        <w:rPr>
          <w:sz w:val="26"/>
          <w:szCs w:val="26"/>
          <w:shd w:val="clear" w:color="auto" w:fill="FFFFFF"/>
        </w:rPr>
        <w:t>một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lỗi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phần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mềm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gây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ra </w:t>
      </w:r>
      <w:proofErr w:type="spellStart"/>
      <w:r w:rsidRPr="00063F32">
        <w:rPr>
          <w:sz w:val="26"/>
          <w:szCs w:val="26"/>
          <w:shd w:val="clear" w:color="auto" w:fill="FFFFFF"/>
        </w:rPr>
        <w:t>sự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thất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bại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của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vụ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phóng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vệ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tinh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quân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sự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trị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giá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1,2 </w:t>
      </w:r>
      <w:proofErr w:type="spellStart"/>
      <w:r w:rsidRPr="00063F32">
        <w:rPr>
          <w:sz w:val="26"/>
          <w:szCs w:val="26"/>
          <w:shd w:val="clear" w:color="auto" w:fill="FFFFFF"/>
        </w:rPr>
        <w:t>tỷ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đô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la, tai </w:t>
      </w:r>
      <w:proofErr w:type="spellStart"/>
      <w:r w:rsidRPr="00063F32">
        <w:rPr>
          <w:sz w:val="26"/>
          <w:szCs w:val="26"/>
          <w:shd w:val="clear" w:color="auto" w:fill="FFFFFF"/>
        </w:rPr>
        <w:t>nạn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tốn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kém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nhất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trong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lịch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sử</w:t>
      </w:r>
      <w:proofErr w:type="spellEnd"/>
      <w:r w:rsidRPr="00063F32">
        <w:rPr>
          <w:sz w:val="26"/>
          <w:szCs w:val="26"/>
          <w:shd w:val="clear" w:color="auto" w:fill="FFFFFF"/>
        </w:rPr>
        <w:t>.</w:t>
      </w:r>
      <w:r w:rsidRPr="00063F32">
        <w:rPr>
          <w:sz w:val="26"/>
          <w:szCs w:val="26"/>
        </w:rPr>
        <w:br/>
      </w:r>
      <w:r w:rsidRPr="00063F32">
        <w:rPr>
          <w:sz w:val="26"/>
          <w:szCs w:val="26"/>
        </w:rPr>
        <w:br/>
      </w:r>
      <w:proofErr w:type="spellStart"/>
      <w:r>
        <w:rPr>
          <w:sz w:val="26"/>
          <w:szCs w:val="26"/>
          <w:shd w:val="clear" w:color="auto" w:fill="FFFFFF"/>
        </w:rPr>
        <w:t>Thứ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mười</w:t>
      </w:r>
      <w:proofErr w:type="spellEnd"/>
      <w:r>
        <w:rPr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sz w:val="26"/>
          <w:szCs w:val="26"/>
          <w:shd w:val="clear" w:color="auto" w:fill="FFFFFF"/>
        </w:rPr>
        <w:t>v</w:t>
      </w:r>
      <w:r w:rsidRPr="00063F32">
        <w:rPr>
          <w:sz w:val="26"/>
          <w:szCs w:val="26"/>
          <w:shd w:val="clear" w:color="auto" w:fill="FFFFFF"/>
        </w:rPr>
        <w:t>ào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tháng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5 </w:t>
      </w:r>
      <w:proofErr w:type="spellStart"/>
      <w:r w:rsidRPr="00063F32">
        <w:rPr>
          <w:sz w:val="26"/>
          <w:szCs w:val="26"/>
          <w:shd w:val="clear" w:color="auto" w:fill="FFFFFF"/>
        </w:rPr>
        <w:t>năm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1996, </w:t>
      </w:r>
      <w:proofErr w:type="spellStart"/>
      <w:r w:rsidRPr="00063F32">
        <w:rPr>
          <w:sz w:val="26"/>
          <w:szCs w:val="26"/>
          <w:shd w:val="clear" w:color="auto" w:fill="FFFFFF"/>
        </w:rPr>
        <w:t>một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lỗi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phần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mềm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đã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khiến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tài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khoản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ngân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hàng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của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823 </w:t>
      </w:r>
      <w:proofErr w:type="spellStart"/>
      <w:r w:rsidRPr="00063F32">
        <w:rPr>
          <w:sz w:val="26"/>
          <w:szCs w:val="26"/>
          <w:shd w:val="clear" w:color="auto" w:fill="FFFFFF"/>
        </w:rPr>
        <w:t>khách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hàng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của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một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ngân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hàng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lớn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ở </w:t>
      </w:r>
      <w:proofErr w:type="spellStart"/>
      <w:r w:rsidRPr="00063F32">
        <w:rPr>
          <w:sz w:val="26"/>
          <w:szCs w:val="26"/>
          <w:shd w:val="clear" w:color="auto" w:fill="FFFFFF"/>
        </w:rPr>
        <w:t>Hoa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Kỳ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được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ghi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có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920 </w:t>
      </w:r>
      <w:proofErr w:type="spellStart"/>
      <w:r w:rsidRPr="00063F32">
        <w:rPr>
          <w:sz w:val="26"/>
          <w:szCs w:val="26"/>
          <w:shd w:val="clear" w:color="auto" w:fill="FFFFFF"/>
        </w:rPr>
        <w:t>triệu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đô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la </w:t>
      </w:r>
      <w:proofErr w:type="spellStart"/>
      <w:r w:rsidRPr="00063F32">
        <w:rPr>
          <w:sz w:val="26"/>
          <w:szCs w:val="26"/>
          <w:shd w:val="clear" w:color="auto" w:fill="FFFFFF"/>
        </w:rPr>
        <w:t>Mỹ</w:t>
      </w:r>
      <w:proofErr w:type="spellEnd"/>
      <w:r w:rsidRPr="00063F32">
        <w:rPr>
          <w:sz w:val="26"/>
          <w:szCs w:val="26"/>
          <w:shd w:val="clear" w:color="auto" w:fill="FFFFFF"/>
        </w:rPr>
        <w:t>.</w:t>
      </w:r>
      <w:r w:rsidRPr="00063F32">
        <w:rPr>
          <w:sz w:val="26"/>
          <w:szCs w:val="26"/>
        </w:rPr>
        <w:br/>
      </w:r>
      <w:r w:rsidRPr="00063F32">
        <w:rPr>
          <w:sz w:val="26"/>
          <w:szCs w:val="26"/>
        </w:rPr>
        <w:br/>
      </w:r>
      <w:proofErr w:type="spellStart"/>
      <w:r>
        <w:rPr>
          <w:sz w:val="26"/>
          <w:szCs w:val="26"/>
          <w:shd w:val="clear" w:color="auto" w:fill="FFFFFF"/>
        </w:rPr>
        <w:t>Thứ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mười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một</w:t>
      </w:r>
      <w:proofErr w:type="spellEnd"/>
      <w:r>
        <w:rPr>
          <w:sz w:val="26"/>
          <w:szCs w:val="26"/>
          <w:shd w:val="clear" w:color="auto" w:fill="FFFFFF"/>
        </w:rPr>
        <w:t>,</w:t>
      </w:r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g</w:t>
      </w:r>
      <w:r w:rsidRPr="00063F32">
        <w:rPr>
          <w:sz w:val="26"/>
          <w:szCs w:val="26"/>
          <w:shd w:val="clear" w:color="auto" w:fill="FFFFFF"/>
        </w:rPr>
        <w:t>ần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đây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, </w:t>
      </w:r>
      <w:proofErr w:type="spellStart"/>
      <w:r w:rsidRPr="00063F32">
        <w:rPr>
          <w:sz w:val="26"/>
          <w:szCs w:val="26"/>
          <w:shd w:val="clear" w:color="auto" w:fill="FFFFFF"/>
        </w:rPr>
        <w:t>lỗi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phần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mềm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đã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khiến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rất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nhiều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hệ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thống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xảy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ra </w:t>
      </w:r>
      <w:proofErr w:type="spellStart"/>
      <w:r w:rsidRPr="00063F32">
        <w:rPr>
          <w:sz w:val="26"/>
          <w:szCs w:val="26"/>
          <w:shd w:val="clear" w:color="auto" w:fill="FFFFFF"/>
        </w:rPr>
        <w:t>vấn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đề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dữ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liệu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bị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mất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cắp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như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Facebook, </w:t>
      </w:r>
      <w:proofErr w:type="spellStart"/>
      <w:r w:rsidRPr="00063F32">
        <w:rPr>
          <w:sz w:val="26"/>
          <w:szCs w:val="26"/>
          <w:shd w:val="clear" w:color="auto" w:fill="FFFFFF"/>
        </w:rPr>
        <w:t>thegioididong</w:t>
      </w:r>
      <w:proofErr w:type="spellEnd"/>
      <w:r w:rsidRPr="00063F32">
        <w:rPr>
          <w:sz w:val="26"/>
          <w:szCs w:val="26"/>
          <w:shd w:val="clear" w:color="auto" w:fill="FFFFFF"/>
        </w:rPr>
        <w:t>,...</w:t>
      </w:r>
      <w:r w:rsidRPr="00063F32">
        <w:rPr>
          <w:sz w:val="26"/>
          <w:szCs w:val="26"/>
        </w:rPr>
        <w:br/>
      </w:r>
      <w:r w:rsidRPr="00063F32">
        <w:rPr>
          <w:sz w:val="26"/>
          <w:szCs w:val="26"/>
        </w:rPr>
        <w:br/>
      </w:r>
      <w:proofErr w:type="spellStart"/>
      <w:r>
        <w:rPr>
          <w:sz w:val="26"/>
          <w:szCs w:val="26"/>
          <w:shd w:val="clear" w:color="auto" w:fill="FFFFFF"/>
        </w:rPr>
        <w:t>Thứ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mười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hai</w:t>
      </w:r>
      <w:proofErr w:type="spellEnd"/>
      <w:r>
        <w:rPr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sz w:val="26"/>
          <w:szCs w:val="26"/>
          <w:shd w:val="clear" w:color="auto" w:fill="FFFFFF"/>
        </w:rPr>
        <w:t>t</w:t>
      </w:r>
      <w:r w:rsidRPr="00063F32">
        <w:rPr>
          <w:sz w:val="26"/>
          <w:szCs w:val="26"/>
          <w:shd w:val="clear" w:color="auto" w:fill="FFFFFF"/>
        </w:rPr>
        <w:t>rong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tháng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9/2018, </w:t>
      </w:r>
      <w:proofErr w:type="spellStart"/>
      <w:r w:rsidRPr="00063F32">
        <w:rPr>
          <w:sz w:val="26"/>
          <w:szCs w:val="26"/>
          <w:shd w:val="clear" w:color="auto" w:fill="FFFFFF"/>
        </w:rPr>
        <w:t>vụ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việc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Zalo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và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các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dịch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vụ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khác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của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VNG </w:t>
      </w:r>
      <w:proofErr w:type="spellStart"/>
      <w:r w:rsidRPr="00063F32">
        <w:rPr>
          <w:sz w:val="26"/>
          <w:szCs w:val="26"/>
          <w:shd w:val="clear" w:color="auto" w:fill="FFFFFF"/>
        </w:rPr>
        <w:t>cũng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gặp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sự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cố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không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thể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truy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cập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được</w:t>
      </w:r>
      <w:proofErr w:type="spellEnd"/>
      <w:r w:rsidRPr="00063F32">
        <w:rPr>
          <w:sz w:val="26"/>
          <w:szCs w:val="26"/>
          <w:shd w:val="clear" w:color="auto" w:fill="FFFFFF"/>
        </w:rPr>
        <w:t>.</w:t>
      </w:r>
    </w:p>
    <w:p w14:paraId="5F39A080" w14:textId="67F85989" w:rsidR="00063F32" w:rsidRDefault="00063F32" w:rsidP="00063F32">
      <w:pPr>
        <w:pStyle w:val="Paragraph"/>
        <w:ind w:firstLine="0"/>
        <w:rPr>
          <w:sz w:val="26"/>
          <w:szCs w:val="26"/>
          <w:shd w:val="clear" w:color="auto" w:fill="FFFFFF"/>
        </w:rPr>
      </w:pPr>
      <w:proofErr w:type="spellStart"/>
      <w:r>
        <w:rPr>
          <w:sz w:val="26"/>
          <w:szCs w:val="26"/>
          <w:shd w:val="clear" w:color="auto" w:fill="FFFFFF"/>
        </w:rPr>
        <w:lastRenderedPageBreak/>
        <w:t>Và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ngoài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mười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hai</w:t>
      </w:r>
      <w:proofErr w:type="spellEnd"/>
      <w:r>
        <w:rPr>
          <w:sz w:val="26"/>
          <w:szCs w:val="26"/>
          <w:shd w:val="clear" w:color="auto" w:fill="FFFFFF"/>
        </w:rPr>
        <w:t xml:space="preserve"> tai </w:t>
      </w:r>
      <w:proofErr w:type="spellStart"/>
      <w:r>
        <w:rPr>
          <w:sz w:val="26"/>
          <w:szCs w:val="26"/>
          <w:shd w:val="clear" w:color="auto" w:fill="FFFFFF"/>
        </w:rPr>
        <w:t>nạn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đáng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tiếc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nói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trên</w:t>
      </w:r>
      <w:proofErr w:type="spellEnd"/>
      <w:r>
        <w:rPr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sz w:val="26"/>
          <w:szCs w:val="26"/>
          <w:shd w:val="clear" w:color="auto" w:fill="FFFFFF"/>
        </w:rPr>
        <w:t>thì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còn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có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năm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vụ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lỗi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phần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mềm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đã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đi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vào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lịch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sử</w:t>
      </w:r>
      <w:proofErr w:type="spellEnd"/>
      <w:r>
        <w:rPr>
          <w:sz w:val="26"/>
          <w:szCs w:val="26"/>
          <w:shd w:val="clear" w:color="auto" w:fill="FFFFFF"/>
        </w:rPr>
        <w:t xml:space="preserve">. </w:t>
      </w:r>
    </w:p>
    <w:p w14:paraId="3D8FBF4D" w14:textId="51D9AC84" w:rsidR="00063F32" w:rsidRDefault="00063F32" w:rsidP="00063F32">
      <w:pPr>
        <w:pStyle w:val="Paragraph"/>
        <w:ind w:firstLine="0"/>
        <w:rPr>
          <w:sz w:val="26"/>
          <w:szCs w:val="26"/>
          <w:shd w:val="clear" w:color="auto" w:fill="FFFFFF"/>
        </w:rPr>
      </w:pPr>
      <w:proofErr w:type="spellStart"/>
      <w:r>
        <w:rPr>
          <w:sz w:val="26"/>
          <w:szCs w:val="26"/>
          <w:shd w:val="clear" w:color="auto" w:fill="FFFFFF"/>
        </w:rPr>
        <w:t>Thứ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nhất</w:t>
      </w:r>
      <w:proofErr w:type="spellEnd"/>
      <w:r>
        <w:rPr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sz w:val="26"/>
          <w:szCs w:val="26"/>
          <w:shd w:val="clear" w:color="auto" w:fill="FFFFFF"/>
        </w:rPr>
        <w:t>sự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kiện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đầu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tiên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sinh</w:t>
      </w:r>
      <w:proofErr w:type="spellEnd"/>
      <w:r>
        <w:rPr>
          <w:sz w:val="26"/>
          <w:szCs w:val="26"/>
          <w:shd w:val="clear" w:color="auto" w:fill="FFFFFF"/>
        </w:rPr>
        <w:t xml:space="preserve"> ra bug</w:t>
      </w:r>
      <w:r w:rsidR="00BA623D">
        <w:rPr>
          <w:sz w:val="26"/>
          <w:szCs w:val="26"/>
          <w:shd w:val="clear" w:color="auto" w:fill="FFFFFF"/>
        </w:rPr>
        <w:t xml:space="preserve">. </w:t>
      </w:r>
      <w:proofErr w:type="spellStart"/>
      <w:r w:rsidR="00BA623D">
        <w:rPr>
          <w:sz w:val="26"/>
          <w:szCs w:val="26"/>
          <w:shd w:val="clear" w:color="auto" w:fill="FFFFFF"/>
        </w:rPr>
        <w:t>Vào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ngày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9/9/1949, </w:t>
      </w:r>
      <w:proofErr w:type="spellStart"/>
      <w:r w:rsidR="00BA623D">
        <w:rPr>
          <w:sz w:val="26"/>
          <w:szCs w:val="26"/>
          <w:shd w:val="clear" w:color="auto" w:fill="FFFFFF"/>
        </w:rPr>
        <w:t>vì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một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lý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do </w:t>
      </w:r>
      <w:proofErr w:type="spellStart"/>
      <w:r w:rsidR="00BA623D">
        <w:rPr>
          <w:sz w:val="26"/>
          <w:szCs w:val="26"/>
          <w:shd w:val="clear" w:color="auto" w:fill="FFFFFF"/>
        </w:rPr>
        <w:t>nào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đó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mà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một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máy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tính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Mark II </w:t>
      </w:r>
      <w:proofErr w:type="spellStart"/>
      <w:r w:rsidR="00BA623D">
        <w:rPr>
          <w:sz w:val="26"/>
          <w:szCs w:val="26"/>
          <w:shd w:val="clear" w:color="auto" w:fill="FFFFFF"/>
        </w:rPr>
        <w:t>tại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trường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Đại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học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Havard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đã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không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hoạt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động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. Sau </w:t>
      </w:r>
      <w:proofErr w:type="spellStart"/>
      <w:r w:rsidR="00BA623D">
        <w:rPr>
          <w:sz w:val="26"/>
          <w:szCs w:val="26"/>
          <w:shd w:val="clear" w:color="auto" w:fill="FFFFFF"/>
        </w:rPr>
        <w:t>khi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kiểm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tra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, </w:t>
      </w:r>
      <w:proofErr w:type="spellStart"/>
      <w:r w:rsidR="00BA623D">
        <w:rPr>
          <w:sz w:val="26"/>
          <w:szCs w:val="26"/>
          <w:shd w:val="clear" w:color="auto" w:fill="FFFFFF"/>
        </w:rPr>
        <w:t>các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kỹ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sư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đã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phát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hiện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ra </w:t>
      </w:r>
      <w:proofErr w:type="spellStart"/>
      <w:r w:rsidR="00BA623D">
        <w:rPr>
          <w:sz w:val="26"/>
          <w:szCs w:val="26"/>
          <w:shd w:val="clear" w:color="auto" w:fill="FFFFFF"/>
        </w:rPr>
        <w:t>nguyên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nhân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là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một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con </w:t>
      </w:r>
      <w:proofErr w:type="spellStart"/>
      <w:r w:rsidR="00BA623D">
        <w:rPr>
          <w:sz w:val="26"/>
          <w:szCs w:val="26"/>
          <w:shd w:val="clear" w:color="auto" w:fill="FFFFFF"/>
        </w:rPr>
        <w:t>bướm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đã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mắc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kẹt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vào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bên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trong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máy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tính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, </w:t>
      </w:r>
      <w:proofErr w:type="spellStart"/>
      <w:r w:rsidR="00BA623D">
        <w:rPr>
          <w:sz w:val="26"/>
          <w:szCs w:val="26"/>
          <w:shd w:val="clear" w:color="auto" w:fill="FFFFFF"/>
        </w:rPr>
        <w:t>vào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lúc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3 </w:t>
      </w:r>
      <w:proofErr w:type="spellStart"/>
      <w:r w:rsidR="00BA623D">
        <w:rPr>
          <w:sz w:val="26"/>
          <w:szCs w:val="26"/>
          <w:shd w:val="clear" w:color="auto" w:fill="FFFFFF"/>
        </w:rPr>
        <w:t>giờ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45 </w:t>
      </w:r>
      <w:proofErr w:type="spellStart"/>
      <w:r w:rsidR="00BA623D">
        <w:rPr>
          <w:sz w:val="26"/>
          <w:szCs w:val="26"/>
          <w:shd w:val="clear" w:color="auto" w:fill="FFFFFF"/>
        </w:rPr>
        <w:t>phút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chiều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sự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cố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này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được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ghi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nhận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, </w:t>
      </w:r>
      <w:proofErr w:type="spellStart"/>
      <w:r w:rsidR="00BA623D">
        <w:rPr>
          <w:sz w:val="26"/>
          <w:szCs w:val="26"/>
          <w:shd w:val="clear" w:color="auto" w:fill="FFFFFF"/>
        </w:rPr>
        <w:t>trong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đó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có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đoạn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: “Con </w:t>
      </w:r>
      <w:proofErr w:type="spellStart"/>
      <w:r w:rsidR="00BA623D">
        <w:rPr>
          <w:sz w:val="26"/>
          <w:szCs w:val="26"/>
          <w:shd w:val="clear" w:color="auto" w:fill="FFFFFF"/>
        </w:rPr>
        <w:t>bọ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(bug) </w:t>
      </w:r>
      <w:proofErr w:type="spellStart"/>
      <w:r w:rsidR="00BA623D">
        <w:rPr>
          <w:sz w:val="26"/>
          <w:szCs w:val="26"/>
          <w:shd w:val="clear" w:color="auto" w:fill="FFFFFF"/>
        </w:rPr>
        <w:t>thực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thế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đầu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tiên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được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tìm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thấy</w:t>
      </w:r>
      <w:proofErr w:type="spellEnd"/>
      <w:r w:rsidR="00BA623D">
        <w:rPr>
          <w:sz w:val="26"/>
          <w:szCs w:val="26"/>
          <w:shd w:val="clear" w:color="auto" w:fill="FFFFFF"/>
        </w:rPr>
        <w:t>”.</w:t>
      </w:r>
    </w:p>
    <w:p w14:paraId="26BC2AE8" w14:textId="7363117B" w:rsidR="00BA623D" w:rsidRDefault="00BA623D" w:rsidP="00063F32">
      <w:pPr>
        <w:pStyle w:val="Paragraph"/>
        <w:ind w:firstLine="0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sz w:val="26"/>
          <w:szCs w:val="26"/>
          <w:shd w:val="clear" w:color="auto" w:fill="FFFFFF"/>
        </w:rPr>
        <w:t>Thứ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hai</w:t>
      </w:r>
      <w:proofErr w:type="spellEnd"/>
      <w:r>
        <w:rPr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sz w:val="26"/>
          <w:szCs w:val="26"/>
          <w:shd w:val="clear" w:color="auto" w:fill="FFFFFF"/>
        </w:rPr>
        <w:t>sự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kiện</w:t>
      </w:r>
      <w:proofErr w:type="spellEnd"/>
      <w:r>
        <w:rPr>
          <w:sz w:val="26"/>
          <w:szCs w:val="26"/>
          <w:shd w:val="clear" w:color="auto" w:fill="FFFFFF"/>
        </w:rPr>
        <w:t xml:space="preserve"> Y2K. </w:t>
      </w:r>
      <w:proofErr w:type="spellStart"/>
      <w:r>
        <w:rPr>
          <w:sz w:val="26"/>
          <w:szCs w:val="26"/>
          <w:shd w:val="clear" w:color="auto" w:fill="FFFFFF"/>
        </w:rPr>
        <w:t>Các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nhà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phát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triển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phần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mền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đã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không</w:t>
      </w:r>
      <w:proofErr w:type="spellEnd"/>
      <w:r>
        <w:rPr>
          <w:sz w:val="26"/>
          <w:szCs w:val="26"/>
          <w:shd w:val="clear" w:color="auto" w:fill="FFFFFF"/>
        </w:rPr>
        <w:t xml:space="preserve"> bao </w:t>
      </w:r>
      <w:proofErr w:type="spellStart"/>
      <w:r>
        <w:rPr>
          <w:sz w:val="26"/>
          <w:szCs w:val="26"/>
          <w:shd w:val="clear" w:color="auto" w:fill="FFFFFF"/>
        </w:rPr>
        <w:t>giờ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nghĩ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rằng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phần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mềm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của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họ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có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thể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tồn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tạo</w:t>
      </w:r>
      <w:proofErr w:type="spellEnd"/>
      <w:r>
        <w:rPr>
          <w:sz w:val="26"/>
          <w:szCs w:val="26"/>
          <w:shd w:val="clear" w:color="auto" w:fill="FFFFFF"/>
        </w:rPr>
        <w:t xml:space="preserve"> qua </w:t>
      </w:r>
      <w:proofErr w:type="spellStart"/>
      <w:r>
        <w:rPr>
          <w:sz w:val="26"/>
          <w:szCs w:val="26"/>
          <w:shd w:val="clear" w:color="auto" w:fill="FFFFFF"/>
        </w:rPr>
        <w:t>năm</w:t>
      </w:r>
      <w:proofErr w:type="spellEnd"/>
      <w:r>
        <w:rPr>
          <w:sz w:val="26"/>
          <w:szCs w:val="26"/>
          <w:shd w:val="clear" w:color="auto" w:fill="FFFFFF"/>
        </w:rPr>
        <w:t xml:space="preserve"> 1999. </w:t>
      </w:r>
      <w:proofErr w:type="spellStart"/>
      <w:r>
        <w:rPr>
          <w:sz w:val="26"/>
          <w:szCs w:val="26"/>
          <w:shd w:val="clear" w:color="auto" w:fill="FFFFFF"/>
        </w:rPr>
        <w:t>Nhiều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lập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trình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viên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cho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rằng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viết</w:t>
      </w:r>
      <w:proofErr w:type="spellEnd"/>
      <w:r>
        <w:rPr>
          <w:sz w:val="26"/>
          <w:szCs w:val="26"/>
          <w:shd w:val="clear" w:color="auto" w:fill="FFFFFF"/>
        </w:rPr>
        <w:t xml:space="preserve"> “19” </w:t>
      </w:r>
      <w:proofErr w:type="spellStart"/>
      <w:r>
        <w:rPr>
          <w:sz w:val="26"/>
          <w:szCs w:val="26"/>
          <w:shd w:val="clear" w:color="auto" w:fill="FFFFFF"/>
        </w:rPr>
        <w:t>trước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biến</w:t>
      </w:r>
      <w:proofErr w:type="spellEnd"/>
      <w:r>
        <w:rPr>
          <w:sz w:val="26"/>
          <w:szCs w:val="26"/>
          <w:shd w:val="clear" w:color="auto" w:fill="FFFFFF"/>
        </w:rPr>
        <w:t xml:space="preserve"> “</w:t>
      </w:r>
      <w:proofErr w:type="spellStart"/>
      <w:r>
        <w:rPr>
          <w:sz w:val="26"/>
          <w:szCs w:val="26"/>
          <w:shd w:val="clear" w:color="auto" w:fill="FFFFFF"/>
        </w:rPr>
        <w:t>năm</w:t>
      </w:r>
      <w:proofErr w:type="spellEnd"/>
      <w:r>
        <w:rPr>
          <w:sz w:val="26"/>
          <w:szCs w:val="26"/>
          <w:shd w:val="clear" w:color="auto" w:fill="FFFFFF"/>
        </w:rPr>
        <w:t xml:space="preserve">” </w:t>
      </w:r>
      <w:proofErr w:type="spellStart"/>
      <w:r>
        <w:rPr>
          <w:sz w:val="26"/>
          <w:szCs w:val="26"/>
          <w:shd w:val="clear" w:color="auto" w:fill="FFFFFF"/>
        </w:rPr>
        <w:t>là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không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cần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thiết</w:t>
      </w:r>
      <w:proofErr w:type="spellEnd"/>
      <w:r>
        <w:rPr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sz w:val="26"/>
          <w:szCs w:val="26"/>
          <w:shd w:val="clear" w:color="auto" w:fill="FFFFFF"/>
        </w:rPr>
        <w:t>chính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vì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thế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hầu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hết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các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biến</w:t>
      </w:r>
      <w:proofErr w:type="spellEnd"/>
      <w:r>
        <w:rPr>
          <w:sz w:val="26"/>
          <w:szCs w:val="26"/>
          <w:shd w:val="clear" w:color="auto" w:fill="FFFFFF"/>
        </w:rPr>
        <w:t xml:space="preserve"> “</w:t>
      </w:r>
      <w:proofErr w:type="spellStart"/>
      <w:r>
        <w:rPr>
          <w:sz w:val="26"/>
          <w:szCs w:val="26"/>
          <w:shd w:val="clear" w:color="auto" w:fill="FFFFFF"/>
        </w:rPr>
        <w:t>năm</w:t>
      </w:r>
      <w:proofErr w:type="spellEnd"/>
      <w:r>
        <w:rPr>
          <w:sz w:val="26"/>
          <w:szCs w:val="26"/>
          <w:shd w:val="clear" w:color="auto" w:fill="FFFFFF"/>
        </w:rPr>
        <w:t xml:space="preserve">” </w:t>
      </w:r>
      <w:proofErr w:type="spellStart"/>
      <w:r>
        <w:rPr>
          <w:sz w:val="26"/>
          <w:szCs w:val="26"/>
          <w:shd w:val="clear" w:color="auto" w:fill="FFFFFF"/>
        </w:rPr>
        <w:t>chỉ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được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lưu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bằng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hai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số</w:t>
      </w:r>
      <w:proofErr w:type="spellEnd"/>
      <w:r>
        <w:rPr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sz w:val="26"/>
          <w:szCs w:val="26"/>
          <w:shd w:val="clear" w:color="auto" w:fill="FFFFFF"/>
        </w:rPr>
        <w:t>Ví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dụ</w:t>
      </w:r>
      <w:proofErr w:type="spellEnd"/>
      <w:r>
        <w:rPr>
          <w:sz w:val="26"/>
          <w:szCs w:val="26"/>
          <w:shd w:val="clear" w:color="auto" w:fill="FFFFFF"/>
        </w:rPr>
        <w:t xml:space="preserve"> 1999 </w:t>
      </w:r>
      <w:proofErr w:type="spellStart"/>
      <w:r>
        <w:rPr>
          <w:sz w:val="26"/>
          <w:szCs w:val="26"/>
          <w:shd w:val="clear" w:color="auto" w:fill="FFFFFF"/>
        </w:rPr>
        <w:t>sẽ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lưu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thành</w:t>
      </w:r>
      <w:proofErr w:type="spellEnd"/>
      <w:r>
        <w:rPr>
          <w:sz w:val="26"/>
          <w:szCs w:val="26"/>
          <w:shd w:val="clear" w:color="auto" w:fill="FFFFFF"/>
        </w:rPr>
        <w:t xml:space="preserve"> 99. </w:t>
      </w:r>
      <w:r w:rsidRPr="00BA623D">
        <w:rPr>
          <w:color w:val="333333"/>
          <w:sz w:val="26"/>
          <w:szCs w:val="26"/>
          <w:shd w:val="clear" w:color="auto" w:fill="FFFFFF"/>
        </w:rPr>
        <w:t xml:space="preserve">Do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đó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khi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sắp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bước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sang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năm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2000,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các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phần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mềm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sẽ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cập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nhật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về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năm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1900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thay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vì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năm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2000.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Chính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vì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thế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mà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nhiều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người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đã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lo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lắng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rằng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tên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lửa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hạt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nhân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sẽ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được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phóng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ra,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máy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bay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chở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hàng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trăm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hành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khách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sẽ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rơi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>...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Nhưng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điều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đó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đã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không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xảy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ra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vì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chúng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ta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vẫn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ở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đây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>.</w:t>
      </w:r>
      <w:r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Tuy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nhiên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đã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có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hàng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tỷ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đô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la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được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chi ra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để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tiến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hành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nâng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cấp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các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phần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mềm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và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thực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tế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đã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ghi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nhận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: ở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Tây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Ban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Nha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một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trang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web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về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thời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tiết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đã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chuyển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sang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ngày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1-1-1900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và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ở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Úc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một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số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máy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bán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vé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xe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buýt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đã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không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hoạt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động</w:t>
      </w:r>
      <w:proofErr w:type="spellEnd"/>
      <w:r>
        <w:rPr>
          <w:rFonts w:ascii="Roboto" w:hAnsi="Roboto"/>
          <w:color w:val="333333"/>
          <w:sz w:val="23"/>
          <w:szCs w:val="23"/>
        </w:rPr>
        <w:t>.</w:t>
      </w:r>
    </w:p>
    <w:p w14:paraId="3AA27F57" w14:textId="4DAAAEF4" w:rsidR="00BA623D" w:rsidRDefault="00BA623D" w:rsidP="00063F32">
      <w:pPr>
        <w:pStyle w:val="Paragraph"/>
        <w:ind w:firstLine="0"/>
        <w:rPr>
          <w:color w:val="333333"/>
          <w:sz w:val="26"/>
          <w:szCs w:val="26"/>
          <w:shd w:val="clear" w:color="auto" w:fill="FFFFFF"/>
        </w:rPr>
      </w:pPr>
      <w:proofErr w:type="spellStart"/>
      <w:r>
        <w:rPr>
          <w:color w:val="333333"/>
          <w:sz w:val="26"/>
          <w:szCs w:val="26"/>
        </w:rPr>
        <w:t>Thứ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ba</w:t>
      </w:r>
      <w:proofErr w:type="spellEnd"/>
      <w:r>
        <w:rPr>
          <w:color w:val="333333"/>
          <w:sz w:val="26"/>
          <w:szCs w:val="26"/>
        </w:rPr>
        <w:t xml:space="preserve">, </w:t>
      </w:r>
      <w:proofErr w:type="spellStart"/>
      <w:r>
        <w:rPr>
          <w:color w:val="333333"/>
          <w:sz w:val="26"/>
          <w:szCs w:val="26"/>
        </w:rPr>
        <w:t>vụ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tên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lửa</w:t>
      </w:r>
      <w:proofErr w:type="spellEnd"/>
      <w:r>
        <w:rPr>
          <w:color w:val="333333"/>
          <w:sz w:val="26"/>
          <w:szCs w:val="26"/>
        </w:rPr>
        <w:t xml:space="preserve"> Dhahran </w:t>
      </w:r>
      <w:proofErr w:type="spellStart"/>
      <w:r>
        <w:rPr>
          <w:color w:val="333333"/>
          <w:sz w:val="26"/>
          <w:szCs w:val="26"/>
        </w:rPr>
        <w:t>làm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chết</w:t>
      </w:r>
      <w:proofErr w:type="spellEnd"/>
      <w:r>
        <w:rPr>
          <w:color w:val="333333"/>
          <w:sz w:val="26"/>
          <w:szCs w:val="26"/>
        </w:rPr>
        <w:t xml:space="preserve"> 28 </w:t>
      </w:r>
      <w:proofErr w:type="spellStart"/>
      <w:r>
        <w:rPr>
          <w:color w:val="333333"/>
          <w:sz w:val="26"/>
          <w:szCs w:val="26"/>
        </w:rPr>
        <w:t>lính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Mỹ</w:t>
      </w:r>
      <w:proofErr w:type="spellEnd"/>
      <w:r>
        <w:rPr>
          <w:color w:val="333333"/>
          <w:sz w:val="26"/>
          <w:szCs w:val="26"/>
        </w:rPr>
        <w:t xml:space="preserve">.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Vào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tháng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2/1991,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trong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cuộc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Chiến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tranh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vùng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Vịnh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(hay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còn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được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gọi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là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Chiến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tranh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vịnh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Ba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Tư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hay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là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Chiến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dịch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Bão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Táp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Sa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Mạc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là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cuộc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xung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đột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giữa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Iraq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và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liên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minh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gần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30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quốc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gia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)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một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tên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lửa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của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Iraq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đã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đi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lọt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vào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căn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cứ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Mỹ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ở Dhahran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làm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chết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28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lính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Mỹ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>.</w:t>
      </w:r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Sự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việc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này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sau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đó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được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xác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minh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là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nguyên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do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tính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toán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giờ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của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hệ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thống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phòng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thủ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tên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lửa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bị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chậm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do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không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tính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toán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đến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sai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số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do pin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gây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ra. Sau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mỗi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giờ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thì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đồng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hồ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lại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sai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1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mili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giây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và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sau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100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giờ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thì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đã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sai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0,33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giây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>.</w:t>
      </w:r>
      <w:r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Với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0,33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giây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thì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radar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có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thể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phát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hiện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được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tên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lửa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nhưng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hệ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thống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phòng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thủ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không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kịp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khai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hỏa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Và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hậu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quả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dấn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tới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là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28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lính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Mỹ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thiệt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mạng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>.</w:t>
      </w:r>
    </w:p>
    <w:p w14:paraId="28069D56" w14:textId="3FB09214" w:rsidR="00BA623D" w:rsidRDefault="00BA623D" w:rsidP="00063F32">
      <w:pPr>
        <w:pStyle w:val="Paragraph"/>
        <w:ind w:firstLine="0"/>
        <w:rPr>
          <w:color w:val="333333"/>
          <w:sz w:val="26"/>
          <w:szCs w:val="26"/>
          <w:shd w:val="clear" w:color="auto" w:fill="FFFFFF"/>
        </w:rPr>
      </w:pPr>
      <w:proofErr w:type="spellStart"/>
      <w:r>
        <w:rPr>
          <w:color w:val="333333"/>
          <w:sz w:val="26"/>
          <w:szCs w:val="26"/>
          <w:shd w:val="clear" w:color="auto" w:fill="FFFFFF"/>
        </w:rPr>
        <w:t>Thứ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 w:val="26"/>
          <w:szCs w:val="26"/>
          <w:shd w:val="clear" w:color="auto" w:fill="FFFFFF"/>
        </w:rPr>
        <w:t>tư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color w:val="333333"/>
          <w:sz w:val="26"/>
          <w:szCs w:val="26"/>
          <w:shd w:val="clear" w:color="auto" w:fill="FFFFFF"/>
        </w:rPr>
        <w:t>sai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 w:val="26"/>
          <w:szCs w:val="26"/>
          <w:shd w:val="clear" w:color="auto" w:fill="FFFFFF"/>
        </w:rPr>
        <w:t>số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 w:val="26"/>
          <w:szCs w:val="26"/>
          <w:shd w:val="clear" w:color="auto" w:fill="FFFFFF"/>
        </w:rPr>
        <w:t>hơn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100km do </w:t>
      </w:r>
      <w:proofErr w:type="spellStart"/>
      <w:r>
        <w:rPr>
          <w:color w:val="333333"/>
          <w:sz w:val="26"/>
          <w:szCs w:val="26"/>
          <w:shd w:val="clear" w:color="auto" w:fill="FFFFFF"/>
        </w:rPr>
        <w:t>lập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 w:val="26"/>
          <w:szCs w:val="26"/>
          <w:shd w:val="clear" w:color="auto" w:fill="FFFFFF"/>
        </w:rPr>
        <w:t>trình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 w:val="26"/>
          <w:szCs w:val="26"/>
          <w:shd w:val="clear" w:color="auto" w:fill="FFFFFF"/>
        </w:rPr>
        <w:t>theo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 w:val="26"/>
          <w:szCs w:val="26"/>
          <w:shd w:val="clear" w:color="auto" w:fill="FFFFFF"/>
        </w:rPr>
        <w:t>mét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 w:val="26"/>
          <w:szCs w:val="26"/>
          <w:shd w:val="clear" w:color="auto" w:fill="FFFFFF"/>
        </w:rPr>
        <w:t>nhưng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 w:val="26"/>
          <w:szCs w:val="26"/>
          <w:shd w:val="clear" w:color="auto" w:fill="FFFFFF"/>
        </w:rPr>
        <w:t>điều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 w:val="26"/>
          <w:szCs w:val="26"/>
          <w:shd w:val="clear" w:color="auto" w:fill="FFFFFF"/>
        </w:rPr>
        <w:t>khiển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 w:val="26"/>
          <w:szCs w:val="26"/>
          <w:shd w:val="clear" w:color="auto" w:fill="FFFFFF"/>
        </w:rPr>
        <w:t>lại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 w:val="26"/>
          <w:szCs w:val="26"/>
          <w:shd w:val="clear" w:color="auto" w:fill="FFFFFF"/>
        </w:rPr>
        <w:t>dùng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 w:val="26"/>
          <w:szCs w:val="26"/>
          <w:shd w:val="clear" w:color="auto" w:fill="FFFFFF"/>
        </w:rPr>
        <w:t>đơn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 w:val="26"/>
          <w:szCs w:val="26"/>
          <w:shd w:val="clear" w:color="auto" w:fill="FFFFFF"/>
        </w:rPr>
        <w:t>vị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feet.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Năm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1998, NASA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phóng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con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tàu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 Mars Climate Orbiter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để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thăm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dò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khí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hậu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sao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hỏa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Nhưng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nó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vĩnh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viễn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không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thực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hiện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thành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công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nhiệm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vụ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của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mình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vì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>:</w:t>
      </w:r>
      <w:r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Người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điều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khiển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mặt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đất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sử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dụng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đơn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vị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feet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trong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khi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phần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mềm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lập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trình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chỉ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sử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dụng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đơn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vị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mét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Việc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này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dẫn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tới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sai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số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quỹ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đạo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hơn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100 km.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Dẫn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đến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việc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bay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quá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gần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khí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quyển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sao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hỏa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color w:val="333333"/>
          <w:sz w:val="26"/>
          <w:szCs w:val="26"/>
          <w:shd w:val="clear" w:color="auto" w:fill="FFFFFF"/>
        </w:rPr>
        <w:t>v</w:t>
      </w:r>
      <w:r w:rsidRPr="00BA623D">
        <w:rPr>
          <w:color w:val="333333"/>
          <w:sz w:val="26"/>
          <w:szCs w:val="26"/>
          <w:shd w:val="clear" w:color="auto" w:fill="FFFFFF"/>
        </w:rPr>
        <w:t>à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 Mars Climate Orbiter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đã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biến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thành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bụi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vũ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trụ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>.</w:t>
      </w:r>
    </w:p>
    <w:p w14:paraId="7F539D44" w14:textId="20D28DBE" w:rsidR="00BA623D" w:rsidRDefault="00BA623D" w:rsidP="00BA623D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6"/>
          <w:szCs w:val="26"/>
        </w:rPr>
      </w:pPr>
      <w:proofErr w:type="spellStart"/>
      <w:r>
        <w:rPr>
          <w:color w:val="333333"/>
          <w:sz w:val="26"/>
          <w:szCs w:val="26"/>
          <w:shd w:val="clear" w:color="auto" w:fill="FFFFFF"/>
        </w:rPr>
        <w:t>Thứ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 w:val="26"/>
          <w:szCs w:val="26"/>
          <w:shd w:val="clear" w:color="auto" w:fill="FFFFFF"/>
        </w:rPr>
        <w:t>năm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color w:val="333333"/>
          <w:sz w:val="26"/>
          <w:szCs w:val="26"/>
          <w:shd w:val="clear" w:color="auto" w:fill="FFFFFF"/>
        </w:rPr>
        <w:t>thiệt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 w:val="26"/>
          <w:szCs w:val="26"/>
          <w:shd w:val="clear" w:color="auto" w:fill="FFFFFF"/>
        </w:rPr>
        <w:t>hại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370 </w:t>
      </w:r>
      <w:proofErr w:type="spellStart"/>
      <w:r>
        <w:rPr>
          <w:color w:val="333333"/>
          <w:sz w:val="26"/>
          <w:szCs w:val="26"/>
          <w:shd w:val="clear" w:color="auto" w:fill="FFFFFF"/>
        </w:rPr>
        <w:t>triệu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USD do </w:t>
      </w:r>
      <w:proofErr w:type="spellStart"/>
      <w:r>
        <w:rPr>
          <w:color w:val="333333"/>
          <w:sz w:val="26"/>
          <w:szCs w:val="26"/>
          <w:shd w:val="clear" w:color="auto" w:fill="FFFFFF"/>
        </w:rPr>
        <w:t>lỗi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 w:val="26"/>
          <w:szCs w:val="26"/>
          <w:shd w:val="clear" w:color="auto" w:fill="FFFFFF"/>
        </w:rPr>
        <w:t>phần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 w:val="26"/>
          <w:szCs w:val="26"/>
          <w:shd w:val="clear" w:color="auto" w:fill="FFFFFF"/>
        </w:rPr>
        <w:t>mềm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 w:val="26"/>
          <w:szCs w:val="26"/>
          <w:shd w:val="clear" w:color="auto" w:fill="FFFFFF"/>
        </w:rPr>
        <w:t>chuyển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 w:val="26"/>
          <w:szCs w:val="26"/>
          <w:shd w:val="clear" w:color="auto" w:fill="FFFFFF"/>
        </w:rPr>
        <w:t>từ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64 bit sang 16 </w:t>
      </w:r>
      <w:proofErr w:type="gramStart"/>
      <w:r>
        <w:rPr>
          <w:color w:val="333333"/>
          <w:sz w:val="26"/>
          <w:szCs w:val="26"/>
          <w:shd w:val="clear" w:color="auto" w:fill="FFFFFF"/>
        </w:rPr>
        <w:t>bit</w:t>
      </w:r>
      <w:proofErr w:type="gramEnd"/>
      <w:r>
        <w:rPr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BA623D">
        <w:rPr>
          <w:color w:val="333333"/>
          <w:sz w:val="26"/>
          <w:szCs w:val="26"/>
        </w:rPr>
        <w:t>Vào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ngày</w:t>
      </w:r>
      <w:proofErr w:type="spellEnd"/>
      <w:r w:rsidRPr="00BA623D">
        <w:rPr>
          <w:color w:val="333333"/>
          <w:sz w:val="26"/>
          <w:szCs w:val="26"/>
        </w:rPr>
        <w:t xml:space="preserve"> 4/6/1996, </w:t>
      </w:r>
      <w:proofErr w:type="spellStart"/>
      <w:r w:rsidRPr="00BA623D">
        <w:rPr>
          <w:color w:val="333333"/>
          <w:sz w:val="26"/>
          <w:szCs w:val="26"/>
        </w:rPr>
        <w:t>chỉ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sau</w:t>
      </w:r>
      <w:proofErr w:type="spellEnd"/>
      <w:r w:rsidRPr="00BA623D">
        <w:rPr>
          <w:color w:val="333333"/>
          <w:sz w:val="26"/>
          <w:szCs w:val="26"/>
        </w:rPr>
        <w:t xml:space="preserve"> 30 </w:t>
      </w:r>
      <w:proofErr w:type="spellStart"/>
      <w:r w:rsidRPr="00BA623D">
        <w:rPr>
          <w:color w:val="333333"/>
          <w:sz w:val="26"/>
          <w:szCs w:val="26"/>
        </w:rPr>
        <w:t>giây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được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phóng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lên</w:t>
      </w:r>
      <w:proofErr w:type="spellEnd"/>
      <w:r w:rsidRPr="00BA623D">
        <w:rPr>
          <w:color w:val="333333"/>
          <w:sz w:val="26"/>
          <w:szCs w:val="26"/>
        </w:rPr>
        <w:t xml:space="preserve">, </w:t>
      </w:r>
      <w:proofErr w:type="spellStart"/>
      <w:r w:rsidRPr="00BA623D">
        <w:rPr>
          <w:color w:val="333333"/>
          <w:sz w:val="26"/>
          <w:szCs w:val="26"/>
        </w:rPr>
        <w:t>tên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lửa</w:t>
      </w:r>
      <w:proofErr w:type="spellEnd"/>
      <w:r w:rsidRPr="00BA623D">
        <w:rPr>
          <w:color w:val="333333"/>
          <w:sz w:val="26"/>
          <w:szCs w:val="26"/>
        </w:rPr>
        <w:t xml:space="preserve"> Ariane 5 </w:t>
      </w:r>
      <w:proofErr w:type="spellStart"/>
      <w:r w:rsidRPr="00BA623D">
        <w:rPr>
          <w:color w:val="333333"/>
          <w:sz w:val="26"/>
          <w:szCs w:val="26"/>
        </w:rPr>
        <w:t>đã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nổ</w:t>
      </w:r>
      <w:proofErr w:type="spellEnd"/>
      <w:r w:rsidRPr="00BA623D">
        <w:rPr>
          <w:color w:val="333333"/>
          <w:sz w:val="26"/>
          <w:szCs w:val="26"/>
        </w:rPr>
        <w:t xml:space="preserve"> tung </w:t>
      </w:r>
      <w:proofErr w:type="spellStart"/>
      <w:r w:rsidRPr="00BA623D">
        <w:rPr>
          <w:color w:val="333333"/>
          <w:sz w:val="26"/>
          <w:szCs w:val="26"/>
        </w:rPr>
        <w:t>như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pháo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hoa</w:t>
      </w:r>
      <w:proofErr w:type="spellEnd"/>
      <w:r w:rsidRPr="00BA623D">
        <w:rPr>
          <w:color w:val="333333"/>
          <w:sz w:val="26"/>
          <w:szCs w:val="26"/>
        </w:rPr>
        <w:t>.</w:t>
      </w:r>
      <w:r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Sự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cố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này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sau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đó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được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mô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phỏng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lại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với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một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điều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kiện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tượng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nhằm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tìm</w:t>
      </w:r>
      <w:proofErr w:type="spellEnd"/>
      <w:r w:rsidRPr="00BA623D">
        <w:rPr>
          <w:color w:val="333333"/>
          <w:sz w:val="26"/>
          <w:szCs w:val="26"/>
        </w:rPr>
        <w:t xml:space="preserve"> ra </w:t>
      </w:r>
      <w:proofErr w:type="spellStart"/>
      <w:r w:rsidRPr="00BA623D">
        <w:rPr>
          <w:color w:val="333333"/>
          <w:sz w:val="26"/>
          <w:szCs w:val="26"/>
        </w:rPr>
        <w:t>nguyên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nhâ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đã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cho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thấy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phần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mềm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máy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tính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đã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chuyển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dữ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liệu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sử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dụng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biến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kiểu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số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động</w:t>
      </w:r>
      <w:proofErr w:type="spellEnd"/>
      <w:r w:rsidRPr="00BA623D">
        <w:rPr>
          <w:color w:val="333333"/>
          <w:sz w:val="26"/>
          <w:szCs w:val="26"/>
        </w:rPr>
        <w:t xml:space="preserve"> 64-bit sang </w:t>
      </w:r>
      <w:proofErr w:type="spellStart"/>
      <w:r w:rsidRPr="00BA623D">
        <w:rPr>
          <w:color w:val="333333"/>
          <w:sz w:val="26"/>
          <w:szCs w:val="26"/>
        </w:rPr>
        <w:t>biến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sử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dụng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số</w:t>
      </w:r>
      <w:proofErr w:type="spellEnd"/>
      <w:r w:rsidRPr="00BA623D">
        <w:rPr>
          <w:color w:val="333333"/>
          <w:sz w:val="26"/>
          <w:szCs w:val="26"/>
        </w:rPr>
        <w:t xml:space="preserve"> 16-bít </w:t>
      </w:r>
      <w:proofErr w:type="spellStart"/>
      <w:r w:rsidRPr="00BA623D">
        <w:rPr>
          <w:color w:val="333333"/>
          <w:sz w:val="26"/>
          <w:szCs w:val="26"/>
        </w:rPr>
        <w:t>để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biểu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diễn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phương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nằm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ngang</w:t>
      </w:r>
      <w:proofErr w:type="spellEnd"/>
      <w:r w:rsidRPr="00BA623D">
        <w:rPr>
          <w:color w:val="333333"/>
          <w:sz w:val="26"/>
          <w:szCs w:val="26"/>
        </w:rPr>
        <w:t>.</w:t>
      </w:r>
      <w:r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Những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biến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này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đã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sử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dụng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một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kích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thước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khác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trong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bộ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nhớ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là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nguyên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nhân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hàng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loạt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lỗi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ảnh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hưởng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đến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tất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cả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máy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tính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trong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tên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lửa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làm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tê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liệt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hệ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thống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và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đã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kích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hoạt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hệ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thống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tự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phá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hủy</w:t>
      </w:r>
      <w:proofErr w:type="spellEnd"/>
      <w:r w:rsidRPr="00BA623D">
        <w:rPr>
          <w:color w:val="333333"/>
          <w:sz w:val="26"/>
          <w:szCs w:val="26"/>
        </w:rPr>
        <w:t>.</w:t>
      </w:r>
      <w:r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Sự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cố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này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đã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làm</w:t>
      </w:r>
      <w:proofErr w:type="spellEnd"/>
      <w:r w:rsidRPr="00BA623D">
        <w:rPr>
          <w:color w:val="333333"/>
          <w:sz w:val="26"/>
          <w:szCs w:val="26"/>
        </w:rPr>
        <w:t xml:space="preserve"> bay </w:t>
      </w:r>
      <w:proofErr w:type="spellStart"/>
      <w:r w:rsidRPr="00BA623D">
        <w:rPr>
          <w:color w:val="333333"/>
          <w:sz w:val="26"/>
          <w:szCs w:val="26"/>
        </w:rPr>
        <w:t>màu</w:t>
      </w:r>
      <w:proofErr w:type="spellEnd"/>
      <w:r w:rsidRPr="00BA623D">
        <w:rPr>
          <w:color w:val="333333"/>
          <w:sz w:val="26"/>
          <w:szCs w:val="26"/>
        </w:rPr>
        <w:t xml:space="preserve"> 370 </w:t>
      </w:r>
      <w:proofErr w:type="spellStart"/>
      <w:r w:rsidRPr="00BA623D">
        <w:rPr>
          <w:color w:val="333333"/>
          <w:sz w:val="26"/>
          <w:szCs w:val="26"/>
        </w:rPr>
        <w:t>triệu</w:t>
      </w:r>
      <w:proofErr w:type="spellEnd"/>
      <w:r w:rsidRPr="00BA623D">
        <w:rPr>
          <w:color w:val="333333"/>
          <w:sz w:val="26"/>
          <w:szCs w:val="26"/>
        </w:rPr>
        <w:t xml:space="preserve"> USD </w:t>
      </w:r>
      <w:proofErr w:type="spellStart"/>
      <w:r w:rsidRPr="00BA623D">
        <w:rPr>
          <w:color w:val="333333"/>
          <w:sz w:val="26"/>
          <w:szCs w:val="26"/>
        </w:rPr>
        <w:t>chỉ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trong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tích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tắc</w:t>
      </w:r>
      <w:proofErr w:type="spellEnd"/>
      <w:r w:rsidRPr="00BA623D">
        <w:rPr>
          <w:color w:val="333333"/>
          <w:sz w:val="26"/>
          <w:szCs w:val="26"/>
        </w:rPr>
        <w:t>.</w:t>
      </w:r>
    </w:p>
    <w:p w14:paraId="4894759C" w14:textId="5669B479" w:rsidR="00BA623D" w:rsidRPr="00BA623D" w:rsidRDefault="003B2FB6" w:rsidP="00BA623D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Qua 12 </w:t>
      </w:r>
      <w:proofErr w:type="spellStart"/>
      <w:r>
        <w:rPr>
          <w:color w:val="333333"/>
          <w:sz w:val="26"/>
          <w:szCs w:val="26"/>
        </w:rPr>
        <w:t>vụ</w:t>
      </w:r>
      <w:proofErr w:type="spellEnd"/>
      <w:r>
        <w:rPr>
          <w:color w:val="333333"/>
          <w:sz w:val="26"/>
          <w:szCs w:val="26"/>
        </w:rPr>
        <w:t xml:space="preserve"> tai </w:t>
      </w:r>
      <w:proofErr w:type="spellStart"/>
      <w:r>
        <w:rPr>
          <w:color w:val="333333"/>
          <w:sz w:val="26"/>
          <w:szCs w:val="26"/>
        </w:rPr>
        <w:t>nạn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và</w:t>
      </w:r>
      <w:proofErr w:type="spellEnd"/>
      <w:r>
        <w:rPr>
          <w:color w:val="333333"/>
          <w:sz w:val="26"/>
          <w:szCs w:val="26"/>
        </w:rPr>
        <w:t xml:space="preserve"> 5 </w:t>
      </w:r>
      <w:proofErr w:type="spellStart"/>
      <w:r>
        <w:rPr>
          <w:color w:val="333333"/>
          <w:sz w:val="26"/>
          <w:szCs w:val="26"/>
        </w:rPr>
        <w:t>vụ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lỗi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phần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mềm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đi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vào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lịch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sử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được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nhắc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tới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kể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trên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thì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chúng</w:t>
      </w:r>
      <w:proofErr w:type="spellEnd"/>
      <w:r>
        <w:rPr>
          <w:color w:val="333333"/>
          <w:sz w:val="26"/>
          <w:szCs w:val="26"/>
        </w:rPr>
        <w:t xml:space="preserve"> ta </w:t>
      </w:r>
      <w:proofErr w:type="spellStart"/>
      <w:r>
        <w:rPr>
          <w:color w:val="333333"/>
          <w:sz w:val="26"/>
          <w:szCs w:val="26"/>
        </w:rPr>
        <w:t>đều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thấy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dù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chỉ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là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một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sai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sót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rất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nhỏ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đều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có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thể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dẫn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đến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một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hậu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quả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nặng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nề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vượt</w:t>
      </w:r>
      <w:proofErr w:type="spellEnd"/>
      <w:r>
        <w:rPr>
          <w:color w:val="333333"/>
          <w:sz w:val="26"/>
          <w:szCs w:val="26"/>
        </w:rPr>
        <w:t xml:space="preserve"> </w:t>
      </w:r>
      <w:r>
        <w:rPr>
          <w:color w:val="333333"/>
          <w:sz w:val="26"/>
          <w:szCs w:val="26"/>
        </w:rPr>
        <w:lastRenderedPageBreak/>
        <w:t xml:space="preserve">qua </w:t>
      </w:r>
      <w:proofErr w:type="spellStart"/>
      <w:r>
        <w:rPr>
          <w:color w:val="333333"/>
          <w:sz w:val="26"/>
          <w:szCs w:val="26"/>
        </w:rPr>
        <w:t>sức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tưởng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tượng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của</w:t>
      </w:r>
      <w:proofErr w:type="spellEnd"/>
      <w:r>
        <w:rPr>
          <w:color w:val="333333"/>
          <w:sz w:val="26"/>
          <w:szCs w:val="26"/>
        </w:rPr>
        <w:t xml:space="preserve"> con </w:t>
      </w:r>
      <w:proofErr w:type="spellStart"/>
      <w:r>
        <w:rPr>
          <w:color w:val="333333"/>
          <w:sz w:val="26"/>
          <w:szCs w:val="26"/>
        </w:rPr>
        <w:t>người</w:t>
      </w:r>
      <w:proofErr w:type="spellEnd"/>
      <w:r>
        <w:rPr>
          <w:color w:val="333333"/>
          <w:sz w:val="26"/>
          <w:szCs w:val="26"/>
        </w:rPr>
        <w:t xml:space="preserve">, </w:t>
      </w:r>
      <w:proofErr w:type="spellStart"/>
      <w:r>
        <w:rPr>
          <w:color w:val="333333"/>
          <w:sz w:val="26"/>
          <w:szCs w:val="26"/>
        </w:rPr>
        <w:t>nó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không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chỉ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ảnh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hưởng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đến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thời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gian</w:t>
      </w:r>
      <w:proofErr w:type="spellEnd"/>
      <w:r>
        <w:rPr>
          <w:color w:val="333333"/>
          <w:sz w:val="26"/>
          <w:szCs w:val="26"/>
        </w:rPr>
        <w:t xml:space="preserve">, </w:t>
      </w:r>
      <w:proofErr w:type="spellStart"/>
      <w:r>
        <w:rPr>
          <w:color w:val="333333"/>
          <w:sz w:val="26"/>
          <w:szCs w:val="26"/>
        </w:rPr>
        <w:t>tiền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bạc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mà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thậm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chí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còn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gây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chết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người</w:t>
      </w:r>
      <w:proofErr w:type="spellEnd"/>
      <w:r>
        <w:rPr>
          <w:color w:val="333333"/>
          <w:sz w:val="26"/>
          <w:szCs w:val="26"/>
        </w:rPr>
        <w:t xml:space="preserve">. </w:t>
      </w:r>
      <w:proofErr w:type="spellStart"/>
      <w:r>
        <w:rPr>
          <w:color w:val="333333"/>
          <w:sz w:val="26"/>
          <w:szCs w:val="26"/>
        </w:rPr>
        <w:t>Từ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đó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chúng</w:t>
      </w:r>
      <w:proofErr w:type="spellEnd"/>
      <w:r>
        <w:rPr>
          <w:color w:val="333333"/>
          <w:sz w:val="26"/>
          <w:szCs w:val="26"/>
        </w:rPr>
        <w:t xml:space="preserve"> ta </w:t>
      </w:r>
      <w:proofErr w:type="spellStart"/>
      <w:r>
        <w:rPr>
          <w:color w:val="333333"/>
          <w:sz w:val="26"/>
          <w:szCs w:val="26"/>
        </w:rPr>
        <w:t>giúp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chúng</w:t>
      </w:r>
      <w:proofErr w:type="spellEnd"/>
      <w:r>
        <w:rPr>
          <w:color w:val="333333"/>
          <w:sz w:val="26"/>
          <w:szCs w:val="26"/>
        </w:rPr>
        <w:t xml:space="preserve"> ta </w:t>
      </w:r>
      <w:proofErr w:type="spellStart"/>
      <w:r>
        <w:rPr>
          <w:color w:val="333333"/>
          <w:sz w:val="26"/>
          <w:szCs w:val="26"/>
        </w:rPr>
        <w:t>nhận</w:t>
      </w:r>
      <w:proofErr w:type="spellEnd"/>
      <w:r>
        <w:rPr>
          <w:color w:val="333333"/>
          <w:sz w:val="26"/>
          <w:szCs w:val="26"/>
        </w:rPr>
        <w:t xml:space="preserve"> ra </w:t>
      </w:r>
      <w:proofErr w:type="spellStart"/>
      <w:r>
        <w:rPr>
          <w:color w:val="333333"/>
          <w:sz w:val="26"/>
          <w:szCs w:val="26"/>
        </w:rPr>
        <w:t>sự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quan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trọng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của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khâu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kiểm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thử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trong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quá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trình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phát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triển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dự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án</w:t>
      </w:r>
      <w:proofErr w:type="spellEnd"/>
      <w:r>
        <w:rPr>
          <w:color w:val="333333"/>
          <w:sz w:val="26"/>
          <w:szCs w:val="26"/>
        </w:rPr>
        <w:t xml:space="preserve">. </w:t>
      </w:r>
    </w:p>
    <w:p w14:paraId="1422EB52" w14:textId="0E21D299" w:rsidR="00063F32" w:rsidRPr="00742333" w:rsidRDefault="003B2FB6" w:rsidP="00063F32">
      <w:pPr>
        <w:pStyle w:val="Paragraph"/>
        <w:ind w:firstLine="0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 xml:space="preserve">Qua </w:t>
      </w:r>
      <w:proofErr w:type="spellStart"/>
      <w:r>
        <w:rPr>
          <w:sz w:val="26"/>
          <w:szCs w:val="26"/>
          <w:shd w:val="clear" w:color="auto" w:fill="FFFFFF"/>
        </w:rPr>
        <w:t>đề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tài</w:t>
      </w:r>
      <w:proofErr w:type="spellEnd"/>
      <w:r>
        <w:rPr>
          <w:sz w:val="26"/>
          <w:szCs w:val="26"/>
          <w:shd w:val="clear" w:color="auto" w:fill="FFFFFF"/>
        </w:rPr>
        <w:t xml:space="preserve"> “</w:t>
      </w:r>
      <w:proofErr w:type="spellStart"/>
      <w:r w:rsidR="00742333">
        <w:rPr>
          <w:sz w:val="26"/>
          <w:szCs w:val="26"/>
          <w:shd w:val="clear" w:color="auto" w:fill="FFFFFF"/>
        </w:rPr>
        <w:t>Ứng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dụng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công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cụ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Selenium </w:t>
      </w:r>
      <w:proofErr w:type="spellStart"/>
      <w:r w:rsidR="00742333">
        <w:rPr>
          <w:sz w:val="26"/>
          <w:szCs w:val="26"/>
          <w:shd w:val="clear" w:color="auto" w:fill="FFFFFF"/>
        </w:rPr>
        <w:t>t</w:t>
      </w:r>
      <w:r>
        <w:rPr>
          <w:sz w:val="26"/>
          <w:szCs w:val="26"/>
          <w:shd w:val="clear" w:color="auto" w:fill="FFFFFF"/>
        </w:rPr>
        <w:t>hực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hiện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kiểm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thử</w:t>
      </w:r>
      <w:proofErr w:type="spellEnd"/>
      <w:r>
        <w:rPr>
          <w:sz w:val="26"/>
          <w:szCs w:val="26"/>
          <w:shd w:val="clear" w:color="auto" w:fill="FFFFFF"/>
        </w:rPr>
        <w:t xml:space="preserve"> website </w:t>
      </w:r>
      <w:proofErr w:type="spellStart"/>
      <w:r>
        <w:rPr>
          <w:sz w:val="26"/>
          <w:szCs w:val="26"/>
          <w:shd w:val="clear" w:color="auto" w:fill="FFFFFF"/>
        </w:rPr>
        <w:t>đặt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vé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tàu</w:t>
      </w:r>
      <w:proofErr w:type="spellEnd"/>
      <w:r>
        <w:rPr>
          <w:sz w:val="26"/>
          <w:szCs w:val="26"/>
          <w:shd w:val="clear" w:color="auto" w:fill="FFFFFF"/>
        </w:rPr>
        <w:t xml:space="preserve"> Safe Railway”, </w:t>
      </w:r>
      <w:proofErr w:type="spellStart"/>
      <w:r>
        <w:rPr>
          <w:sz w:val="26"/>
          <w:szCs w:val="26"/>
          <w:shd w:val="clear" w:color="auto" w:fill="FFFFFF"/>
        </w:rPr>
        <w:t>em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muốn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đưa</w:t>
      </w:r>
      <w:proofErr w:type="spellEnd"/>
      <w:r>
        <w:rPr>
          <w:sz w:val="26"/>
          <w:szCs w:val="26"/>
          <w:shd w:val="clear" w:color="auto" w:fill="FFFFFF"/>
        </w:rPr>
        <w:t xml:space="preserve"> ra </w:t>
      </w:r>
      <w:proofErr w:type="spellStart"/>
      <w:r>
        <w:rPr>
          <w:sz w:val="26"/>
          <w:szCs w:val="26"/>
          <w:shd w:val="clear" w:color="auto" w:fill="FFFFFF"/>
        </w:rPr>
        <w:t>cái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nhìn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tổng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quan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hơn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về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kiểm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thử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phần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mềm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, </w:t>
      </w:r>
      <w:proofErr w:type="spellStart"/>
      <w:r w:rsidR="00742333">
        <w:rPr>
          <w:sz w:val="26"/>
          <w:szCs w:val="26"/>
          <w:shd w:val="clear" w:color="auto" w:fill="FFFFFF"/>
        </w:rPr>
        <w:t>đặt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biệt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là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áp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dụng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việc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kiểm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thử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tự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động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trong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quá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trình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kiểm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tra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. </w:t>
      </w:r>
      <w:proofErr w:type="spellStart"/>
      <w:r w:rsidR="00742333">
        <w:rPr>
          <w:sz w:val="26"/>
          <w:szCs w:val="26"/>
          <w:shd w:val="clear" w:color="auto" w:fill="FFFFFF"/>
        </w:rPr>
        <w:t>Ngoài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ra </w:t>
      </w:r>
      <w:proofErr w:type="spellStart"/>
      <w:r w:rsidR="00742333">
        <w:rPr>
          <w:sz w:val="26"/>
          <w:szCs w:val="26"/>
          <w:shd w:val="clear" w:color="auto" w:fill="FFFFFF"/>
        </w:rPr>
        <w:t>còn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làm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rõ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ra </w:t>
      </w:r>
      <w:proofErr w:type="spellStart"/>
      <w:r w:rsidR="00742333">
        <w:rPr>
          <w:sz w:val="26"/>
          <w:szCs w:val="26"/>
          <w:shd w:val="clear" w:color="auto" w:fill="FFFFFF"/>
        </w:rPr>
        <w:t>được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những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tốt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và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chưa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tốt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khi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kiểm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thử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tự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động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được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thực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hiện</w:t>
      </w:r>
      <w:proofErr w:type="spellEnd"/>
      <w:r w:rsidR="00742333">
        <w:rPr>
          <w:sz w:val="26"/>
          <w:szCs w:val="26"/>
          <w:shd w:val="clear" w:color="auto" w:fill="FFFFFF"/>
        </w:rPr>
        <w:t>.</w:t>
      </w:r>
    </w:p>
    <w:p w14:paraId="6BAC5C93" w14:textId="16AA1E0B" w:rsidR="003027C2" w:rsidRDefault="009F744A" w:rsidP="005C36C2">
      <w:pPr>
        <w:pStyle w:val="Heading2"/>
      </w:pPr>
      <w:bookmarkStart w:id="12" w:name="_Toc96729354"/>
      <w:r w:rsidRPr="00F16A14">
        <w:t xml:space="preserve">NỘI DUNG CỦA </w:t>
      </w:r>
      <w:r w:rsidR="00083680">
        <w:t>ĐỀ TÀI</w:t>
      </w:r>
      <w:bookmarkEnd w:id="12"/>
    </w:p>
    <w:p w14:paraId="174F4D30" w14:textId="6E2DE3B7" w:rsidR="00742333" w:rsidRPr="00742333" w:rsidRDefault="00742333" w:rsidP="0009484D">
      <w:pPr>
        <w:pStyle w:val="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742333">
        <w:rPr>
          <w:sz w:val="26"/>
          <w:szCs w:val="26"/>
        </w:rPr>
        <w:t>Nghiên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cứu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các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giai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đoạn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trong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kiểm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thử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phần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mềm</w:t>
      </w:r>
      <w:proofErr w:type="spellEnd"/>
      <w:r w:rsidRPr="00742333">
        <w:rPr>
          <w:sz w:val="26"/>
          <w:szCs w:val="26"/>
        </w:rPr>
        <w:t xml:space="preserve">, </w:t>
      </w:r>
      <w:proofErr w:type="spellStart"/>
      <w:r w:rsidRPr="00742333">
        <w:rPr>
          <w:sz w:val="26"/>
          <w:szCs w:val="26"/>
        </w:rPr>
        <w:t>các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hoạt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động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cần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thiết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trong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từng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giao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đoạn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và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các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kỹ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thuật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áp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dụng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cho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việc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kiểm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thử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phần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mềm</w:t>
      </w:r>
      <w:proofErr w:type="spellEnd"/>
      <w:r w:rsidRPr="00742333">
        <w:rPr>
          <w:sz w:val="26"/>
          <w:szCs w:val="26"/>
        </w:rPr>
        <w:t>.</w:t>
      </w:r>
    </w:p>
    <w:p w14:paraId="7185CB41" w14:textId="04762A14" w:rsidR="00742333" w:rsidRPr="00742333" w:rsidRDefault="00742333" w:rsidP="0009484D">
      <w:pPr>
        <w:pStyle w:val="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742333">
        <w:rPr>
          <w:sz w:val="26"/>
          <w:szCs w:val="26"/>
        </w:rPr>
        <w:t>Mô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tả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phương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pháp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kiểm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thử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trong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thực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tế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cho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một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vài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sản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phẩm</w:t>
      </w:r>
      <w:proofErr w:type="spellEnd"/>
    </w:p>
    <w:p w14:paraId="76793F59" w14:textId="7CB28942" w:rsidR="00742333" w:rsidRPr="00742333" w:rsidRDefault="00742333" w:rsidP="0009484D">
      <w:pPr>
        <w:pStyle w:val="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742333">
        <w:rPr>
          <w:sz w:val="26"/>
          <w:szCs w:val="26"/>
        </w:rPr>
        <w:t>Nghiên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cứu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công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cụ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thực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hiện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kiểm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thử</w:t>
      </w:r>
      <w:proofErr w:type="spellEnd"/>
      <w:r w:rsidRPr="00742333">
        <w:rPr>
          <w:sz w:val="26"/>
          <w:szCs w:val="26"/>
        </w:rPr>
        <w:t xml:space="preserve"> website </w:t>
      </w:r>
      <w:proofErr w:type="spellStart"/>
      <w:r w:rsidRPr="00742333">
        <w:rPr>
          <w:sz w:val="26"/>
          <w:szCs w:val="26"/>
        </w:rPr>
        <w:t>tự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động</w:t>
      </w:r>
      <w:proofErr w:type="spellEnd"/>
      <w:r w:rsidRPr="00742333">
        <w:rPr>
          <w:sz w:val="26"/>
          <w:szCs w:val="26"/>
        </w:rPr>
        <w:t xml:space="preserve"> Selenium</w:t>
      </w:r>
    </w:p>
    <w:p w14:paraId="64BF536D" w14:textId="22573581" w:rsidR="00083680" w:rsidRPr="00784AA6" w:rsidRDefault="00742333" w:rsidP="0009484D">
      <w:pPr>
        <w:pStyle w:val="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742333">
        <w:rPr>
          <w:sz w:val="26"/>
          <w:szCs w:val="26"/>
        </w:rPr>
        <w:t>Ứng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dụng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các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phương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pháp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đã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được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học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để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thực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hiện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kiểm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thử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tự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động</w:t>
      </w:r>
      <w:proofErr w:type="spellEnd"/>
      <w:r w:rsidR="00784AA6">
        <w:rPr>
          <w:sz w:val="26"/>
          <w:szCs w:val="26"/>
        </w:rPr>
        <w:t>.</w:t>
      </w:r>
    </w:p>
    <w:p w14:paraId="4E6860F2" w14:textId="25ADE4B9" w:rsidR="00683976" w:rsidRDefault="00641326" w:rsidP="005C36C2">
      <w:pPr>
        <w:pStyle w:val="Heading2"/>
      </w:pPr>
      <w:bookmarkStart w:id="13" w:name="_Toc96729355"/>
      <w:r w:rsidRPr="00F16A14">
        <w:t>PHƯƠNG PHÁP THỰC HIỆN</w:t>
      </w:r>
      <w:bookmarkEnd w:id="13"/>
      <w:r w:rsidR="00683976" w:rsidRPr="00F16A14">
        <w:t xml:space="preserve"> </w:t>
      </w:r>
    </w:p>
    <w:p w14:paraId="205C30FF" w14:textId="18814FD1" w:rsidR="00181A6D" w:rsidRDefault="00742333" w:rsidP="0009484D">
      <w:pPr>
        <w:pStyle w:val="ListParagraph"/>
        <w:numPr>
          <w:ilvl w:val="0"/>
          <w:numId w:val="5"/>
        </w:numPr>
        <w:spacing w:line="36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</w:p>
    <w:p w14:paraId="33DFBFF8" w14:textId="5DAE9061" w:rsidR="00742333" w:rsidRDefault="00742333" w:rsidP="0009484D">
      <w:pPr>
        <w:pStyle w:val="ListParagraph"/>
        <w:numPr>
          <w:ilvl w:val="0"/>
          <w:numId w:val="5"/>
        </w:numPr>
        <w:spacing w:line="36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cụ</w:t>
      </w:r>
      <w:proofErr w:type="spellEnd"/>
      <w:r>
        <w:rPr>
          <w:sz w:val="26"/>
          <w:szCs w:val="26"/>
        </w:rPr>
        <w:t xml:space="preserve"> Selenium</w:t>
      </w:r>
    </w:p>
    <w:p w14:paraId="0CE5D240" w14:textId="555C69DB" w:rsidR="00742333" w:rsidRDefault="00742333" w:rsidP="0009484D">
      <w:pPr>
        <w:pStyle w:val="ListParagraph"/>
        <w:numPr>
          <w:ilvl w:val="0"/>
          <w:numId w:val="5"/>
        </w:numPr>
        <w:spacing w:line="36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Safe Railway</w:t>
      </w:r>
    </w:p>
    <w:p w14:paraId="5555D830" w14:textId="2CF4931B" w:rsidR="00742333" w:rsidRDefault="00742333" w:rsidP="0009484D">
      <w:pPr>
        <w:pStyle w:val="ListParagraph"/>
        <w:numPr>
          <w:ilvl w:val="0"/>
          <w:numId w:val="5"/>
        </w:numPr>
        <w:spacing w:line="36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Viết</w:t>
      </w:r>
      <w:proofErr w:type="spellEnd"/>
      <w:r>
        <w:rPr>
          <w:sz w:val="26"/>
          <w:szCs w:val="26"/>
        </w:rPr>
        <w:t xml:space="preserve"> test plan, test case</w:t>
      </w:r>
      <w:r w:rsidR="00784AA6">
        <w:rPr>
          <w:sz w:val="26"/>
          <w:szCs w:val="26"/>
        </w:rPr>
        <w:t>s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Safe Railway</w:t>
      </w:r>
    </w:p>
    <w:p w14:paraId="70B499A1" w14:textId="62EC7573" w:rsidR="00742333" w:rsidRPr="00181A6D" w:rsidRDefault="00742333" w:rsidP="0009484D">
      <w:pPr>
        <w:pStyle w:val="ListParagraph"/>
        <w:numPr>
          <w:ilvl w:val="0"/>
          <w:numId w:val="5"/>
        </w:numPr>
        <w:spacing w:line="36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Safe Railway</w:t>
      </w:r>
    </w:p>
    <w:p w14:paraId="00A8D4C9" w14:textId="6FD01A31" w:rsidR="00FA01E8" w:rsidRPr="00F16A14" w:rsidRDefault="00641326" w:rsidP="005C36C2">
      <w:pPr>
        <w:pStyle w:val="Heading2"/>
      </w:pPr>
      <w:bookmarkStart w:id="14" w:name="_Toc96729356"/>
      <w:r w:rsidRPr="00F16A14">
        <w:t xml:space="preserve">BỐ CỤC CỦA </w:t>
      </w:r>
      <w:r w:rsidR="00083680">
        <w:t>BÁO CÁO</w:t>
      </w:r>
      <w:bookmarkEnd w:id="14"/>
    </w:p>
    <w:p w14:paraId="1431725A" w14:textId="27E379AA" w:rsidR="00FE0D86" w:rsidRDefault="00784AA6" w:rsidP="00FE0D86">
      <w:pPr>
        <w:spacing w:line="360" w:lineRule="auto"/>
        <w:ind w:firstLine="578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cáo</w:t>
      </w:r>
      <w:proofErr w:type="spellEnd"/>
      <w:r>
        <w:rPr>
          <w:sz w:val="26"/>
          <w:szCs w:val="26"/>
        </w:rPr>
        <w:t xml:space="preserve"> 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5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4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: </w:t>
      </w:r>
    </w:p>
    <w:p w14:paraId="4B9EB42F" w14:textId="715B5CFC" w:rsidR="00784AA6" w:rsidRDefault="00784AA6" w:rsidP="00FE0D86">
      <w:pPr>
        <w:spacing w:line="360" w:lineRule="auto"/>
        <w:ind w:firstLine="578"/>
        <w:jc w:val="both"/>
        <w:rPr>
          <w:b/>
          <w:bCs/>
          <w:sz w:val="26"/>
          <w:szCs w:val="26"/>
        </w:rPr>
      </w:pPr>
      <w:proofErr w:type="spellStart"/>
      <w:r w:rsidRPr="00784AA6">
        <w:rPr>
          <w:b/>
          <w:bCs/>
          <w:sz w:val="26"/>
          <w:szCs w:val="26"/>
        </w:rPr>
        <w:t>Phần</w:t>
      </w:r>
      <w:proofErr w:type="spellEnd"/>
      <w:r w:rsidRPr="00784AA6">
        <w:rPr>
          <w:b/>
          <w:bCs/>
          <w:sz w:val="26"/>
          <w:szCs w:val="26"/>
        </w:rPr>
        <w:t xml:space="preserve"> </w:t>
      </w:r>
      <w:proofErr w:type="spellStart"/>
      <w:r w:rsidRPr="00784AA6">
        <w:rPr>
          <w:b/>
          <w:bCs/>
          <w:sz w:val="26"/>
          <w:szCs w:val="26"/>
        </w:rPr>
        <w:t>mở</w:t>
      </w:r>
      <w:proofErr w:type="spellEnd"/>
      <w:r w:rsidRPr="00784AA6">
        <w:rPr>
          <w:b/>
          <w:bCs/>
          <w:sz w:val="26"/>
          <w:szCs w:val="26"/>
        </w:rPr>
        <w:t xml:space="preserve"> </w:t>
      </w:r>
      <w:proofErr w:type="spellStart"/>
      <w:r w:rsidRPr="00784AA6">
        <w:rPr>
          <w:b/>
          <w:bCs/>
          <w:sz w:val="26"/>
          <w:szCs w:val="26"/>
        </w:rPr>
        <w:t>đầu</w:t>
      </w:r>
      <w:proofErr w:type="spellEnd"/>
    </w:p>
    <w:p w14:paraId="590B29D4" w14:textId="0B215489" w:rsidR="00784AA6" w:rsidRDefault="00784AA6" w:rsidP="00FE0D86">
      <w:pPr>
        <w:spacing w:line="360" w:lineRule="auto"/>
        <w:ind w:firstLine="578"/>
        <w:jc w:val="both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Chương</w:t>
      </w:r>
      <w:proofErr w:type="spellEnd"/>
      <w:r>
        <w:rPr>
          <w:b/>
          <w:bCs/>
          <w:sz w:val="26"/>
          <w:szCs w:val="26"/>
        </w:rPr>
        <w:t xml:space="preserve"> 1: </w:t>
      </w:r>
      <w:proofErr w:type="spellStart"/>
      <w:r>
        <w:rPr>
          <w:b/>
          <w:bCs/>
          <w:sz w:val="26"/>
          <w:szCs w:val="26"/>
        </w:rPr>
        <w:t>Giới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thiệu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về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công</w:t>
      </w:r>
      <w:proofErr w:type="spellEnd"/>
      <w:r>
        <w:rPr>
          <w:b/>
          <w:bCs/>
          <w:sz w:val="26"/>
          <w:szCs w:val="26"/>
        </w:rPr>
        <w:t xml:space="preserve"> ty </w:t>
      </w:r>
      <w:proofErr w:type="spellStart"/>
      <w:r>
        <w:rPr>
          <w:b/>
          <w:bCs/>
          <w:sz w:val="26"/>
          <w:szCs w:val="26"/>
        </w:rPr>
        <w:t>Logigear</w:t>
      </w:r>
      <w:proofErr w:type="spellEnd"/>
    </w:p>
    <w:p w14:paraId="18B4BA9A" w14:textId="0988ED14" w:rsidR="00784AA6" w:rsidRDefault="00784AA6" w:rsidP="00FE0D86">
      <w:pPr>
        <w:spacing w:line="360" w:lineRule="auto"/>
        <w:ind w:firstLine="578"/>
        <w:jc w:val="both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Chương</w:t>
      </w:r>
      <w:proofErr w:type="spellEnd"/>
      <w:r>
        <w:rPr>
          <w:b/>
          <w:bCs/>
          <w:sz w:val="26"/>
          <w:szCs w:val="26"/>
        </w:rPr>
        <w:t xml:space="preserve"> 2: </w:t>
      </w:r>
      <w:proofErr w:type="spellStart"/>
      <w:r>
        <w:rPr>
          <w:b/>
          <w:bCs/>
          <w:sz w:val="26"/>
          <w:szCs w:val="26"/>
        </w:rPr>
        <w:t>Cơ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sở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lý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thuyết</w:t>
      </w:r>
      <w:proofErr w:type="spellEnd"/>
    </w:p>
    <w:p w14:paraId="64FBD1CF" w14:textId="174EE037" w:rsidR="00784AA6" w:rsidRDefault="00784AA6" w:rsidP="00FE0D86">
      <w:pPr>
        <w:spacing w:line="360" w:lineRule="auto"/>
        <w:ind w:firstLine="578"/>
        <w:jc w:val="both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Chương</w:t>
      </w:r>
      <w:proofErr w:type="spellEnd"/>
      <w:r>
        <w:rPr>
          <w:b/>
          <w:bCs/>
          <w:sz w:val="26"/>
          <w:szCs w:val="26"/>
        </w:rPr>
        <w:t xml:space="preserve"> 3: </w:t>
      </w:r>
      <w:proofErr w:type="spellStart"/>
      <w:r>
        <w:rPr>
          <w:b/>
          <w:bCs/>
          <w:sz w:val="26"/>
          <w:szCs w:val="26"/>
        </w:rPr>
        <w:t>Giới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thiệu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về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công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cụ</w:t>
      </w:r>
      <w:proofErr w:type="spellEnd"/>
      <w:r>
        <w:rPr>
          <w:b/>
          <w:bCs/>
          <w:sz w:val="26"/>
          <w:szCs w:val="26"/>
        </w:rPr>
        <w:t xml:space="preserve"> Selenium</w:t>
      </w:r>
    </w:p>
    <w:p w14:paraId="47FC5607" w14:textId="3F46B282" w:rsidR="00784AA6" w:rsidRDefault="00784AA6" w:rsidP="00FE0D86">
      <w:pPr>
        <w:spacing w:line="360" w:lineRule="auto"/>
        <w:ind w:firstLine="578"/>
        <w:jc w:val="both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Chương</w:t>
      </w:r>
      <w:proofErr w:type="spellEnd"/>
      <w:r>
        <w:rPr>
          <w:b/>
          <w:bCs/>
          <w:sz w:val="26"/>
          <w:szCs w:val="26"/>
        </w:rPr>
        <w:t xml:space="preserve"> 4: </w:t>
      </w:r>
      <w:proofErr w:type="spellStart"/>
      <w:r w:rsidR="00125A6D">
        <w:rPr>
          <w:b/>
          <w:bCs/>
          <w:sz w:val="26"/>
          <w:szCs w:val="26"/>
        </w:rPr>
        <w:t>Phân</w:t>
      </w:r>
      <w:proofErr w:type="spellEnd"/>
      <w:r w:rsidR="00125A6D">
        <w:rPr>
          <w:b/>
          <w:bCs/>
          <w:sz w:val="26"/>
          <w:szCs w:val="26"/>
        </w:rPr>
        <w:t xml:space="preserve"> </w:t>
      </w:r>
      <w:proofErr w:type="spellStart"/>
      <w:r w:rsidR="00125A6D">
        <w:rPr>
          <w:b/>
          <w:bCs/>
          <w:sz w:val="26"/>
          <w:szCs w:val="26"/>
        </w:rPr>
        <w:t>tích</w:t>
      </w:r>
      <w:proofErr w:type="spellEnd"/>
      <w:r w:rsidR="00125A6D"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hệ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thống</w:t>
      </w:r>
      <w:proofErr w:type="spellEnd"/>
    </w:p>
    <w:p w14:paraId="38266F99" w14:textId="147CE36C" w:rsidR="00784AA6" w:rsidRDefault="00784AA6" w:rsidP="00FE0D86">
      <w:pPr>
        <w:spacing w:line="360" w:lineRule="auto"/>
        <w:ind w:firstLine="578"/>
        <w:jc w:val="both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Chương</w:t>
      </w:r>
      <w:proofErr w:type="spellEnd"/>
      <w:r>
        <w:rPr>
          <w:b/>
          <w:bCs/>
          <w:sz w:val="26"/>
          <w:szCs w:val="26"/>
        </w:rPr>
        <w:t xml:space="preserve"> 5: </w:t>
      </w:r>
      <w:proofErr w:type="spellStart"/>
      <w:r>
        <w:rPr>
          <w:b/>
          <w:bCs/>
          <w:sz w:val="26"/>
          <w:szCs w:val="26"/>
        </w:rPr>
        <w:t>Thiết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kế</w:t>
      </w:r>
      <w:proofErr w:type="spellEnd"/>
      <w:r>
        <w:rPr>
          <w:b/>
          <w:bCs/>
          <w:sz w:val="26"/>
          <w:szCs w:val="26"/>
        </w:rPr>
        <w:t xml:space="preserve"> testcases </w:t>
      </w:r>
      <w:proofErr w:type="spellStart"/>
      <w:r>
        <w:rPr>
          <w:b/>
          <w:bCs/>
          <w:sz w:val="26"/>
          <w:szCs w:val="26"/>
        </w:rPr>
        <w:t>và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thực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hiện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kiểm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thử</w:t>
      </w:r>
      <w:proofErr w:type="spellEnd"/>
    </w:p>
    <w:p w14:paraId="162D615B" w14:textId="4CC0B7C8" w:rsidR="00784AA6" w:rsidRDefault="00784AA6" w:rsidP="00FE0D86">
      <w:pPr>
        <w:spacing w:line="360" w:lineRule="auto"/>
        <w:ind w:firstLine="578"/>
        <w:jc w:val="both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Phần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kết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luận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và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hướng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phát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triển</w:t>
      </w:r>
      <w:proofErr w:type="spellEnd"/>
    </w:p>
    <w:p w14:paraId="18575524" w14:textId="045F016D" w:rsidR="00784AA6" w:rsidRDefault="00784AA6" w:rsidP="00FE0D86">
      <w:pPr>
        <w:spacing w:line="360" w:lineRule="auto"/>
        <w:ind w:firstLine="578"/>
        <w:jc w:val="both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Tài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liệu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tham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khảo</w:t>
      </w:r>
      <w:proofErr w:type="spellEnd"/>
    </w:p>
    <w:p w14:paraId="4BC6543D" w14:textId="1C98E23F" w:rsidR="00784AA6" w:rsidRPr="00784AA6" w:rsidRDefault="00784AA6" w:rsidP="00FE0D86">
      <w:pPr>
        <w:spacing w:line="360" w:lineRule="auto"/>
        <w:ind w:firstLine="578"/>
        <w:jc w:val="both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Phụ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lục</w:t>
      </w:r>
      <w:proofErr w:type="spellEnd"/>
    </w:p>
    <w:p w14:paraId="3150F38B" w14:textId="77777777" w:rsidR="00FA01E8" w:rsidRPr="00F16A14" w:rsidRDefault="00FA01E8">
      <w:pPr>
        <w:overflowPunct/>
        <w:autoSpaceDE/>
        <w:autoSpaceDN/>
        <w:adjustRightInd/>
        <w:textAlignment w:val="auto"/>
        <w:rPr>
          <w:b/>
          <w:sz w:val="26"/>
          <w:szCs w:val="26"/>
        </w:rPr>
      </w:pPr>
      <w:r w:rsidRPr="00F16A14">
        <w:rPr>
          <w:b/>
          <w:sz w:val="26"/>
          <w:szCs w:val="26"/>
        </w:rPr>
        <w:br w:type="page"/>
      </w:r>
    </w:p>
    <w:p w14:paraId="505B022A" w14:textId="08B7EDA5" w:rsidR="00641326" w:rsidRPr="00F16A14" w:rsidRDefault="00784AA6" w:rsidP="00F543E5">
      <w:pPr>
        <w:pStyle w:val="Heading1"/>
      </w:pPr>
      <w:bookmarkStart w:id="15" w:name="_Toc96729357"/>
      <w:r>
        <w:lastRenderedPageBreak/>
        <w:t xml:space="preserve">CHƯƠNG 1: </w:t>
      </w:r>
      <w:r w:rsidR="00641326" w:rsidRPr="00F16A14">
        <w:t xml:space="preserve">GIỚI THIỆU CÔNG TY </w:t>
      </w:r>
      <w:r w:rsidRPr="00784AA6">
        <w:t>LOGIGEAR</w:t>
      </w:r>
      <w:bookmarkEnd w:id="15"/>
    </w:p>
    <w:p w14:paraId="1B3368BE" w14:textId="51DD362F" w:rsidR="00784AA6" w:rsidRDefault="00784AA6" w:rsidP="0009484D">
      <w:pPr>
        <w:pStyle w:val="Heading2"/>
        <w:numPr>
          <w:ilvl w:val="1"/>
          <w:numId w:val="6"/>
        </w:numPr>
      </w:pPr>
      <w:bookmarkStart w:id="16" w:name="_Toc96729358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chung</w:t>
      </w:r>
      <w:proofErr w:type="spellEnd"/>
      <w:r>
        <w:t>:</w:t>
      </w:r>
      <w:bookmarkEnd w:id="16"/>
    </w:p>
    <w:p w14:paraId="34160BF2" w14:textId="77777777" w:rsidR="00C95F3A" w:rsidRDefault="00790D6D" w:rsidP="00790D6D">
      <w:pPr>
        <w:pStyle w:val="Paragraph"/>
        <w:rPr>
          <w:sz w:val="26"/>
          <w:szCs w:val="26"/>
        </w:rPr>
      </w:pPr>
      <w:proofErr w:type="spellStart"/>
      <w:r w:rsidRPr="00790D6D">
        <w:rPr>
          <w:sz w:val="26"/>
          <w:szCs w:val="26"/>
        </w:rPr>
        <w:t>LogiGear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được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thành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="00677D0F">
        <w:rPr>
          <w:sz w:val="26"/>
          <w:szCs w:val="26"/>
        </w:rPr>
        <w:t>lập</w:t>
      </w:r>
      <w:proofErr w:type="spellEnd"/>
      <w:r w:rsidR="00677D0F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tại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Thung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lũng</w:t>
      </w:r>
      <w:proofErr w:type="spellEnd"/>
      <w:r w:rsidRPr="00790D6D">
        <w:rPr>
          <w:sz w:val="26"/>
          <w:szCs w:val="26"/>
        </w:rPr>
        <w:t xml:space="preserve"> Silicon </w:t>
      </w:r>
      <w:proofErr w:type="spellStart"/>
      <w:r w:rsidRPr="00790D6D">
        <w:rPr>
          <w:sz w:val="26"/>
          <w:szCs w:val="26"/>
        </w:rPr>
        <w:t>vào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năm</w:t>
      </w:r>
      <w:proofErr w:type="spellEnd"/>
      <w:r w:rsidRPr="00790D6D">
        <w:rPr>
          <w:sz w:val="26"/>
          <w:szCs w:val="26"/>
        </w:rPr>
        <w:t xml:space="preserve"> 1994 </w:t>
      </w:r>
      <w:proofErr w:type="spellStart"/>
      <w:r w:rsidRPr="00790D6D">
        <w:rPr>
          <w:sz w:val="26"/>
          <w:szCs w:val="26"/>
        </w:rPr>
        <w:t>bởi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các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nhà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lãnh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đạo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tư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tưởng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hàng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đầu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về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Kiểm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thử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và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Phát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triển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Phần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mềm</w:t>
      </w:r>
      <w:proofErr w:type="spellEnd"/>
      <w:r w:rsidRPr="00790D6D">
        <w:rPr>
          <w:sz w:val="26"/>
          <w:szCs w:val="26"/>
        </w:rPr>
        <w:t>.</w:t>
      </w:r>
      <w:r w:rsidR="00C2160E">
        <w:rPr>
          <w:sz w:val="26"/>
          <w:szCs w:val="26"/>
        </w:rPr>
        <w:t xml:space="preserve"> </w:t>
      </w:r>
      <w:proofErr w:type="spellStart"/>
      <w:r w:rsidR="00C2160E" w:rsidRPr="00C2160E">
        <w:rPr>
          <w:sz w:val="26"/>
          <w:szCs w:val="26"/>
        </w:rPr>
        <w:t>LogiGear</w:t>
      </w:r>
      <w:proofErr w:type="spellEnd"/>
      <w:r w:rsidR="00C2160E" w:rsidRPr="00C2160E">
        <w:rPr>
          <w:sz w:val="26"/>
          <w:szCs w:val="26"/>
        </w:rPr>
        <w:t xml:space="preserve"> </w:t>
      </w:r>
      <w:proofErr w:type="spellStart"/>
      <w:r w:rsidR="00C2160E" w:rsidRPr="00C2160E">
        <w:rPr>
          <w:sz w:val="26"/>
          <w:szCs w:val="26"/>
        </w:rPr>
        <w:t>đã</w:t>
      </w:r>
      <w:proofErr w:type="spellEnd"/>
      <w:r w:rsidR="00C2160E" w:rsidRPr="00C2160E">
        <w:rPr>
          <w:sz w:val="26"/>
          <w:szCs w:val="26"/>
        </w:rPr>
        <w:t xml:space="preserve"> </w:t>
      </w:r>
      <w:proofErr w:type="spellStart"/>
      <w:r w:rsidR="00C2160E" w:rsidRPr="00C2160E">
        <w:rPr>
          <w:sz w:val="26"/>
          <w:szCs w:val="26"/>
        </w:rPr>
        <w:t>hoàn</w:t>
      </w:r>
      <w:proofErr w:type="spellEnd"/>
      <w:r w:rsidR="00C2160E" w:rsidRPr="00C2160E">
        <w:rPr>
          <w:sz w:val="26"/>
          <w:szCs w:val="26"/>
        </w:rPr>
        <w:t xml:space="preserve"> </w:t>
      </w:r>
      <w:proofErr w:type="spellStart"/>
      <w:r w:rsidR="00C2160E" w:rsidRPr="00C2160E">
        <w:rPr>
          <w:sz w:val="26"/>
          <w:szCs w:val="26"/>
        </w:rPr>
        <w:t>thành</w:t>
      </w:r>
      <w:proofErr w:type="spellEnd"/>
      <w:r w:rsidR="00C2160E" w:rsidRPr="00C2160E">
        <w:rPr>
          <w:sz w:val="26"/>
          <w:szCs w:val="26"/>
        </w:rPr>
        <w:t xml:space="preserve"> </w:t>
      </w:r>
      <w:proofErr w:type="spellStart"/>
      <w:r w:rsidR="00C2160E" w:rsidRPr="00C2160E">
        <w:rPr>
          <w:sz w:val="26"/>
          <w:szCs w:val="26"/>
        </w:rPr>
        <w:t>hơn</w:t>
      </w:r>
      <w:proofErr w:type="spellEnd"/>
      <w:r w:rsidR="00C2160E" w:rsidRPr="00C2160E">
        <w:rPr>
          <w:sz w:val="26"/>
          <w:szCs w:val="26"/>
        </w:rPr>
        <w:t xml:space="preserve"> 3.000 </w:t>
      </w:r>
      <w:proofErr w:type="spellStart"/>
      <w:r w:rsidR="00C2160E" w:rsidRPr="00C2160E">
        <w:rPr>
          <w:sz w:val="26"/>
          <w:szCs w:val="26"/>
        </w:rPr>
        <w:t>dự</w:t>
      </w:r>
      <w:proofErr w:type="spellEnd"/>
      <w:r w:rsidR="00C2160E" w:rsidRPr="00C2160E">
        <w:rPr>
          <w:sz w:val="26"/>
          <w:szCs w:val="26"/>
        </w:rPr>
        <w:t xml:space="preserve"> </w:t>
      </w:r>
      <w:proofErr w:type="spellStart"/>
      <w:r w:rsidR="00C2160E" w:rsidRPr="00C2160E">
        <w:rPr>
          <w:sz w:val="26"/>
          <w:szCs w:val="26"/>
        </w:rPr>
        <w:t>án</w:t>
      </w:r>
      <w:proofErr w:type="spellEnd"/>
      <w:r w:rsidR="00C2160E" w:rsidRPr="00C2160E">
        <w:rPr>
          <w:sz w:val="26"/>
          <w:szCs w:val="26"/>
        </w:rPr>
        <w:t xml:space="preserve"> </w:t>
      </w:r>
      <w:proofErr w:type="spellStart"/>
      <w:r w:rsidR="00C2160E" w:rsidRPr="00C2160E">
        <w:rPr>
          <w:sz w:val="26"/>
          <w:szCs w:val="26"/>
        </w:rPr>
        <w:t>cho</w:t>
      </w:r>
      <w:proofErr w:type="spellEnd"/>
      <w:r w:rsidR="00C2160E" w:rsidRPr="00C2160E">
        <w:rPr>
          <w:sz w:val="26"/>
          <w:szCs w:val="26"/>
        </w:rPr>
        <w:t xml:space="preserve"> </w:t>
      </w:r>
      <w:proofErr w:type="spellStart"/>
      <w:r w:rsidR="00C2160E" w:rsidRPr="00C2160E">
        <w:rPr>
          <w:sz w:val="26"/>
          <w:szCs w:val="26"/>
        </w:rPr>
        <w:t>hàng</w:t>
      </w:r>
      <w:proofErr w:type="spellEnd"/>
      <w:r w:rsidR="00C2160E" w:rsidRPr="00C2160E">
        <w:rPr>
          <w:sz w:val="26"/>
          <w:szCs w:val="26"/>
        </w:rPr>
        <w:t xml:space="preserve"> </w:t>
      </w:r>
      <w:proofErr w:type="spellStart"/>
      <w:r w:rsidR="00C2160E" w:rsidRPr="00C2160E">
        <w:rPr>
          <w:sz w:val="26"/>
          <w:szCs w:val="26"/>
        </w:rPr>
        <w:t>trăm</w:t>
      </w:r>
      <w:proofErr w:type="spellEnd"/>
      <w:r w:rsidR="00C2160E" w:rsidRPr="00C2160E">
        <w:rPr>
          <w:sz w:val="26"/>
          <w:szCs w:val="26"/>
        </w:rPr>
        <w:t xml:space="preserve"> </w:t>
      </w:r>
      <w:proofErr w:type="spellStart"/>
      <w:r w:rsidR="00C2160E" w:rsidRPr="00C2160E">
        <w:rPr>
          <w:sz w:val="26"/>
          <w:szCs w:val="26"/>
        </w:rPr>
        <w:t>công</w:t>
      </w:r>
      <w:proofErr w:type="spellEnd"/>
      <w:r w:rsidR="00C2160E" w:rsidRPr="00C2160E">
        <w:rPr>
          <w:sz w:val="26"/>
          <w:szCs w:val="26"/>
        </w:rPr>
        <w:t xml:space="preserve"> ty </w:t>
      </w:r>
      <w:proofErr w:type="spellStart"/>
      <w:r w:rsidR="00C2160E" w:rsidRPr="00C2160E">
        <w:rPr>
          <w:sz w:val="26"/>
          <w:szCs w:val="26"/>
        </w:rPr>
        <w:t>trên</w:t>
      </w:r>
      <w:proofErr w:type="spellEnd"/>
      <w:r w:rsidR="00C2160E" w:rsidRPr="00C2160E">
        <w:rPr>
          <w:sz w:val="26"/>
          <w:szCs w:val="26"/>
        </w:rPr>
        <w:t xml:space="preserve"> </w:t>
      </w:r>
      <w:proofErr w:type="spellStart"/>
      <w:r w:rsidR="00C2160E" w:rsidRPr="00C2160E">
        <w:rPr>
          <w:sz w:val="26"/>
          <w:szCs w:val="26"/>
        </w:rPr>
        <w:t>toàn</w:t>
      </w:r>
      <w:proofErr w:type="spellEnd"/>
      <w:r w:rsidR="00C2160E" w:rsidRPr="00C2160E">
        <w:rPr>
          <w:sz w:val="26"/>
          <w:szCs w:val="26"/>
        </w:rPr>
        <w:t xml:space="preserve"> </w:t>
      </w:r>
      <w:proofErr w:type="spellStart"/>
      <w:r w:rsidR="00C2160E" w:rsidRPr="00C2160E">
        <w:rPr>
          <w:sz w:val="26"/>
          <w:szCs w:val="26"/>
        </w:rPr>
        <w:t>thế</w:t>
      </w:r>
      <w:proofErr w:type="spellEnd"/>
      <w:r w:rsidR="00C2160E" w:rsidRPr="00C2160E">
        <w:rPr>
          <w:sz w:val="26"/>
          <w:szCs w:val="26"/>
        </w:rPr>
        <w:t xml:space="preserve"> </w:t>
      </w:r>
      <w:proofErr w:type="spellStart"/>
      <w:r w:rsidR="00C2160E" w:rsidRPr="00C2160E">
        <w:rPr>
          <w:sz w:val="26"/>
          <w:szCs w:val="26"/>
        </w:rPr>
        <w:t>giới</w:t>
      </w:r>
      <w:proofErr w:type="spellEnd"/>
      <w:r w:rsidR="00C95F3A">
        <w:rPr>
          <w:sz w:val="26"/>
          <w:szCs w:val="26"/>
        </w:rPr>
        <w:t xml:space="preserve">. </w:t>
      </w:r>
      <w:proofErr w:type="spellStart"/>
      <w:r w:rsidR="00C95F3A">
        <w:rPr>
          <w:sz w:val="26"/>
          <w:szCs w:val="26"/>
        </w:rPr>
        <w:t>Khách</w:t>
      </w:r>
      <w:proofErr w:type="spellEnd"/>
      <w:r w:rsidR="00C95F3A">
        <w:rPr>
          <w:sz w:val="26"/>
          <w:szCs w:val="26"/>
        </w:rPr>
        <w:t xml:space="preserve"> </w:t>
      </w:r>
      <w:proofErr w:type="spellStart"/>
      <w:r w:rsidR="00C95F3A">
        <w:rPr>
          <w:sz w:val="26"/>
          <w:szCs w:val="26"/>
        </w:rPr>
        <w:t>hàng</w:t>
      </w:r>
      <w:proofErr w:type="spellEnd"/>
      <w:r w:rsidR="00C95F3A">
        <w:rPr>
          <w:sz w:val="26"/>
          <w:szCs w:val="26"/>
        </w:rPr>
        <w:t xml:space="preserve"> </w:t>
      </w:r>
      <w:proofErr w:type="spellStart"/>
      <w:r w:rsidR="00C95F3A">
        <w:rPr>
          <w:sz w:val="26"/>
          <w:szCs w:val="26"/>
        </w:rPr>
        <w:t>của</w:t>
      </w:r>
      <w:proofErr w:type="spellEnd"/>
      <w:r w:rsidR="00C95F3A">
        <w:rPr>
          <w:sz w:val="26"/>
          <w:szCs w:val="26"/>
        </w:rPr>
        <w:t xml:space="preserve"> </w:t>
      </w:r>
      <w:proofErr w:type="spellStart"/>
      <w:r w:rsidR="00C95F3A">
        <w:rPr>
          <w:sz w:val="26"/>
          <w:szCs w:val="26"/>
        </w:rPr>
        <w:t>Logigear</w:t>
      </w:r>
      <w:proofErr w:type="spellEnd"/>
      <w:r w:rsidR="00C95F3A">
        <w:rPr>
          <w:sz w:val="26"/>
          <w:szCs w:val="26"/>
        </w:rPr>
        <w:t xml:space="preserve"> </w:t>
      </w:r>
      <w:proofErr w:type="spellStart"/>
      <w:r w:rsidR="00C95F3A">
        <w:rPr>
          <w:sz w:val="26"/>
          <w:szCs w:val="26"/>
        </w:rPr>
        <w:t>đa</w:t>
      </w:r>
      <w:proofErr w:type="spellEnd"/>
      <w:r w:rsidR="00C95F3A">
        <w:rPr>
          <w:sz w:val="26"/>
          <w:szCs w:val="26"/>
        </w:rPr>
        <w:t xml:space="preserve"> </w:t>
      </w:r>
      <w:proofErr w:type="spellStart"/>
      <w:r w:rsidR="00C95F3A">
        <w:rPr>
          <w:sz w:val="26"/>
          <w:szCs w:val="26"/>
        </w:rPr>
        <w:t>dạng</w:t>
      </w:r>
      <w:proofErr w:type="spellEnd"/>
      <w:r w:rsidR="00C95F3A">
        <w:rPr>
          <w:sz w:val="26"/>
          <w:szCs w:val="26"/>
        </w:rPr>
        <w:t xml:space="preserve"> </w:t>
      </w:r>
      <w:proofErr w:type="spellStart"/>
      <w:r w:rsidR="00C95F3A">
        <w:rPr>
          <w:sz w:val="26"/>
          <w:szCs w:val="26"/>
        </w:rPr>
        <w:t>về</w:t>
      </w:r>
      <w:proofErr w:type="spellEnd"/>
      <w:r w:rsidR="00C95F3A">
        <w:rPr>
          <w:sz w:val="26"/>
          <w:szCs w:val="26"/>
        </w:rPr>
        <w:t xml:space="preserve"> </w:t>
      </w:r>
      <w:proofErr w:type="spellStart"/>
      <w:r w:rsidR="00C95F3A">
        <w:rPr>
          <w:sz w:val="26"/>
          <w:szCs w:val="26"/>
        </w:rPr>
        <w:t>lĩnh</w:t>
      </w:r>
      <w:proofErr w:type="spellEnd"/>
      <w:r w:rsidR="00C95F3A">
        <w:rPr>
          <w:sz w:val="26"/>
          <w:szCs w:val="26"/>
        </w:rPr>
        <w:t xml:space="preserve"> </w:t>
      </w:r>
      <w:proofErr w:type="spellStart"/>
      <w:r w:rsidR="00C95F3A">
        <w:rPr>
          <w:sz w:val="26"/>
          <w:szCs w:val="26"/>
        </w:rPr>
        <w:t>vực</w:t>
      </w:r>
      <w:proofErr w:type="spellEnd"/>
      <w:r w:rsidR="00C95F3A">
        <w:rPr>
          <w:sz w:val="26"/>
          <w:szCs w:val="26"/>
        </w:rPr>
        <w:t xml:space="preserve"> </w:t>
      </w:r>
      <w:proofErr w:type="spellStart"/>
      <w:r w:rsidR="00C95F3A">
        <w:rPr>
          <w:sz w:val="26"/>
          <w:szCs w:val="26"/>
        </w:rPr>
        <w:t>cũng</w:t>
      </w:r>
      <w:proofErr w:type="spellEnd"/>
      <w:r w:rsidR="00C95F3A">
        <w:rPr>
          <w:sz w:val="26"/>
          <w:szCs w:val="26"/>
        </w:rPr>
        <w:t xml:space="preserve"> </w:t>
      </w:r>
      <w:proofErr w:type="spellStart"/>
      <w:r w:rsidR="00C95F3A">
        <w:rPr>
          <w:sz w:val="26"/>
          <w:szCs w:val="26"/>
        </w:rPr>
        <w:t>như</w:t>
      </w:r>
      <w:proofErr w:type="spellEnd"/>
      <w:r w:rsidR="00C95F3A">
        <w:rPr>
          <w:sz w:val="26"/>
          <w:szCs w:val="26"/>
        </w:rPr>
        <w:t xml:space="preserve"> </w:t>
      </w:r>
      <w:proofErr w:type="spellStart"/>
      <w:r w:rsidR="00C95F3A">
        <w:rPr>
          <w:sz w:val="26"/>
          <w:szCs w:val="26"/>
        </w:rPr>
        <w:t>là</w:t>
      </w:r>
      <w:proofErr w:type="spellEnd"/>
      <w:r w:rsidR="00C95F3A">
        <w:rPr>
          <w:sz w:val="26"/>
          <w:szCs w:val="26"/>
        </w:rPr>
        <w:t xml:space="preserve"> </w:t>
      </w:r>
      <w:proofErr w:type="spellStart"/>
      <w:r w:rsidR="00C95F3A">
        <w:rPr>
          <w:sz w:val="26"/>
          <w:szCs w:val="26"/>
        </w:rPr>
        <w:t>tầm</w:t>
      </w:r>
      <w:proofErr w:type="spellEnd"/>
      <w:r w:rsidR="00C95F3A">
        <w:rPr>
          <w:sz w:val="26"/>
          <w:szCs w:val="26"/>
        </w:rPr>
        <w:t xml:space="preserve"> </w:t>
      </w:r>
      <w:proofErr w:type="spellStart"/>
      <w:r w:rsidR="00C95F3A">
        <w:rPr>
          <w:sz w:val="26"/>
          <w:szCs w:val="26"/>
        </w:rPr>
        <w:t>vóc</w:t>
      </w:r>
      <w:proofErr w:type="spellEnd"/>
      <w:r w:rsidR="00C95F3A">
        <w:rPr>
          <w:sz w:val="26"/>
          <w:szCs w:val="26"/>
        </w:rPr>
        <w:t xml:space="preserve">: </w:t>
      </w:r>
    </w:p>
    <w:p w14:paraId="51C7561C" w14:textId="02443C49" w:rsidR="00C95F3A" w:rsidRDefault="00C95F3A" w:rsidP="00790D6D">
      <w:pPr>
        <w:pStyle w:val="Paragraph"/>
        <w:rPr>
          <w:sz w:val="26"/>
          <w:szCs w:val="26"/>
        </w:rPr>
      </w:pPr>
      <w:r>
        <w:rPr>
          <w:sz w:val="26"/>
          <w:szCs w:val="26"/>
        </w:rPr>
        <w:t xml:space="preserve">Business Services: Penske Logistics, EBSCO, </w:t>
      </w:r>
      <w:proofErr w:type="spellStart"/>
      <w:r>
        <w:rPr>
          <w:sz w:val="26"/>
          <w:szCs w:val="26"/>
        </w:rPr>
        <w:t>RealEC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technologies,…</w:t>
      </w:r>
      <w:proofErr w:type="gramEnd"/>
      <w:r>
        <w:rPr>
          <w:sz w:val="26"/>
          <w:szCs w:val="26"/>
        </w:rPr>
        <w:t xml:space="preserve"> </w:t>
      </w:r>
    </w:p>
    <w:p w14:paraId="601038DD" w14:textId="0EC97210" w:rsidR="00790D6D" w:rsidRDefault="00C95F3A" w:rsidP="00790D6D">
      <w:pPr>
        <w:pStyle w:val="Paragraph"/>
        <w:rPr>
          <w:sz w:val="26"/>
          <w:szCs w:val="26"/>
        </w:rPr>
      </w:pPr>
      <w:r>
        <w:rPr>
          <w:sz w:val="26"/>
          <w:szCs w:val="26"/>
        </w:rPr>
        <w:t xml:space="preserve">Computer and Networking </w:t>
      </w:r>
      <w:proofErr w:type="spellStart"/>
      <w:r>
        <w:rPr>
          <w:sz w:val="26"/>
          <w:szCs w:val="26"/>
        </w:rPr>
        <w:t>Equiments</w:t>
      </w:r>
      <w:proofErr w:type="spellEnd"/>
      <w:r>
        <w:rPr>
          <w:sz w:val="26"/>
          <w:szCs w:val="26"/>
        </w:rPr>
        <w:t xml:space="preserve">: Cisco, Philip, </w:t>
      </w:r>
      <w:proofErr w:type="spellStart"/>
      <w:proofErr w:type="gramStart"/>
      <w:r>
        <w:rPr>
          <w:sz w:val="26"/>
          <w:szCs w:val="26"/>
        </w:rPr>
        <w:t>Commscope</w:t>
      </w:r>
      <w:proofErr w:type="spellEnd"/>
      <w:r>
        <w:rPr>
          <w:sz w:val="26"/>
          <w:szCs w:val="26"/>
        </w:rPr>
        <w:t>,…</w:t>
      </w:r>
      <w:proofErr w:type="gramEnd"/>
    </w:p>
    <w:p w14:paraId="7C6884CD" w14:textId="61297620" w:rsidR="00C95F3A" w:rsidRDefault="00C95F3A" w:rsidP="00790D6D">
      <w:pPr>
        <w:pStyle w:val="Paragraph"/>
        <w:rPr>
          <w:sz w:val="26"/>
          <w:szCs w:val="26"/>
        </w:rPr>
      </w:pPr>
      <w:r>
        <w:rPr>
          <w:sz w:val="26"/>
          <w:szCs w:val="26"/>
        </w:rPr>
        <w:t xml:space="preserve">Consumer Electronics, Games, Entertainments: Disney, Perfect World, </w:t>
      </w:r>
      <w:proofErr w:type="spellStart"/>
      <w:proofErr w:type="gramStart"/>
      <w:r>
        <w:rPr>
          <w:sz w:val="26"/>
          <w:szCs w:val="26"/>
        </w:rPr>
        <w:t>Sonos</w:t>
      </w:r>
      <w:proofErr w:type="spellEnd"/>
      <w:r>
        <w:rPr>
          <w:sz w:val="26"/>
          <w:szCs w:val="26"/>
        </w:rPr>
        <w:t>,…</w:t>
      </w:r>
      <w:proofErr w:type="gramEnd"/>
    </w:p>
    <w:p w14:paraId="230D651E" w14:textId="0EA59347" w:rsidR="00C95F3A" w:rsidRDefault="00C95F3A" w:rsidP="00790D6D">
      <w:pPr>
        <w:pStyle w:val="Paragraph"/>
        <w:rPr>
          <w:sz w:val="26"/>
          <w:szCs w:val="26"/>
        </w:rPr>
      </w:pPr>
      <w:r>
        <w:rPr>
          <w:sz w:val="26"/>
          <w:szCs w:val="26"/>
        </w:rPr>
        <w:t xml:space="preserve">eCommerce, Retail, </w:t>
      </w:r>
      <w:proofErr w:type="spellStart"/>
      <w:r>
        <w:rPr>
          <w:sz w:val="26"/>
          <w:szCs w:val="26"/>
        </w:rPr>
        <w:t>Distrubition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Mersedes</w:t>
      </w:r>
      <w:proofErr w:type="spellEnd"/>
      <w:r>
        <w:rPr>
          <w:sz w:val="26"/>
          <w:szCs w:val="26"/>
        </w:rPr>
        <w:t xml:space="preserve">-BEN, World Market, </w:t>
      </w:r>
      <w:proofErr w:type="spellStart"/>
      <w:proofErr w:type="gramStart"/>
      <w:r>
        <w:rPr>
          <w:sz w:val="26"/>
          <w:szCs w:val="26"/>
        </w:rPr>
        <w:t>Navtech</w:t>
      </w:r>
      <w:proofErr w:type="spellEnd"/>
      <w:r>
        <w:rPr>
          <w:sz w:val="26"/>
          <w:szCs w:val="26"/>
        </w:rPr>
        <w:t>,…</w:t>
      </w:r>
      <w:proofErr w:type="gramEnd"/>
    </w:p>
    <w:p w14:paraId="3A0C1480" w14:textId="010FC29E" w:rsidR="00C95F3A" w:rsidRDefault="00C95F3A" w:rsidP="00790D6D">
      <w:pPr>
        <w:pStyle w:val="Paragraph"/>
        <w:rPr>
          <w:sz w:val="26"/>
          <w:szCs w:val="26"/>
        </w:rPr>
      </w:pPr>
      <w:r>
        <w:rPr>
          <w:sz w:val="26"/>
          <w:szCs w:val="26"/>
        </w:rPr>
        <w:t xml:space="preserve">Education and Publishing: Children’s Progress, </w:t>
      </w:r>
      <w:proofErr w:type="spellStart"/>
      <w:r>
        <w:rPr>
          <w:sz w:val="26"/>
          <w:szCs w:val="26"/>
        </w:rPr>
        <w:t>Cnet</w:t>
      </w:r>
      <w:proofErr w:type="spellEnd"/>
      <w:r>
        <w:rPr>
          <w:sz w:val="26"/>
          <w:szCs w:val="26"/>
        </w:rPr>
        <w:t xml:space="preserve">, </w:t>
      </w:r>
      <w:proofErr w:type="gramStart"/>
      <w:r>
        <w:rPr>
          <w:sz w:val="26"/>
          <w:szCs w:val="26"/>
        </w:rPr>
        <w:t>Kaplan,…</w:t>
      </w:r>
      <w:proofErr w:type="gramEnd"/>
    </w:p>
    <w:p w14:paraId="06250610" w14:textId="54A9E73D" w:rsidR="00CA19EA" w:rsidRDefault="00CA19EA" w:rsidP="00790D6D">
      <w:pPr>
        <w:pStyle w:val="Paragraph"/>
        <w:rPr>
          <w:sz w:val="26"/>
          <w:szCs w:val="26"/>
        </w:rPr>
      </w:pPr>
      <w:r>
        <w:rPr>
          <w:sz w:val="26"/>
          <w:szCs w:val="26"/>
        </w:rPr>
        <w:t xml:space="preserve">Enterprise Software: Adobe, Energy Hub, </w:t>
      </w:r>
      <w:proofErr w:type="gramStart"/>
      <w:r>
        <w:rPr>
          <w:sz w:val="26"/>
          <w:szCs w:val="26"/>
        </w:rPr>
        <w:t>Sprint,…</w:t>
      </w:r>
      <w:proofErr w:type="gramEnd"/>
    </w:p>
    <w:p w14:paraId="4F47BFAE" w14:textId="1518DFB6" w:rsidR="00CA19EA" w:rsidRDefault="00CA19EA" w:rsidP="00790D6D">
      <w:pPr>
        <w:pStyle w:val="Paragraph"/>
        <w:rPr>
          <w:sz w:val="26"/>
          <w:szCs w:val="26"/>
        </w:rPr>
      </w:pPr>
      <w:r>
        <w:rPr>
          <w:sz w:val="26"/>
          <w:szCs w:val="26"/>
        </w:rPr>
        <w:t xml:space="preserve">Financial Services: VISA, Fidelity, </w:t>
      </w:r>
      <w:proofErr w:type="spellStart"/>
      <w:r>
        <w:rPr>
          <w:sz w:val="26"/>
          <w:szCs w:val="26"/>
        </w:rPr>
        <w:t>Sumimoto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Bank,…</w:t>
      </w:r>
      <w:proofErr w:type="gramEnd"/>
    </w:p>
    <w:p w14:paraId="28BD0B72" w14:textId="19A0DE6F" w:rsidR="00CA19EA" w:rsidRDefault="00CA19EA" w:rsidP="00790D6D">
      <w:pPr>
        <w:pStyle w:val="Paragraph"/>
        <w:rPr>
          <w:sz w:val="26"/>
          <w:szCs w:val="26"/>
        </w:rPr>
      </w:pPr>
      <w:r>
        <w:rPr>
          <w:sz w:val="26"/>
          <w:szCs w:val="26"/>
        </w:rPr>
        <w:t xml:space="preserve">Government and Legal: New York State and Department of Transportation, Internal, Revenue Service, </w:t>
      </w:r>
      <w:proofErr w:type="gramStart"/>
      <w:r>
        <w:rPr>
          <w:sz w:val="26"/>
          <w:szCs w:val="26"/>
        </w:rPr>
        <w:t>BAL,…</w:t>
      </w:r>
      <w:proofErr w:type="gramEnd"/>
    </w:p>
    <w:p w14:paraId="4B820D42" w14:textId="3B556288" w:rsidR="00CA19EA" w:rsidRDefault="00CA19EA" w:rsidP="00790D6D">
      <w:pPr>
        <w:pStyle w:val="Paragraph"/>
        <w:rPr>
          <w:sz w:val="26"/>
          <w:szCs w:val="26"/>
        </w:rPr>
      </w:pPr>
      <w:r>
        <w:rPr>
          <w:sz w:val="26"/>
          <w:szCs w:val="26"/>
        </w:rPr>
        <w:t xml:space="preserve">Healthcare and </w:t>
      </w:r>
      <w:proofErr w:type="spellStart"/>
      <w:r>
        <w:rPr>
          <w:sz w:val="26"/>
          <w:szCs w:val="26"/>
        </w:rPr>
        <w:t>Pharmaceutial</w:t>
      </w:r>
      <w:proofErr w:type="spellEnd"/>
      <w:r>
        <w:rPr>
          <w:sz w:val="26"/>
          <w:szCs w:val="26"/>
        </w:rPr>
        <w:t xml:space="preserve">: Pfizer, </w:t>
      </w:r>
      <w:proofErr w:type="spellStart"/>
      <w:r>
        <w:rPr>
          <w:sz w:val="26"/>
          <w:szCs w:val="26"/>
        </w:rPr>
        <w:t>Standford</w:t>
      </w:r>
      <w:proofErr w:type="spellEnd"/>
      <w:r>
        <w:rPr>
          <w:sz w:val="26"/>
          <w:szCs w:val="26"/>
        </w:rPr>
        <w:t xml:space="preserve"> hospital and clinics, </w:t>
      </w:r>
      <w:proofErr w:type="gramStart"/>
      <w:r>
        <w:rPr>
          <w:sz w:val="26"/>
          <w:szCs w:val="26"/>
        </w:rPr>
        <w:t>Imprivata,..</w:t>
      </w:r>
      <w:proofErr w:type="gramEnd"/>
    </w:p>
    <w:p w14:paraId="55B1CB0E" w14:textId="6D0D5D2C" w:rsidR="00CA19EA" w:rsidRDefault="00CA19EA" w:rsidP="00790D6D">
      <w:pPr>
        <w:pStyle w:val="Paragraph"/>
        <w:rPr>
          <w:sz w:val="26"/>
          <w:szCs w:val="26"/>
        </w:rPr>
      </w:pPr>
      <w:r>
        <w:rPr>
          <w:sz w:val="26"/>
          <w:szCs w:val="26"/>
        </w:rPr>
        <w:t xml:space="preserve">Insurance: Singapore life, </w:t>
      </w:r>
      <w:proofErr w:type="spellStart"/>
      <w:r>
        <w:rPr>
          <w:sz w:val="26"/>
          <w:szCs w:val="26"/>
        </w:rPr>
        <w:t>Auda</w:t>
      </w:r>
      <w:proofErr w:type="spellEnd"/>
      <w:r>
        <w:rPr>
          <w:sz w:val="26"/>
          <w:szCs w:val="26"/>
        </w:rPr>
        <w:t xml:space="preserve"> Explore, </w:t>
      </w:r>
      <w:proofErr w:type="gramStart"/>
      <w:r>
        <w:rPr>
          <w:sz w:val="26"/>
          <w:szCs w:val="26"/>
        </w:rPr>
        <w:t>Allstate,…</w:t>
      </w:r>
      <w:proofErr w:type="gramEnd"/>
    </w:p>
    <w:p w14:paraId="34BC489C" w14:textId="22E4621D" w:rsidR="00CA19EA" w:rsidRDefault="00CA19EA" w:rsidP="00790D6D">
      <w:pPr>
        <w:pStyle w:val="Paragraph"/>
        <w:rPr>
          <w:sz w:val="26"/>
          <w:szCs w:val="26"/>
        </w:rPr>
      </w:pPr>
      <w:r>
        <w:rPr>
          <w:sz w:val="26"/>
          <w:szCs w:val="26"/>
        </w:rPr>
        <w:t xml:space="preserve">Interactive Agencies: </w:t>
      </w:r>
      <w:r w:rsidR="00BB4402">
        <w:rPr>
          <w:sz w:val="26"/>
          <w:szCs w:val="26"/>
        </w:rPr>
        <w:t xml:space="preserve">Barefoot, Hard Associates Inc, </w:t>
      </w:r>
      <w:proofErr w:type="gramStart"/>
      <w:r w:rsidR="00BB4402">
        <w:rPr>
          <w:sz w:val="26"/>
          <w:szCs w:val="26"/>
        </w:rPr>
        <w:t>Level,...</w:t>
      </w:r>
      <w:proofErr w:type="gramEnd"/>
    </w:p>
    <w:p w14:paraId="2E94B55F" w14:textId="45741157" w:rsidR="00BB4402" w:rsidRDefault="00BB4402" w:rsidP="00790D6D">
      <w:pPr>
        <w:pStyle w:val="Paragraph"/>
        <w:rPr>
          <w:sz w:val="26"/>
          <w:szCs w:val="26"/>
        </w:rPr>
      </w:pPr>
      <w:r>
        <w:rPr>
          <w:sz w:val="26"/>
          <w:szCs w:val="26"/>
        </w:rPr>
        <w:t xml:space="preserve">Life science industry: AB applied biosystems, DNA </w:t>
      </w:r>
      <w:proofErr w:type="gramStart"/>
      <w:r>
        <w:rPr>
          <w:sz w:val="26"/>
          <w:szCs w:val="26"/>
        </w:rPr>
        <w:t>Script,…</w:t>
      </w:r>
      <w:proofErr w:type="gramEnd"/>
    </w:p>
    <w:p w14:paraId="57FE6CF7" w14:textId="21B6A977" w:rsidR="00CA19EA" w:rsidRDefault="00311B2C" w:rsidP="00311B2C">
      <w:pPr>
        <w:pStyle w:val="Paragraph"/>
        <w:rPr>
          <w:sz w:val="26"/>
          <w:szCs w:val="26"/>
        </w:rPr>
      </w:pPr>
      <w:r>
        <w:rPr>
          <w:sz w:val="26"/>
          <w:szCs w:val="26"/>
        </w:rPr>
        <w:t xml:space="preserve">Construction: Taylor Morrison. </w:t>
      </w:r>
    </w:p>
    <w:p w14:paraId="778FFDD0" w14:textId="7A3BFBBD" w:rsidR="00311B2C" w:rsidRDefault="00311B2C" w:rsidP="00311B2C">
      <w:pPr>
        <w:pStyle w:val="Paragraph"/>
        <w:rPr>
          <w:sz w:val="26"/>
          <w:szCs w:val="26"/>
        </w:rPr>
      </w:pPr>
      <w:proofErr w:type="spellStart"/>
      <w:r w:rsidRPr="00790D6D">
        <w:rPr>
          <w:sz w:val="26"/>
          <w:szCs w:val="26"/>
        </w:rPr>
        <w:t>LogiGear</w:t>
      </w:r>
      <w:proofErr w:type="spellEnd"/>
      <w:r w:rsidRPr="00790D6D">
        <w:rPr>
          <w:sz w:val="26"/>
          <w:szCs w:val="26"/>
        </w:rPr>
        <w:t xml:space="preserve"> Group bao </w:t>
      </w:r>
      <w:proofErr w:type="spellStart"/>
      <w:r w:rsidRPr="00790D6D">
        <w:rPr>
          <w:sz w:val="26"/>
          <w:szCs w:val="26"/>
        </w:rPr>
        <w:t>gồm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LogiGear</w:t>
      </w:r>
      <w:proofErr w:type="spellEnd"/>
      <w:r w:rsidRPr="00790D6D">
        <w:rPr>
          <w:sz w:val="26"/>
          <w:szCs w:val="26"/>
        </w:rPr>
        <w:t xml:space="preserve">, MK Partners </w:t>
      </w:r>
      <w:proofErr w:type="spellStart"/>
      <w:r w:rsidRPr="00790D6D">
        <w:rPr>
          <w:sz w:val="26"/>
          <w:szCs w:val="26"/>
        </w:rPr>
        <w:t>và</w:t>
      </w:r>
      <w:proofErr w:type="spellEnd"/>
      <w:r w:rsidRPr="00790D6D">
        <w:rPr>
          <w:sz w:val="26"/>
          <w:szCs w:val="26"/>
        </w:rPr>
        <w:t xml:space="preserve"> TPP Technology. </w:t>
      </w:r>
      <w:proofErr w:type="spellStart"/>
      <w:r w:rsidRPr="00790D6D">
        <w:rPr>
          <w:sz w:val="26"/>
          <w:szCs w:val="26"/>
        </w:rPr>
        <w:t>Được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thành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lập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vào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năm</w:t>
      </w:r>
      <w:proofErr w:type="spellEnd"/>
      <w:r w:rsidRPr="00790D6D">
        <w:rPr>
          <w:sz w:val="26"/>
          <w:szCs w:val="26"/>
        </w:rPr>
        <w:t xml:space="preserve"> 2021, </w:t>
      </w:r>
      <w:proofErr w:type="spellStart"/>
      <w:r w:rsidRPr="00790D6D">
        <w:rPr>
          <w:sz w:val="26"/>
          <w:szCs w:val="26"/>
        </w:rPr>
        <w:t>LogiGear</w:t>
      </w:r>
      <w:proofErr w:type="spellEnd"/>
      <w:r w:rsidRPr="00790D6D">
        <w:rPr>
          <w:sz w:val="26"/>
          <w:szCs w:val="26"/>
        </w:rPr>
        <w:t xml:space="preserve"> Group </w:t>
      </w:r>
      <w:proofErr w:type="spellStart"/>
      <w:r w:rsidRPr="00790D6D">
        <w:rPr>
          <w:sz w:val="26"/>
          <w:szCs w:val="26"/>
        </w:rPr>
        <w:t>có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thể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cung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cấp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cho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bạn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các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giải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pháp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chuyển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đổi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kỹ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thuật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số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và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kinh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doanh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đầy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đủ</w:t>
      </w:r>
      <w:proofErr w:type="spellEnd"/>
      <w:r w:rsidRPr="00790D6D">
        <w:rPr>
          <w:sz w:val="26"/>
          <w:szCs w:val="26"/>
        </w:rPr>
        <w:t xml:space="preserve">. </w:t>
      </w:r>
      <w:proofErr w:type="spellStart"/>
      <w:r w:rsidRPr="00790D6D">
        <w:rPr>
          <w:sz w:val="26"/>
          <w:szCs w:val="26"/>
        </w:rPr>
        <w:t>Từ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kỹ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thuật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phần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mềm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kỹ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thuật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số</w:t>
      </w:r>
      <w:proofErr w:type="spellEnd"/>
      <w:r w:rsidRPr="00790D6D">
        <w:rPr>
          <w:sz w:val="26"/>
          <w:szCs w:val="26"/>
        </w:rPr>
        <w:t xml:space="preserve">, </w:t>
      </w:r>
      <w:proofErr w:type="spellStart"/>
      <w:r w:rsidRPr="00790D6D">
        <w:rPr>
          <w:sz w:val="26"/>
          <w:szCs w:val="26"/>
        </w:rPr>
        <w:t>dịch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vụ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tư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vấn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và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triển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khai</w:t>
      </w:r>
      <w:proofErr w:type="spellEnd"/>
      <w:r w:rsidRPr="00790D6D">
        <w:rPr>
          <w:sz w:val="26"/>
          <w:szCs w:val="26"/>
        </w:rPr>
        <w:t xml:space="preserve"> Salesforce </w:t>
      </w:r>
      <w:proofErr w:type="spellStart"/>
      <w:r w:rsidRPr="00790D6D">
        <w:rPr>
          <w:sz w:val="26"/>
          <w:szCs w:val="26"/>
        </w:rPr>
        <w:t>đến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xác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thực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cấp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độ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hệ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thống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đầu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cuối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đầy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đủ</w:t>
      </w:r>
      <w:proofErr w:type="spellEnd"/>
      <w:r w:rsidRPr="00790D6D">
        <w:rPr>
          <w:sz w:val="26"/>
          <w:szCs w:val="26"/>
        </w:rPr>
        <w:t xml:space="preserve">, </w:t>
      </w:r>
      <w:proofErr w:type="spellStart"/>
      <w:r w:rsidRPr="00790D6D">
        <w:rPr>
          <w:sz w:val="26"/>
          <w:szCs w:val="26"/>
        </w:rPr>
        <w:t>Kiểm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tra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phần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mềm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và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dịch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vụ</w:t>
      </w:r>
      <w:proofErr w:type="spellEnd"/>
      <w:r w:rsidRPr="00790D6D">
        <w:rPr>
          <w:sz w:val="26"/>
          <w:szCs w:val="26"/>
        </w:rPr>
        <w:t xml:space="preserve"> QA, </w:t>
      </w:r>
      <w:proofErr w:type="spellStart"/>
      <w:r w:rsidRPr="00790D6D">
        <w:rPr>
          <w:sz w:val="26"/>
          <w:szCs w:val="26"/>
        </w:rPr>
        <w:t>chúng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tôi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có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thể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hỗ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trợ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bạn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trong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tất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cả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các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khía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cạnh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của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việc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triển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khai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Chuyển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đổi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kỹ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thuật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số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của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bạn</w:t>
      </w:r>
      <w:proofErr w:type="spellEnd"/>
      <w:r w:rsidRPr="00790D6D">
        <w:rPr>
          <w:sz w:val="26"/>
          <w:szCs w:val="26"/>
        </w:rPr>
        <w:t>.</w:t>
      </w:r>
    </w:p>
    <w:p w14:paraId="5B8E42A8" w14:textId="34F74A0F" w:rsidR="00C2160E" w:rsidRPr="00790D6D" w:rsidRDefault="00C2160E" w:rsidP="00790D6D">
      <w:pPr>
        <w:pStyle w:val="Paragraph"/>
        <w:rPr>
          <w:sz w:val="26"/>
          <w:szCs w:val="26"/>
        </w:rPr>
      </w:pPr>
      <w:proofErr w:type="spellStart"/>
      <w:r w:rsidRPr="00C2160E">
        <w:rPr>
          <w:sz w:val="26"/>
          <w:szCs w:val="26"/>
        </w:rPr>
        <w:t>LogiGear</w:t>
      </w:r>
      <w:proofErr w:type="spellEnd"/>
      <w:r w:rsidRPr="00C2160E">
        <w:rPr>
          <w:sz w:val="26"/>
          <w:szCs w:val="26"/>
        </w:rPr>
        <w:t xml:space="preserve"> </w:t>
      </w:r>
      <w:proofErr w:type="spellStart"/>
      <w:r w:rsidRPr="00C2160E">
        <w:rPr>
          <w:sz w:val="26"/>
          <w:szCs w:val="26"/>
        </w:rPr>
        <w:t>Việt</w:t>
      </w:r>
      <w:proofErr w:type="spellEnd"/>
      <w:r w:rsidRPr="00C2160E">
        <w:rPr>
          <w:sz w:val="26"/>
          <w:szCs w:val="26"/>
        </w:rPr>
        <w:t xml:space="preserve"> Nam </w:t>
      </w:r>
      <w:proofErr w:type="spellStart"/>
      <w:r w:rsidRPr="00C2160E">
        <w:rPr>
          <w:sz w:val="26"/>
          <w:szCs w:val="26"/>
        </w:rPr>
        <w:t>được</w:t>
      </w:r>
      <w:proofErr w:type="spellEnd"/>
      <w:r w:rsidRPr="00C2160E">
        <w:rPr>
          <w:sz w:val="26"/>
          <w:szCs w:val="26"/>
        </w:rPr>
        <w:t xml:space="preserve"> </w:t>
      </w:r>
      <w:proofErr w:type="spellStart"/>
      <w:r w:rsidRPr="00C2160E">
        <w:rPr>
          <w:sz w:val="26"/>
          <w:szCs w:val="26"/>
        </w:rPr>
        <w:t>thành</w:t>
      </w:r>
      <w:proofErr w:type="spellEnd"/>
      <w:r w:rsidRPr="00C2160E">
        <w:rPr>
          <w:sz w:val="26"/>
          <w:szCs w:val="26"/>
        </w:rPr>
        <w:t xml:space="preserve"> </w:t>
      </w:r>
      <w:proofErr w:type="spellStart"/>
      <w:r w:rsidRPr="00C2160E">
        <w:rPr>
          <w:sz w:val="26"/>
          <w:szCs w:val="26"/>
        </w:rPr>
        <w:t>lập</w:t>
      </w:r>
      <w:proofErr w:type="spellEnd"/>
      <w:r w:rsidRPr="00C2160E">
        <w:rPr>
          <w:sz w:val="26"/>
          <w:szCs w:val="26"/>
        </w:rPr>
        <w:t xml:space="preserve"> </w:t>
      </w:r>
      <w:proofErr w:type="spellStart"/>
      <w:r w:rsidRPr="00C2160E">
        <w:rPr>
          <w:sz w:val="26"/>
          <w:szCs w:val="26"/>
        </w:rPr>
        <w:t>vào</w:t>
      </w:r>
      <w:proofErr w:type="spellEnd"/>
      <w:r w:rsidRPr="00C2160E">
        <w:rPr>
          <w:sz w:val="26"/>
          <w:szCs w:val="26"/>
        </w:rPr>
        <w:t xml:space="preserve"> </w:t>
      </w:r>
      <w:proofErr w:type="spellStart"/>
      <w:r w:rsidRPr="00C2160E">
        <w:rPr>
          <w:sz w:val="26"/>
          <w:szCs w:val="26"/>
        </w:rPr>
        <w:t>năm</w:t>
      </w:r>
      <w:proofErr w:type="spellEnd"/>
      <w:r w:rsidRPr="00C2160E">
        <w:rPr>
          <w:sz w:val="26"/>
          <w:szCs w:val="26"/>
        </w:rPr>
        <w:t xml:space="preserve"> 2005</w:t>
      </w:r>
      <w:r w:rsidR="00677D0F">
        <w:rPr>
          <w:sz w:val="26"/>
          <w:szCs w:val="26"/>
        </w:rPr>
        <w:t xml:space="preserve">, </w:t>
      </w:r>
      <w:proofErr w:type="spellStart"/>
      <w:r w:rsidR="00677D0F">
        <w:rPr>
          <w:sz w:val="26"/>
          <w:szCs w:val="26"/>
        </w:rPr>
        <w:t>có</w:t>
      </w:r>
      <w:proofErr w:type="spellEnd"/>
      <w:r w:rsidR="00677D0F">
        <w:rPr>
          <w:sz w:val="26"/>
          <w:szCs w:val="26"/>
        </w:rPr>
        <w:t xml:space="preserve"> </w:t>
      </w:r>
      <w:proofErr w:type="spellStart"/>
      <w:r w:rsidR="00677D0F">
        <w:rPr>
          <w:sz w:val="26"/>
          <w:szCs w:val="26"/>
        </w:rPr>
        <w:t>ba</w:t>
      </w:r>
      <w:proofErr w:type="spellEnd"/>
      <w:r w:rsidR="00677D0F">
        <w:rPr>
          <w:sz w:val="26"/>
          <w:szCs w:val="26"/>
        </w:rPr>
        <w:t xml:space="preserve"> chi </w:t>
      </w:r>
      <w:proofErr w:type="spellStart"/>
      <w:r w:rsidR="00677D0F">
        <w:rPr>
          <w:sz w:val="26"/>
          <w:szCs w:val="26"/>
        </w:rPr>
        <w:t>nhánh</w:t>
      </w:r>
      <w:proofErr w:type="spellEnd"/>
      <w:r w:rsidR="00677D0F">
        <w:rPr>
          <w:sz w:val="26"/>
          <w:szCs w:val="26"/>
        </w:rPr>
        <w:t xml:space="preserve"> ở </w:t>
      </w:r>
      <w:proofErr w:type="spellStart"/>
      <w:r w:rsidR="00677D0F">
        <w:rPr>
          <w:sz w:val="26"/>
          <w:szCs w:val="26"/>
        </w:rPr>
        <w:t>Huế</w:t>
      </w:r>
      <w:proofErr w:type="spellEnd"/>
      <w:r w:rsidR="00677D0F">
        <w:rPr>
          <w:sz w:val="26"/>
          <w:szCs w:val="26"/>
        </w:rPr>
        <w:t xml:space="preserve">, </w:t>
      </w:r>
      <w:proofErr w:type="spellStart"/>
      <w:r w:rsidR="00677D0F">
        <w:rPr>
          <w:sz w:val="26"/>
          <w:szCs w:val="26"/>
        </w:rPr>
        <w:t>Đà</w:t>
      </w:r>
      <w:proofErr w:type="spellEnd"/>
      <w:r w:rsidR="00677D0F">
        <w:rPr>
          <w:sz w:val="26"/>
          <w:szCs w:val="26"/>
        </w:rPr>
        <w:t xml:space="preserve"> </w:t>
      </w:r>
      <w:proofErr w:type="spellStart"/>
      <w:r w:rsidR="00677D0F">
        <w:rPr>
          <w:sz w:val="26"/>
          <w:szCs w:val="26"/>
        </w:rPr>
        <w:t>Nẵng</w:t>
      </w:r>
      <w:proofErr w:type="spellEnd"/>
      <w:r w:rsidR="00677D0F">
        <w:rPr>
          <w:sz w:val="26"/>
          <w:szCs w:val="26"/>
        </w:rPr>
        <w:t xml:space="preserve"> </w:t>
      </w:r>
      <w:proofErr w:type="spellStart"/>
      <w:r w:rsidR="00677D0F">
        <w:rPr>
          <w:sz w:val="26"/>
          <w:szCs w:val="26"/>
        </w:rPr>
        <w:t>và</w:t>
      </w:r>
      <w:proofErr w:type="spellEnd"/>
      <w:r w:rsidR="00677D0F">
        <w:rPr>
          <w:sz w:val="26"/>
          <w:szCs w:val="26"/>
        </w:rPr>
        <w:t xml:space="preserve"> </w:t>
      </w:r>
      <w:proofErr w:type="spellStart"/>
      <w:r w:rsidR="00677D0F">
        <w:rPr>
          <w:sz w:val="26"/>
          <w:szCs w:val="26"/>
        </w:rPr>
        <w:t>Thành</w:t>
      </w:r>
      <w:proofErr w:type="spellEnd"/>
      <w:r w:rsidR="00677D0F">
        <w:rPr>
          <w:sz w:val="26"/>
          <w:szCs w:val="26"/>
        </w:rPr>
        <w:t xml:space="preserve"> </w:t>
      </w:r>
      <w:proofErr w:type="spellStart"/>
      <w:r w:rsidR="00677D0F">
        <w:rPr>
          <w:sz w:val="26"/>
          <w:szCs w:val="26"/>
        </w:rPr>
        <w:t>phố</w:t>
      </w:r>
      <w:proofErr w:type="spellEnd"/>
      <w:r w:rsidR="00677D0F">
        <w:rPr>
          <w:sz w:val="26"/>
          <w:szCs w:val="26"/>
        </w:rPr>
        <w:t xml:space="preserve"> </w:t>
      </w:r>
      <w:proofErr w:type="spellStart"/>
      <w:r w:rsidR="00677D0F">
        <w:rPr>
          <w:sz w:val="26"/>
          <w:szCs w:val="26"/>
        </w:rPr>
        <w:t>Hồ</w:t>
      </w:r>
      <w:proofErr w:type="spellEnd"/>
      <w:r w:rsidR="00677D0F">
        <w:rPr>
          <w:sz w:val="26"/>
          <w:szCs w:val="26"/>
        </w:rPr>
        <w:t xml:space="preserve"> </w:t>
      </w:r>
      <w:proofErr w:type="spellStart"/>
      <w:r w:rsidR="00677D0F">
        <w:rPr>
          <w:sz w:val="26"/>
          <w:szCs w:val="26"/>
        </w:rPr>
        <w:t>Chí</w:t>
      </w:r>
      <w:proofErr w:type="spellEnd"/>
      <w:r w:rsidR="00677D0F">
        <w:rPr>
          <w:sz w:val="26"/>
          <w:szCs w:val="26"/>
        </w:rPr>
        <w:t xml:space="preserve">. </w:t>
      </w:r>
      <w:proofErr w:type="spellStart"/>
      <w:r w:rsidRPr="00C2160E">
        <w:rPr>
          <w:sz w:val="26"/>
          <w:szCs w:val="26"/>
        </w:rPr>
        <w:t>LogiGear</w:t>
      </w:r>
      <w:proofErr w:type="spellEnd"/>
      <w:r w:rsidRPr="00C2160E">
        <w:rPr>
          <w:sz w:val="26"/>
          <w:szCs w:val="26"/>
        </w:rPr>
        <w:t xml:space="preserve"> </w:t>
      </w:r>
      <w:proofErr w:type="spellStart"/>
      <w:r w:rsidRPr="00C2160E">
        <w:rPr>
          <w:sz w:val="26"/>
          <w:szCs w:val="26"/>
        </w:rPr>
        <w:t>đã</w:t>
      </w:r>
      <w:proofErr w:type="spellEnd"/>
      <w:r w:rsidRPr="00C2160E">
        <w:rPr>
          <w:sz w:val="26"/>
          <w:szCs w:val="26"/>
        </w:rPr>
        <w:t xml:space="preserve"> </w:t>
      </w:r>
      <w:proofErr w:type="spellStart"/>
      <w:r w:rsidRPr="00C2160E">
        <w:rPr>
          <w:sz w:val="26"/>
          <w:szCs w:val="26"/>
        </w:rPr>
        <w:t>định</w:t>
      </w:r>
      <w:proofErr w:type="spellEnd"/>
      <w:r w:rsidRPr="00C2160E">
        <w:rPr>
          <w:sz w:val="26"/>
          <w:szCs w:val="26"/>
        </w:rPr>
        <w:t xml:space="preserve"> </w:t>
      </w:r>
      <w:proofErr w:type="spellStart"/>
      <w:r w:rsidRPr="00C2160E">
        <w:rPr>
          <w:sz w:val="26"/>
          <w:szCs w:val="26"/>
        </w:rPr>
        <w:t>vị</w:t>
      </w:r>
      <w:proofErr w:type="spellEnd"/>
      <w:r w:rsidRPr="00C2160E">
        <w:rPr>
          <w:sz w:val="26"/>
          <w:szCs w:val="26"/>
        </w:rPr>
        <w:t xml:space="preserve"> </w:t>
      </w:r>
      <w:proofErr w:type="spellStart"/>
      <w:r w:rsidRPr="00C2160E">
        <w:rPr>
          <w:sz w:val="26"/>
          <w:szCs w:val="26"/>
        </w:rPr>
        <w:t>mình</w:t>
      </w:r>
      <w:proofErr w:type="spellEnd"/>
      <w:r w:rsidRPr="00C2160E">
        <w:rPr>
          <w:sz w:val="26"/>
          <w:szCs w:val="26"/>
        </w:rPr>
        <w:t xml:space="preserve"> </w:t>
      </w:r>
      <w:proofErr w:type="spellStart"/>
      <w:r w:rsidRPr="00C2160E">
        <w:rPr>
          <w:sz w:val="26"/>
          <w:szCs w:val="26"/>
        </w:rPr>
        <w:t>là</w:t>
      </w:r>
      <w:proofErr w:type="spellEnd"/>
      <w:r w:rsidRPr="00C2160E">
        <w:rPr>
          <w:sz w:val="26"/>
          <w:szCs w:val="26"/>
        </w:rPr>
        <w:t xml:space="preserve"> </w:t>
      </w:r>
      <w:proofErr w:type="spellStart"/>
      <w:r w:rsidRPr="00C2160E">
        <w:rPr>
          <w:sz w:val="26"/>
          <w:szCs w:val="26"/>
        </w:rPr>
        <w:t>một</w:t>
      </w:r>
      <w:proofErr w:type="spellEnd"/>
      <w:r w:rsidRPr="00C2160E">
        <w:rPr>
          <w:sz w:val="26"/>
          <w:szCs w:val="26"/>
        </w:rPr>
        <w:t xml:space="preserve"> </w:t>
      </w:r>
      <w:proofErr w:type="spellStart"/>
      <w:r w:rsidRPr="00C2160E">
        <w:rPr>
          <w:sz w:val="26"/>
          <w:szCs w:val="26"/>
        </w:rPr>
        <w:t>trong</w:t>
      </w:r>
      <w:proofErr w:type="spellEnd"/>
      <w:r w:rsidRPr="00C2160E">
        <w:rPr>
          <w:sz w:val="26"/>
          <w:szCs w:val="26"/>
        </w:rPr>
        <w:t xml:space="preserve"> </w:t>
      </w:r>
      <w:proofErr w:type="spellStart"/>
      <w:r w:rsidRPr="00C2160E">
        <w:rPr>
          <w:sz w:val="26"/>
          <w:szCs w:val="26"/>
        </w:rPr>
        <w:t>những</w:t>
      </w:r>
      <w:proofErr w:type="spellEnd"/>
      <w:r w:rsidRPr="00C2160E">
        <w:rPr>
          <w:sz w:val="26"/>
          <w:szCs w:val="26"/>
        </w:rPr>
        <w:t xml:space="preserve"> </w:t>
      </w:r>
      <w:proofErr w:type="spellStart"/>
      <w:r w:rsidRPr="00C2160E">
        <w:rPr>
          <w:sz w:val="26"/>
          <w:szCs w:val="26"/>
        </w:rPr>
        <w:t>công</w:t>
      </w:r>
      <w:proofErr w:type="spellEnd"/>
      <w:r w:rsidRPr="00C2160E">
        <w:rPr>
          <w:sz w:val="26"/>
          <w:szCs w:val="26"/>
        </w:rPr>
        <w:t xml:space="preserve"> ty </w:t>
      </w:r>
      <w:proofErr w:type="spellStart"/>
      <w:r w:rsidRPr="00C2160E">
        <w:rPr>
          <w:sz w:val="26"/>
          <w:szCs w:val="26"/>
        </w:rPr>
        <w:t>phát</w:t>
      </w:r>
      <w:proofErr w:type="spellEnd"/>
      <w:r w:rsidRPr="00C2160E">
        <w:rPr>
          <w:sz w:val="26"/>
          <w:szCs w:val="26"/>
        </w:rPr>
        <w:t xml:space="preserve"> </w:t>
      </w:r>
      <w:proofErr w:type="spellStart"/>
      <w:r w:rsidRPr="00C2160E">
        <w:rPr>
          <w:sz w:val="26"/>
          <w:szCs w:val="26"/>
        </w:rPr>
        <w:t>triển</w:t>
      </w:r>
      <w:proofErr w:type="spellEnd"/>
      <w:r w:rsidRPr="00C2160E">
        <w:rPr>
          <w:sz w:val="26"/>
          <w:szCs w:val="26"/>
        </w:rPr>
        <w:t xml:space="preserve"> </w:t>
      </w:r>
      <w:proofErr w:type="spellStart"/>
      <w:r w:rsidRPr="00C2160E">
        <w:rPr>
          <w:sz w:val="26"/>
          <w:szCs w:val="26"/>
        </w:rPr>
        <w:t>và</w:t>
      </w:r>
      <w:proofErr w:type="spellEnd"/>
      <w:r w:rsidRPr="00C2160E">
        <w:rPr>
          <w:sz w:val="26"/>
          <w:szCs w:val="26"/>
        </w:rPr>
        <w:t xml:space="preserve"> </w:t>
      </w:r>
      <w:proofErr w:type="spellStart"/>
      <w:r w:rsidRPr="00C2160E">
        <w:rPr>
          <w:sz w:val="26"/>
          <w:szCs w:val="26"/>
        </w:rPr>
        <w:t>kiểm</w:t>
      </w:r>
      <w:proofErr w:type="spellEnd"/>
      <w:r w:rsidRPr="00C2160E">
        <w:rPr>
          <w:sz w:val="26"/>
          <w:szCs w:val="26"/>
        </w:rPr>
        <w:t xml:space="preserve"> </w:t>
      </w:r>
      <w:proofErr w:type="spellStart"/>
      <w:r w:rsidRPr="00C2160E">
        <w:rPr>
          <w:sz w:val="26"/>
          <w:szCs w:val="26"/>
        </w:rPr>
        <w:t>thử</w:t>
      </w:r>
      <w:proofErr w:type="spellEnd"/>
      <w:r w:rsidRPr="00C2160E">
        <w:rPr>
          <w:sz w:val="26"/>
          <w:szCs w:val="26"/>
        </w:rPr>
        <w:t xml:space="preserve"> </w:t>
      </w:r>
      <w:proofErr w:type="spellStart"/>
      <w:r w:rsidRPr="00C2160E">
        <w:rPr>
          <w:sz w:val="26"/>
          <w:szCs w:val="26"/>
        </w:rPr>
        <w:t>phần</w:t>
      </w:r>
      <w:proofErr w:type="spellEnd"/>
      <w:r w:rsidRPr="00C2160E">
        <w:rPr>
          <w:sz w:val="26"/>
          <w:szCs w:val="26"/>
        </w:rPr>
        <w:t xml:space="preserve"> </w:t>
      </w:r>
      <w:proofErr w:type="spellStart"/>
      <w:r w:rsidRPr="00C2160E">
        <w:rPr>
          <w:sz w:val="26"/>
          <w:szCs w:val="26"/>
        </w:rPr>
        <w:t>mềm</w:t>
      </w:r>
      <w:proofErr w:type="spellEnd"/>
      <w:r w:rsidRPr="00C2160E">
        <w:rPr>
          <w:sz w:val="26"/>
          <w:szCs w:val="26"/>
        </w:rPr>
        <w:t xml:space="preserve"> </w:t>
      </w:r>
      <w:proofErr w:type="spellStart"/>
      <w:r w:rsidRPr="00C2160E">
        <w:rPr>
          <w:sz w:val="26"/>
          <w:szCs w:val="26"/>
        </w:rPr>
        <w:t>lớn</w:t>
      </w:r>
      <w:proofErr w:type="spellEnd"/>
      <w:r w:rsidRPr="00C2160E">
        <w:rPr>
          <w:sz w:val="26"/>
          <w:szCs w:val="26"/>
        </w:rPr>
        <w:t xml:space="preserve"> </w:t>
      </w:r>
      <w:proofErr w:type="spellStart"/>
      <w:r w:rsidRPr="00C2160E">
        <w:rPr>
          <w:sz w:val="26"/>
          <w:szCs w:val="26"/>
        </w:rPr>
        <w:t>nhất</w:t>
      </w:r>
      <w:proofErr w:type="spellEnd"/>
      <w:r w:rsidRPr="00C2160E">
        <w:rPr>
          <w:sz w:val="26"/>
          <w:szCs w:val="26"/>
        </w:rPr>
        <w:t xml:space="preserve"> </w:t>
      </w:r>
      <w:proofErr w:type="spellStart"/>
      <w:r w:rsidRPr="00C2160E">
        <w:rPr>
          <w:sz w:val="26"/>
          <w:szCs w:val="26"/>
        </w:rPr>
        <w:t>tại</w:t>
      </w:r>
      <w:proofErr w:type="spellEnd"/>
      <w:r w:rsidRPr="00C2160E">
        <w:rPr>
          <w:sz w:val="26"/>
          <w:szCs w:val="26"/>
        </w:rPr>
        <w:t xml:space="preserve"> </w:t>
      </w:r>
      <w:proofErr w:type="spellStart"/>
      <w:r w:rsidRPr="00C2160E">
        <w:rPr>
          <w:sz w:val="26"/>
          <w:szCs w:val="26"/>
        </w:rPr>
        <w:t>Việt</w:t>
      </w:r>
      <w:proofErr w:type="spellEnd"/>
      <w:r w:rsidRPr="00C2160E">
        <w:rPr>
          <w:sz w:val="26"/>
          <w:szCs w:val="26"/>
        </w:rPr>
        <w:t xml:space="preserve"> Nam.</w:t>
      </w:r>
    </w:p>
    <w:p w14:paraId="4B5CC8F3" w14:textId="08B42375" w:rsidR="00C2160E" w:rsidRDefault="00311B2C" w:rsidP="00C2160E">
      <w:pPr>
        <w:pStyle w:val="Heading2"/>
      </w:pPr>
      <w:bookmarkStart w:id="17" w:name="_Toc96729359"/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  <w:bookmarkEnd w:id="17"/>
      <w:r>
        <w:t xml:space="preserve"> </w:t>
      </w:r>
    </w:p>
    <w:p w14:paraId="01C0F621" w14:textId="5221C050" w:rsidR="00311B2C" w:rsidRDefault="00705DF3" w:rsidP="00311B2C">
      <w:pPr>
        <w:pStyle w:val="Paragraph"/>
        <w:rPr>
          <w:sz w:val="26"/>
          <w:szCs w:val="26"/>
        </w:rPr>
      </w:pPr>
      <w:proofErr w:type="spellStart"/>
      <w:r>
        <w:rPr>
          <w:sz w:val="26"/>
          <w:szCs w:val="26"/>
        </w:rPr>
        <w:t>Hiên</w:t>
      </w:r>
      <w:proofErr w:type="spellEnd"/>
      <w:r>
        <w:rPr>
          <w:sz w:val="26"/>
          <w:szCs w:val="26"/>
        </w:rPr>
        <w:t xml:space="preserve"> nay, </w:t>
      </w:r>
      <w:proofErr w:type="spellStart"/>
      <w:r w:rsidR="00311B2C">
        <w:rPr>
          <w:sz w:val="26"/>
          <w:szCs w:val="26"/>
        </w:rPr>
        <w:t>LogiGear</w:t>
      </w:r>
      <w:proofErr w:type="spellEnd"/>
      <w:r w:rsidR="00311B2C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đang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311B2C">
        <w:rPr>
          <w:sz w:val="26"/>
          <w:szCs w:val="26"/>
        </w:rPr>
        <w:t>hoạt</w:t>
      </w:r>
      <w:proofErr w:type="spellEnd"/>
      <w:r w:rsidR="00311B2C">
        <w:rPr>
          <w:sz w:val="26"/>
          <w:szCs w:val="26"/>
        </w:rPr>
        <w:t xml:space="preserve"> </w:t>
      </w:r>
      <w:proofErr w:type="spellStart"/>
      <w:r w:rsidR="00311B2C">
        <w:rPr>
          <w:sz w:val="26"/>
          <w:szCs w:val="26"/>
        </w:rPr>
        <w:t>động</w:t>
      </w:r>
      <w:proofErr w:type="spellEnd"/>
      <w:r w:rsidR="00311B2C">
        <w:rPr>
          <w:sz w:val="26"/>
          <w:szCs w:val="26"/>
        </w:rPr>
        <w:t xml:space="preserve"> ở 4 </w:t>
      </w:r>
      <w:proofErr w:type="spellStart"/>
      <w:r w:rsidR="00311B2C">
        <w:rPr>
          <w:sz w:val="26"/>
          <w:szCs w:val="26"/>
        </w:rPr>
        <w:t>lĩnh</w:t>
      </w:r>
      <w:proofErr w:type="spellEnd"/>
      <w:r w:rsidR="00311B2C">
        <w:rPr>
          <w:sz w:val="26"/>
          <w:szCs w:val="26"/>
        </w:rPr>
        <w:t xml:space="preserve"> </w:t>
      </w:r>
      <w:proofErr w:type="spellStart"/>
      <w:r w:rsidR="00311B2C">
        <w:rPr>
          <w:sz w:val="26"/>
          <w:szCs w:val="26"/>
        </w:rPr>
        <w:t>vực</w:t>
      </w:r>
      <w:proofErr w:type="spellEnd"/>
      <w:r w:rsidR="00311B2C">
        <w:rPr>
          <w:sz w:val="26"/>
          <w:szCs w:val="26"/>
        </w:rPr>
        <w:t>:</w:t>
      </w:r>
    </w:p>
    <w:p w14:paraId="01D5C8F5" w14:textId="50E04615" w:rsidR="00311B2C" w:rsidRDefault="00311B2C" w:rsidP="0009484D">
      <w:pPr>
        <w:pStyle w:val="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Software Development:</w:t>
      </w:r>
    </w:p>
    <w:p w14:paraId="46ED758F" w14:textId="198C5C70" w:rsidR="00311B2C" w:rsidRDefault="00311B2C" w:rsidP="0009484D">
      <w:pPr>
        <w:pStyle w:val="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Custom Software Development Services</w:t>
      </w:r>
    </w:p>
    <w:p w14:paraId="38C2F0EE" w14:textId="34492BAA" w:rsidR="00311B2C" w:rsidRDefault="00311B2C" w:rsidP="0009484D">
      <w:pPr>
        <w:pStyle w:val="Paragraph"/>
        <w:numPr>
          <w:ilvl w:val="0"/>
          <w:numId w:val="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FullStack</w:t>
      </w:r>
      <w:proofErr w:type="spellEnd"/>
      <w:r>
        <w:rPr>
          <w:sz w:val="26"/>
          <w:szCs w:val="26"/>
        </w:rPr>
        <w:t xml:space="preserve"> Development</w:t>
      </w:r>
    </w:p>
    <w:p w14:paraId="15196824" w14:textId="761CE242" w:rsidR="00311B2C" w:rsidRDefault="00311B2C" w:rsidP="0009484D">
      <w:pPr>
        <w:pStyle w:val="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Quality Assurance:</w:t>
      </w:r>
    </w:p>
    <w:p w14:paraId="4D210572" w14:textId="64CE5629" w:rsidR="00311B2C" w:rsidRDefault="00311B2C" w:rsidP="0009484D">
      <w:pPr>
        <w:pStyle w:val="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Offshore and Onshore QA</w:t>
      </w:r>
    </w:p>
    <w:p w14:paraId="5ACC4E91" w14:textId="2C5640B1" w:rsidR="00311B2C" w:rsidRDefault="00311B2C" w:rsidP="0009484D">
      <w:pPr>
        <w:pStyle w:val="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QA Strategy and Consulting</w:t>
      </w:r>
    </w:p>
    <w:p w14:paraId="03FC871E" w14:textId="75AF7A88" w:rsidR="00311B2C" w:rsidRDefault="00311B2C" w:rsidP="0009484D">
      <w:pPr>
        <w:pStyle w:val="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QA training and Curriculum</w:t>
      </w:r>
    </w:p>
    <w:p w14:paraId="3531B1AB" w14:textId="48513856" w:rsidR="00311B2C" w:rsidRPr="00311B2C" w:rsidRDefault="00311B2C" w:rsidP="0009484D">
      <w:pPr>
        <w:pStyle w:val="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Test Automation</w:t>
      </w:r>
    </w:p>
    <w:p w14:paraId="491ABEE5" w14:textId="37695948" w:rsidR="00311B2C" w:rsidRDefault="00311B2C" w:rsidP="0009484D">
      <w:pPr>
        <w:pStyle w:val="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Salesforce Consulting Services:</w:t>
      </w:r>
    </w:p>
    <w:p w14:paraId="5F92F04D" w14:textId="0339F9CE" w:rsidR="00311B2C" w:rsidRDefault="00CC238D" w:rsidP="0009484D">
      <w:pPr>
        <w:pStyle w:val="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Salesforce</w:t>
      </w:r>
      <w:r w:rsidR="00311B2C">
        <w:rPr>
          <w:sz w:val="26"/>
          <w:szCs w:val="26"/>
        </w:rPr>
        <w:t xml:space="preserve"> Development </w:t>
      </w:r>
      <w:r>
        <w:rPr>
          <w:sz w:val="26"/>
          <w:szCs w:val="26"/>
        </w:rPr>
        <w:t>Support</w:t>
      </w:r>
    </w:p>
    <w:p w14:paraId="228FC474" w14:textId="1EEF7D29" w:rsidR="00311B2C" w:rsidRDefault="00311B2C" w:rsidP="0009484D">
      <w:pPr>
        <w:pStyle w:val="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Business </w:t>
      </w:r>
      <w:r w:rsidR="00CC238D">
        <w:rPr>
          <w:sz w:val="26"/>
          <w:szCs w:val="26"/>
        </w:rPr>
        <w:t>Operations:</w:t>
      </w:r>
    </w:p>
    <w:p w14:paraId="50CCFBA5" w14:textId="03ADEDDE" w:rsidR="00CC238D" w:rsidRDefault="00CC238D" w:rsidP="0009484D">
      <w:pPr>
        <w:pStyle w:val="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Robotic Process Automation</w:t>
      </w:r>
    </w:p>
    <w:p w14:paraId="18409D39" w14:textId="0C27028E" w:rsidR="003C064A" w:rsidRDefault="007D75E4" w:rsidP="003C064A">
      <w:pPr>
        <w:pStyle w:val="Heading2"/>
      </w:pPr>
      <w:bookmarkStart w:id="18" w:name="_Toc96729360"/>
      <w:r>
        <w:t xml:space="preserve">Chi </w:t>
      </w:r>
      <w:proofErr w:type="spellStart"/>
      <w:r>
        <w:t>nhánh</w:t>
      </w:r>
      <w:proofErr w:type="spellEnd"/>
      <w:r w:rsidR="003C064A">
        <w:t>:</w:t>
      </w:r>
      <w:bookmarkEnd w:id="18"/>
    </w:p>
    <w:p w14:paraId="62D97CD6" w14:textId="5EC916B2" w:rsidR="003C064A" w:rsidRPr="003C064A" w:rsidRDefault="003C064A" w:rsidP="0009484D">
      <w:pPr>
        <w:pStyle w:val="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3C064A">
        <w:rPr>
          <w:sz w:val="26"/>
          <w:szCs w:val="26"/>
        </w:rPr>
        <w:t>LogiGear</w:t>
      </w:r>
      <w:proofErr w:type="spellEnd"/>
      <w:r w:rsidRPr="003C064A">
        <w:rPr>
          <w:sz w:val="26"/>
          <w:szCs w:val="26"/>
        </w:rPr>
        <w:t xml:space="preserve"> USA – </w:t>
      </w:r>
      <w:proofErr w:type="spellStart"/>
      <w:r w:rsidRPr="003C064A">
        <w:rPr>
          <w:sz w:val="26"/>
          <w:szCs w:val="26"/>
        </w:rPr>
        <w:t>trụ</w:t>
      </w:r>
      <w:proofErr w:type="spellEnd"/>
      <w:r w:rsidRPr="003C064A">
        <w:rPr>
          <w:sz w:val="26"/>
          <w:szCs w:val="26"/>
        </w:rPr>
        <w:t xml:space="preserve"> </w:t>
      </w:r>
      <w:proofErr w:type="spellStart"/>
      <w:r w:rsidRPr="003C064A">
        <w:rPr>
          <w:sz w:val="26"/>
          <w:szCs w:val="26"/>
        </w:rPr>
        <w:t>sở</w:t>
      </w:r>
      <w:proofErr w:type="spellEnd"/>
      <w:r w:rsidRPr="003C064A">
        <w:rPr>
          <w:sz w:val="26"/>
          <w:szCs w:val="26"/>
        </w:rPr>
        <w:t xml:space="preserve"> </w:t>
      </w:r>
      <w:proofErr w:type="spellStart"/>
      <w:r w:rsidRPr="003C064A">
        <w:rPr>
          <w:sz w:val="26"/>
          <w:szCs w:val="26"/>
        </w:rPr>
        <w:t>chính</w:t>
      </w:r>
      <w:proofErr w:type="spellEnd"/>
    </w:p>
    <w:p w14:paraId="498C57CF" w14:textId="12A5E69B" w:rsidR="003C064A" w:rsidRPr="003C064A" w:rsidRDefault="003C064A" w:rsidP="0009484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proofErr w:type="spellStart"/>
      <w:r w:rsidRPr="003C064A">
        <w:rPr>
          <w:sz w:val="26"/>
          <w:szCs w:val="26"/>
        </w:rPr>
        <w:t>Địa</w:t>
      </w:r>
      <w:proofErr w:type="spellEnd"/>
      <w:r w:rsidRPr="003C064A">
        <w:rPr>
          <w:sz w:val="26"/>
          <w:szCs w:val="26"/>
        </w:rPr>
        <w:t xml:space="preserve"> </w:t>
      </w:r>
      <w:proofErr w:type="spellStart"/>
      <w:r w:rsidRPr="003C064A">
        <w:rPr>
          <w:sz w:val="26"/>
          <w:szCs w:val="26"/>
        </w:rPr>
        <w:t>chỉ</w:t>
      </w:r>
      <w:proofErr w:type="spellEnd"/>
      <w:r w:rsidRPr="003C064A">
        <w:rPr>
          <w:sz w:val="26"/>
          <w:szCs w:val="26"/>
        </w:rPr>
        <w:t xml:space="preserve">: </w:t>
      </w:r>
      <w:r w:rsidRPr="003C064A">
        <w:rPr>
          <w:color w:val="000000"/>
          <w:sz w:val="26"/>
          <w:szCs w:val="26"/>
        </w:rPr>
        <w:t xml:space="preserve">1730 S. </w:t>
      </w:r>
      <w:proofErr w:type="spellStart"/>
      <w:r w:rsidRPr="003C064A">
        <w:rPr>
          <w:color w:val="000000"/>
          <w:sz w:val="26"/>
          <w:szCs w:val="26"/>
        </w:rPr>
        <w:t>Amphlett</w:t>
      </w:r>
      <w:proofErr w:type="spellEnd"/>
      <w:r w:rsidRPr="003C064A">
        <w:rPr>
          <w:color w:val="000000"/>
          <w:sz w:val="26"/>
          <w:szCs w:val="26"/>
        </w:rPr>
        <w:t xml:space="preserve"> Blvd. Suite 200</w:t>
      </w:r>
      <w:r w:rsidRPr="003C064A">
        <w:rPr>
          <w:color w:val="000000"/>
          <w:sz w:val="26"/>
          <w:szCs w:val="26"/>
        </w:rPr>
        <w:t xml:space="preserve">, </w:t>
      </w:r>
      <w:r w:rsidRPr="003C064A">
        <w:rPr>
          <w:color w:val="000000"/>
          <w:sz w:val="26"/>
          <w:szCs w:val="26"/>
        </w:rPr>
        <w:t>San Mateo, CA 94402</w:t>
      </w:r>
    </w:p>
    <w:p w14:paraId="6378A193" w14:textId="4815AD67" w:rsidR="003C064A" w:rsidRDefault="003C064A" w:rsidP="0009484D">
      <w:pPr>
        <w:pStyle w:val="Paragraph"/>
        <w:numPr>
          <w:ilvl w:val="0"/>
          <w:numId w:val="9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  <w:r>
        <w:rPr>
          <w:sz w:val="26"/>
          <w:szCs w:val="26"/>
        </w:rPr>
        <w:t xml:space="preserve">: </w:t>
      </w:r>
    </w:p>
    <w:p w14:paraId="02AA2AF4" w14:textId="55DF02A4" w:rsidR="003C064A" w:rsidRDefault="007D75E4" w:rsidP="0009484D">
      <w:pPr>
        <w:pStyle w:val="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+1(800) 322-033 (Sales)</w:t>
      </w:r>
    </w:p>
    <w:p w14:paraId="677535F3" w14:textId="4B1FCE5D" w:rsidR="007D75E4" w:rsidRDefault="007D75E4" w:rsidP="0009484D">
      <w:pPr>
        <w:pStyle w:val="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+1(650) 572-1400 (Support)</w:t>
      </w:r>
    </w:p>
    <w:p w14:paraId="1E3CAE03" w14:textId="3275C1A0" w:rsidR="007D75E4" w:rsidRDefault="007D75E4" w:rsidP="0009484D">
      <w:pPr>
        <w:pStyle w:val="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Fax: +1 650 572 2822</w:t>
      </w:r>
    </w:p>
    <w:p w14:paraId="6A91E7E5" w14:textId="0AF6251A" w:rsidR="007D75E4" w:rsidRDefault="007D75E4" w:rsidP="0009484D">
      <w:pPr>
        <w:pStyle w:val="Paragraph"/>
        <w:numPr>
          <w:ilvl w:val="0"/>
          <w:numId w:val="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LogiGear</w:t>
      </w:r>
      <w:proofErr w:type="spellEnd"/>
      <w:r>
        <w:rPr>
          <w:sz w:val="26"/>
          <w:szCs w:val="26"/>
        </w:rPr>
        <w:t xml:space="preserve"> USA – Seattle</w:t>
      </w:r>
    </w:p>
    <w:p w14:paraId="1FFA0760" w14:textId="073149CC" w:rsidR="008021B8" w:rsidRPr="008021B8" w:rsidRDefault="008021B8" w:rsidP="0009484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8021B8">
        <w:rPr>
          <w:color w:val="000000"/>
          <w:sz w:val="26"/>
          <w:szCs w:val="26"/>
        </w:rPr>
        <w:t>600 Stewart Street Suite 400,</w:t>
      </w:r>
      <w:r w:rsidRPr="008021B8">
        <w:rPr>
          <w:color w:val="000000"/>
          <w:sz w:val="26"/>
          <w:szCs w:val="26"/>
        </w:rPr>
        <w:t xml:space="preserve"> </w:t>
      </w:r>
      <w:r w:rsidRPr="008021B8">
        <w:rPr>
          <w:color w:val="000000"/>
          <w:sz w:val="26"/>
          <w:szCs w:val="26"/>
        </w:rPr>
        <w:t>Seattle WA 98101</w:t>
      </w:r>
    </w:p>
    <w:p w14:paraId="725DA019" w14:textId="62AC9A7E" w:rsidR="007D75E4" w:rsidRDefault="008021B8" w:rsidP="0009484D">
      <w:pPr>
        <w:pStyle w:val="Paragraph"/>
        <w:numPr>
          <w:ilvl w:val="0"/>
          <w:numId w:val="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LogiGear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Việt</w:t>
      </w:r>
      <w:proofErr w:type="spellEnd"/>
      <w:r>
        <w:rPr>
          <w:sz w:val="26"/>
          <w:szCs w:val="26"/>
        </w:rPr>
        <w:t xml:space="preserve"> Nam - </w:t>
      </w:r>
      <w:proofErr w:type="spellStart"/>
      <w:r>
        <w:rPr>
          <w:sz w:val="26"/>
          <w:szCs w:val="26"/>
        </w:rPr>
        <w:t>Sài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Gòn</w:t>
      </w:r>
      <w:proofErr w:type="spellEnd"/>
    </w:p>
    <w:p w14:paraId="12AFBDCD" w14:textId="39DF9688" w:rsidR="008021B8" w:rsidRDefault="008021B8" w:rsidP="0009484D">
      <w:pPr>
        <w:pStyle w:val="Paragraph"/>
        <w:numPr>
          <w:ilvl w:val="0"/>
          <w:numId w:val="1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: 462 Phan </w:t>
      </w:r>
      <w:proofErr w:type="spellStart"/>
      <w:r>
        <w:rPr>
          <w:sz w:val="26"/>
          <w:szCs w:val="26"/>
        </w:rPr>
        <w:t>Xích</w:t>
      </w:r>
      <w:proofErr w:type="spellEnd"/>
      <w:r>
        <w:rPr>
          <w:sz w:val="26"/>
          <w:szCs w:val="26"/>
        </w:rPr>
        <w:t xml:space="preserve"> Long, </w:t>
      </w:r>
      <w:proofErr w:type="spellStart"/>
      <w:r>
        <w:rPr>
          <w:sz w:val="26"/>
          <w:szCs w:val="26"/>
        </w:rPr>
        <w:t>phường</w:t>
      </w:r>
      <w:proofErr w:type="spellEnd"/>
      <w:r>
        <w:rPr>
          <w:sz w:val="26"/>
          <w:szCs w:val="26"/>
        </w:rPr>
        <w:t xml:space="preserve"> 2, </w:t>
      </w:r>
      <w:proofErr w:type="spellStart"/>
      <w:r>
        <w:rPr>
          <w:sz w:val="26"/>
          <w:szCs w:val="26"/>
        </w:rPr>
        <w:t>quận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Phú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Nhuận</w:t>
      </w:r>
      <w:proofErr w:type="spellEnd"/>
      <w:r>
        <w:rPr>
          <w:sz w:val="26"/>
          <w:szCs w:val="26"/>
        </w:rPr>
        <w:t xml:space="preserve">, </w:t>
      </w:r>
      <w:proofErr w:type="spellStart"/>
      <w:proofErr w:type="gramStart"/>
      <w:r>
        <w:rPr>
          <w:sz w:val="26"/>
          <w:szCs w:val="26"/>
        </w:rPr>
        <w:t>TP.Hồ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</w:t>
      </w:r>
      <w:proofErr w:type="spellEnd"/>
      <w:r>
        <w:rPr>
          <w:sz w:val="26"/>
          <w:szCs w:val="26"/>
        </w:rPr>
        <w:t xml:space="preserve"> Minh</w:t>
      </w:r>
    </w:p>
    <w:p w14:paraId="111ED5B6" w14:textId="13F0A686" w:rsidR="008021B8" w:rsidRDefault="008021B8" w:rsidP="0009484D">
      <w:pPr>
        <w:pStyle w:val="Paragraph"/>
        <w:numPr>
          <w:ilvl w:val="0"/>
          <w:numId w:val="1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  <w:r>
        <w:rPr>
          <w:sz w:val="26"/>
          <w:szCs w:val="26"/>
        </w:rPr>
        <w:t>: +84 28 3995 4072</w:t>
      </w:r>
    </w:p>
    <w:p w14:paraId="25BD6361" w14:textId="043A4D0C" w:rsidR="008021B8" w:rsidRPr="008021B8" w:rsidRDefault="008021B8" w:rsidP="0009484D">
      <w:pPr>
        <w:pStyle w:val="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Fax: + </w:t>
      </w:r>
      <w:r>
        <w:rPr>
          <w:sz w:val="26"/>
          <w:szCs w:val="26"/>
        </w:rPr>
        <w:t>84 28 3995 407</w:t>
      </w:r>
      <w:r>
        <w:rPr>
          <w:sz w:val="26"/>
          <w:szCs w:val="26"/>
        </w:rPr>
        <w:t>6</w:t>
      </w:r>
    </w:p>
    <w:p w14:paraId="2AF5E491" w14:textId="0D025A4F" w:rsidR="008021B8" w:rsidRDefault="008021B8" w:rsidP="0009484D">
      <w:pPr>
        <w:pStyle w:val="Paragraph"/>
        <w:numPr>
          <w:ilvl w:val="0"/>
          <w:numId w:val="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LogiGear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Việt</w:t>
      </w:r>
      <w:proofErr w:type="spellEnd"/>
      <w:r>
        <w:rPr>
          <w:sz w:val="26"/>
          <w:szCs w:val="26"/>
        </w:rPr>
        <w:t xml:space="preserve"> Nam – </w:t>
      </w:r>
      <w:proofErr w:type="spellStart"/>
      <w:r>
        <w:rPr>
          <w:sz w:val="26"/>
          <w:szCs w:val="26"/>
        </w:rPr>
        <w:t>Đà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Nẵng</w:t>
      </w:r>
      <w:proofErr w:type="spellEnd"/>
    </w:p>
    <w:p w14:paraId="2E4F43F8" w14:textId="2A817E13" w:rsidR="008021B8" w:rsidRDefault="008021B8" w:rsidP="0009484D">
      <w:pPr>
        <w:pStyle w:val="Paragraph"/>
        <w:numPr>
          <w:ilvl w:val="0"/>
          <w:numId w:val="1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: 346 </w:t>
      </w:r>
      <w:proofErr w:type="spellStart"/>
      <w:r>
        <w:rPr>
          <w:sz w:val="26"/>
          <w:szCs w:val="26"/>
        </w:rPr>
        <w:t>đường</w:t>
      </w:r>
      <w:proofErr w:type="spellEnd"/>
      <w:r>
        <w:rPr>
          <w:sz w:val="26"/>
          <w:szCs w:val="26"/>
        </w:rPr>
        <w:t xml:space="preserve"> 2/9, </w:t>
      </w:r>
      <w:proofErr w:type="spellStart"/>
      <w:r>
        <w:rPr>
          <w:sz w:val="26"/>
          <w:szCs w:val="26"/>
        </w:rPr>
        <w:t>quận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Châu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Nẵng</w:t>
      </w:r>
      <w:proofErr w:type="spellEnd"/>
    </w:p>
    <w:p w14:paraId="19D1693A" w14:textId="0851EA25" w:rsidR="008021B8" w:rsidRDefault="008021B8" w:rsidP="0009484D">
      <w:pPr>
        <w:pStyle w:val="Paragraph"/>
        <w:numPr>
          <w:ilvl w:val="0"/>
          <w:numId w:val="1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  <w:r>
        <w:rPr>
          <w:sz w:val="26"/>
          <w:szCs w:val="26"/>
        </w:rPr>
        <w:t>: +84 236 3655 333</w:t>
      </w:r>
    </w:p>
    <w:p w14:paraId="45E4563C" w14:textId="1E54E9FB" w:rsidR="008021B8" w:rsidRPr="008021B8" w:rsidRDefault="008021B8" w:rsidP="0009484D">
      <w:pPr>
        <w:pStyle w:val="Paragraph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Fax: +84 28 3995 4076</w:t>
      </w:r>
    </w:p>
    <w:p w14:paraId="2FC35D21" w14:textId="0DB8080A" w:rsidR="008021B8" w:rsidRDefault="008021B8" w:rsidP="0009484D">
      <w:pPr>
        <w:pStyle w:val="Paragraph"/>
        <w:numPr>
          <w:ilvl w:val="0"/>
          <w:numId w:val="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LogiGear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Việt</w:t>
      </w:r>
      <w:proofErr w:type="spellEnd"/>
      <w:r>
        <w:rPr>
          <w:sz w:val="26"/>
          <w:szCs w:val="26"/>
        </w:rPr>
        <w:t xml:space="preserve"> Nam – </w:t>
      </w:r>
      <w:proofErr w:type="spellStart"/>
      <w:r>
        <w:rPr>
          <w:sz w:val="26"/>
          <w:szCs w:val="26"/>
        </w:rPr>
        <w:t>Huế</w:t>
      </w:r>
      <w:proofErr w:type="spellEnd"/>
    </w:p>
    <w:p w14:paraId="0187ADBC" w14:textId="67EE56F8" w:rsidR="008021B8" w:rsidRPr="008021B8" w:rsidRDefault="008021B8" w:rsidP="0009484D">
      <w:pPr>
        <w:pStyle w:val="Paragraph"/>
        <w:numPr>
          <w:ilvl w:val="0"/>
          <w:numId w:val="1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: 53 </w:t>
      </w:r>
      <w:proofErr w:type="spellStart"/>
      <w:r>
        <w:rPr>
          <w:sz w:val="26"/>
          <w:szCs w:val="26"/>
        </w:rPr>
        <w:t>Nguyễn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Huệ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quận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Vĩnh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Thừa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Huế</w:t>
      </w:r>
      <w:proofErr w:type="spellEnd"/>
    </w:p>
    <w:p w14:paraId="453AFA9B" w14:textId="00DACABC" w:rsidR="008021B8" w:rsidRDefault="008021B8" w:rsidP="0009484D">
      <w:pPr>
        <w:pStyle w:val="Paragraph"/>
        <w:numPr>
          <w:ilvl w:val="0"/>
          <w:numId w:val="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LogiGear</w:t>
      </w:r>
      <w:proofErr w:type="spellEnd"/>
      <w:r>
        <w:rPr>
          <w:sz w:val="26"/>
          <w:szCs w:val="26"/>
        </w:rPr>
        <w:t xml:space="preserve"> Japan – Tokyo</w:t>
      </w:r>
    </w:p>
    <w:p w14:paraId="646228B3" w14:textId="6E75C030" w:rsidR="008021B8" w:rsidRDefault="008021B8" w:rsidP="0009484D">
      <w:pPr>
        <w:pStyle w:val="Paragraph"/>
        <w:numPr>
          <w:ilvl w:val="0"/>
          <w:numId w:val="1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:  </w:t>
      </w:r>
      <w:proofErr w:type="spellStart"/>
      <w:r>
        <w:rPr>
          <w:sz w:val="26"/>
          <w:szCs w:val="26"/>
        </w:rPr>
        <w:t>Hatsudai</w:t>
      </w:r>
      <w:proofErr w:type="spellEnd"/>
      <w:r>
        <w:rPr>
          <w:sz w:val="26"/>
          <w:szCs w:val="26"/>
        </w:rPr>
        <w:t xml:space="preserve"> Center </w:t>
      </w:r>
      <w:proofErr w:type="spellStart"/>
      <w:r>
        <w:rPr>
          <w:sz w:val="26"/>
          <w:szCs w:val="26"/>
        </w:rPr>
        <w:t>Bldg</w:t>
      </w:r>
      <w:proofErr w:type="spellEnd"/>
      <w:r>
        <w:rPr>
          <w:sz w:val="26"/>
          <w:szCs w:val="26"/>
        </w:rPr>
        <w:t xml:space="preserve">, 1-51-1, </w:t>
      </w:r>
      <w:proofErr w:type="spellStart"/>
      <w:r>
        <w:rPr>
          <w:sz w:val="26"/>
          <w:szCs w:val="26"/>
        </w:rPr>
        <w:t>Hatsudai</w:t>
      </w:r>
      <w:proofErr w:type="spellEnd"/>
      <w:r>
        <w:rPr>
          <w:sz w:val="26"/>
          <w:szCs w:val="26"/>
        </w:rPr>
        <w:t>, Shibuya, Tokyo 151-0061</w:t>
      </w:r>
    </w:p>
    <w:p w14:paraId="43850F64" w14:textId="5235C0D3" w:rsidR="008021B8" w:rsidRDefault="008021B8" w:rsidP="0009484D">
      <w:pPr>
        <w:pStyle w:val="Paragraph"/>
        <w:numPr>
          <w:ilvl w:val="0"/>
          <w:numId w:val="1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  <w:r>
        <w:rPr>
          <w:sz w:val="26"/>
          <w:szCs w:val="26"/>
        </w:rPr>
        <w:t xml:space="preserve">: </w:t>
      </w:r>
      <w:r w:rsidR="00705DF3">
        <w:rPr>
          <w:sz w:val="26"/>
          <w:szCs w:val="26"/>
        </w:rPr>
        <w:t>+81-3-5400-8702</w:t>
      </w:r>
    </w:p>
    <w:p w14:paraId="73333BEF" w14:textId="557910E9" w:rsidR="00705DF3" w:rsidRDefault="00705DF3" w:rsidP="00705DF3">
      <w:pPr>
        <w:pStyle w:val="Heading2"/>
      </w:pPr>
      <w:bookmarkStart w:id="19" w:name="_Toc96729361"/>
      <w:proofErr w:type="spellStart"/>
      <w:r>
        <w:t>Kênh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  <w:bookmarkEnd w:id="19"/>
      <w:r>
        <w:t xml:space="preserve"> </w:t>
      </w:r>
    </w:p>
    <w:p w14:paraId="208A9622" w14:textId="1A7F294E" w:rsidR="00705DF3" w:rsidRDefault="00705DF3" w:rsidP="0009484D">
      <w:pPr>
        <w:pStyle w:val="Paragraph"/>
        <w:numPr>
          <w:ilvl w:val="0"/>
          <w:numId w:val="5"/>
        </w:numPr>
        <w:rPr>
          <w:sz w:val="26"/>
          <w:szCs w:val="26"/>
        </w:rPr>
      </w:pPr>
      <w:r w:rsidRPr="00705DF3">
        <w:rPr>
          <w:sz w:val="26"/>
          <w:szCs w:val="26"/>
        </w:rPr>
        <w:t xml:space="preserve">Website: </w:t>
      </w:r>
      <w:hyperlink r:id="rId12" w:history="1">
        <w:r w:rsidRPr="00DB558C">
          <w:rPr>
            <w:rStyle w:val="Hyperlink"/>
            <w:sz w:val="26"/>
            <w:szCs w:val="26"/>
          </w:rPr>
          <w:t>www.logigear.com</w:t>
        </w:r>
      </w:hyperlink>
    </w:p>
    <w:p w14:paraId="1B6052A1" w14:textId="2CBFBF56" w:rsidR="00705DF3" w:rsidRDefault="00705DF3" w:rsidP="0009484D">
      <w:pPr>
        <w:pStyle w:val="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Facebook: </w:t>
      </w:r>
      <w:r w:rsidRPr="00705DF3">
        <w:rPr>
          <w:sz w:val="26"/>
          <w:szCs w:val="26"/>
        </w:rPr>
        <w:t>www.facebook.com/logigearcorporation</w:t>
      </w:r>
    </w:p>
    <w:p w14:paraId="62E1FAB4" w14:textId="5CDB78AC" w:rsidR="00705DF3" w:rsidRDefault="00705DF3" w:rsidP="0009484D">
      <w:pPr>
        <w:pStyle w:val="Paragraph"/>
        <w:numPr>
          <w:ilvl w:val="0"/>
          <w:numId w:val="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LogiGear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Việt</w:t>
      </w:r>
      <w:proofErr w:type="spellEnd"/>
      <w:r>
        <w:rPr>
          <w:sz w:val="26"/>
          <w:szCs w:val="26"/>
        </w:rPr>
        <w:t xml:space="preserve"> Nam</w:t>
      </w:r>
    </w:p>
    <w:p w14:paraId="6AB14BCD" w14:textId="56FDEB00" w:rsidR="00705DF3" w:rsidRDefault="00705DF3" w:rsidP="0009484D">
      <w:pPr>
        <w:pStyle w:val="Paragraph"/>
        <w:numPr>
          <w:ilvl w:val="0"/>
          <w:numId w:val="1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Đà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Nẵng</w:t>
      </w:r>
      <w:proofErr w:type="spellEnd"/>
      <w:r>
        <w:rPr>
          <w:sz w:val="26"/>
          <w:szCs w:val="26"/>
        </w:rPr>
        <w:t xml:space="preserve">: </w:t>
      </w:r>
      <w:hyperlink r:id="rId13" w:history="1">
        <w:r w:rsidRPr="00DB558C">
          <w:rPr>
            <w:rStyle w:val="Hyperlink"/>
            <w:sz w:val="26"/>
            <w:szCs w:val="26"/>
          </w:rPr>
          <w:t>www.facebook.com/logigeardanang</w:t>
        </w:r>
      </w:hyperlink>
    </w:p>
    <w:p w14:paraId="33E85913" w14:textId="202F0C47" w:rsidR="00705DF3" w:rsidRDefault="00705DF3" w:rsidP="0009484D">
      <w:pPr>
        <w:pStyle w:val="Paragraph"/>
        <w:numPr>
          <w:ilvl w:val="0"/>
          <w:numId w:val="1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</w:t>
      </w:r>
      <w:proofErr w:type="spellEnd"/>
      <w:r>
        <w:rPr>
          <w:sz w:val="26"/>
          <w:szCs w:val="26"/>
        </w:rPr>
        <w:t xml:space="preserve"> Minh: </w:t>
      </w:r>
      <w:hyperlink r:id="rId14" w:history="1">
        <w:r w:rsidRPr="00DB558C">
          <w:rPr>
            <w:rStyle w:val="Hyperlink"/>
            <w:sz w:val="26"/>
            <w:szCs w:val="26"/>
          </w:rPr>
          <w:t>www.facebook.com/logigearhcmc</w:t>
        </w:r>
      </w:hyperlink>
    </w:p>
    <w:p w14:paraId="49F110D3" w14:textId="5C2085FE" w:rsidR="00705DF3" w:rsidRDefault="00705DF3" w:rsidP="00705DF3">
      <w:pPr>
        <w:pStyle w:val="Paragraph"/>
        <w:rPr>
          <w:sz w:val="26"/>
          <w:szCs w:val="26"/>
        </w:rPr>
      </w:pPr>
    </w:p>
    <w:p w14:paraId="41BD8D21" w14:textId="27829E90" w:rsidR="00705DF3" w:rsidRPr="00705DF3" w:rsidRDefault="00705DF3" w:rsidP="00705DF3">
      <w:pPr>
        <w:pStyle w:val="Paragraph"/>
        <w:rPr>
          <w:rStyle w:val="Strong"/>
        </w:rPr>
      </w:pPr>
    </w:p>
    <w:p w14:paraId="4D15C25D" w14:textId="3B03A4DF" w:rsidR="00641326" w:rsidRPr="00790D6D" w:rsidRDefault="00641326" w:rsidP="0009484D">
      <w:pPr>
        <w:pStyle w:val="Heading2"/>
        <w:numPr>
          <w:ilvl w:val="1"/>
          <w:numId w:val="6"/>
        </w:numPr>
        <w:rPr>
          <w:szCs w:val="26"/>
        </w:rPr>
      </w:pPr>
      <w:r w:rsidRPr="00790D6D">
        <w:rPr>
          <w:szCs w:val="26"/>
        </w:rPr>
        <w:br w:type="page"/>
      </w:r>
    </w:p>
    <w:p w14:paraId="044FAAFF" w14:textId="77777777" w:rsidR="009F1FF1" w:rsidRPr="009F1FF1" w:rsidRDefault="009F1FF1" w:rsidP="009F1FF1">
      <w:pPr>
        <w:pStyle w:val="Paragraph"/>
      </w:pPr>
    </w:p>
    <w:p w14:paraId="16ADAB70" w14:textId="77777777" w:rsidR="009F1FF1" w:rsidRDefault="009F1FF1">
      <w:pPr>
        <w:overflowPunct/>
        <w:autoSpaceDE/>
        <w:autoSpaceDN/>
        <w:adjustRightInd/>
        <w:textAlignment w:val="auto"/>
        <w:rPr>
          <w:b/>
          <w:spacing w:val="20"/>
          <w:sz w:val="26"/>
          <w:szCs w:val="26"/>
        </w:rPr>
      </w:pPr>
      <w:r>
        <w:br w:type="page"/>
      </w:r>
    </w:p>
    <w:p w14:paraId="4D081AFC" w14:textId="77777777" w:rsidR="009F1FF1" w:rsidRDefault="009F1FF1" w:rsidP="00F543E5">
      <w:pPr>
        <w:pStyle w:val="Heading1"/>
      </w:pPr>
      <w:r>
        <w:br/>
      </w:r>
      <w:r>
        <w:br/>
      </w:r>
      <w:r>
        <w:br/>
      </w:r>
      <w:r>
        <w:br/>
      </w:r>
      <w:r>
        <w:br/>
      </w:r>
    </w:p>
    <w:p w14:paraId="38ED1718" w14:textId="399C3EE7" w:rsidR="00440B49" w:rsidRDefault="00705DF3" w:rsidP="00F543E5">
      <w:pPr>
        <w:pStyle w:val="Heading1"/>
      </w:pPr>
      <w:bookmarkStart w:id="20" w:name="_Toc96729362"/>
      <w:r>
        <w:lastRenderedPageBreak/>
        <w:t xml:space="preserve">CHƯƠNG 2: </w:t>
      </w:r>
      <w:r w:rsidR="00911BB2" w:rsidRPr="00F16A14">
        <w:t>CƠ SỞ LÝ THUYẾT</w:t>
      </w:r>
      <w:bookmarkEnd w:id="20"/>
    </w:p>
    <w:p w14:paraId="3A25F8BD" w14:textId="538259E1" w:rsidR="009F1FF1" w:rsidRDefault="009F1FF1" w:rsidP="009F1FF1">
      <w:pPr>
        <w:pStyle w:val="Heading2"/>
        <w:numPr>
          <w:ilvl w:val="0"/>
          <w:numId w:val="0"/>
        </w:numPr>
        <w:ind w:left="576" w:hanging="576"/>
      </w:pPr>
      <w:bookmarkStart w:id="21" w:name="_Toc96729363"/>
      <w:r>
        <w:t xml:space="preserve">2.1. 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:</w:t>
      </w:r>
      <w:bookmarkEnd w:id="21"/>
    </w:p>
    <w:p w14:paraId="4ABEED52" w14:textId="564B9538" w:rsidR="009F1FF1" w:rsidRDefault="009F1FF1" w:rsidP="009F1FF1">
      <w:pPr>
        <w:pStyle w:val="Heading2"/>
        <w:numPr>
          <w:ilvl w:val="0"/>
          <w:numId w:val="0"/>
        </w:numPr>
        <w:ind w:left="576" w:hanging="576"/>
      </w:pPr>
      <w:bookmarkStart w:id="22" w:name="_Toc96729364"/>
      <w:r>
        <w:t xml:space="preserve">2.2. 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:</w:t>
      </w:r>
      <w:bookmarkEnd w:id="22"/>
      <w:r>
        <w:t xml:space="preserve"> </w:t>
      </w:r>
    </w:p>
    <w:p w14:paraId="484D85B9" w14:textId="7BAB6C2E" w:rsidR="009F1FF1" w:rsidRDefault="009F1FF1" w:rsidP="009F1FF1">
      <w:pPr>
        <w:pStyle w:val="Heading2"/>
        <w:numPr>
          <w:ilvl w:val="0"/>
          <w:numId w:val="0"/>
        </w:numPr>
      </w:pPr>
      <w:bookmarkStart w:id="23" w:name="_Toc96729365"/>
      <w:r>
        <w:t xml:space="preserve">2.3.  </w:t>
      </w:r>
      <w:proofErr w:type="spellStart"/>
      <w:r w:rsidR="00ED1049">
        <w:t>Thiết</w:t>
      </w:r>
      <w:proofErr w:type="spellEnd"/>
      <w:r w:rsidR="00ED1049">
        <w:t xml:space="preserve"> </w:t>
      </w:r>
      <w:proofErr w:type="spellStart"/>
      <w:r w:rsidR="00ED1049">
        <w:t>kế</w:t>
      </w:r>
      <w:proofErr w:type="spellEnd"/>
      <w:r w:rsidR="00ED1049">
        <w:t xml:space="preserve"> </w:t>
      </w:r>
      <w:proofErr w:type="spellStart"/>
      <w:r w:rsidR="00ED1049">
        <w:t>kiểm</w:t>
      </w:r>
      <w:proofErr w:type="spellEnd"/>
      <w:r w:rsidR="00ED1049">
        <w:t xml:space="preserve"> </w:t>
      </w:r>
      <w:proofErr w:type="spellStart"/>
      <w:r w:rsidR="00ED1049">
        <w:t>thử</w:t>
      </w:r>
      <w:proofErr w:type="spellEnd"/>
      <w:r w:rsidR="00ED1049">
        <w:t xml:space="preserve"> </w:t>
      </w:r>
      <w:proofErr w:type="spellStart"/>
      <w:r w:rsidR="00ED1049">
        <w:t>và</w:t>
      </w:r>
      <w:proofErr w:type="spellEnd"/>
      <w:r w:rsidR="00ED1049">
        <w:t xml:space="preserve"> </w:t>
      </w:r>
      <w:proofErr w:type="spellStart"/>
      <w:r w:rsidR="00ED1049">
        <w:t>tìm</w:t>
      </w:r>
      <w:proofErr w:type="spellEnd"/>
      <w:r w:rsidR="00ED1049">
        <w:t xml:space="preserve"> </w:t>
      </w:r>
      <w:proofErr w:type="spellStart"/>
      <w:r w:rsidR="00ED1049">
        <w:t>kiếm</w:t>
      </w:r>
      <w:proofErr w:type="spellEnd"/>
      <w:r w:rsidR="00ED1049">
        <w:t xml:space="preserve"> bugs:</w:t>
      </w:r>
      <w:bookmarkEnd w:id="23"/>
    </w:p>
    <w:p w14:paraId="7A622D20" w14:textId="071BE5A5" w:rsidR="00ED1049" w:rsidRDefault="00ED1049" w:rsidP="00ED1049">
      <w:pPr>
        <w:pStyle w:val="Heading2"/>
        <w:numPr>
          <w:ilvl w:val="0"/>
          <w:numId w:val="0"/>
        </w:numPr>
      </w:pPr>
      <w:bookmarkStart w:id="24" w:name="_Toc96729366"/>
      <w:r>
        <w:t xml:space="preserve">2.4. 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  <w:bookmarkEnd w:id="24"/>
    </w:p>
    <w:p w14:paraId="7E5153E5" w14:textId="044FEB1F" w:rsidR="00ED1049" w:rsidRDefault="00ED1049" w:rsidP="00ED1049">
      <w:pPr>
        <w:pStyle w:val="Heading2"/>
        <w:numPr>
          <w:ilvl w:val="0"/>
          <w:numId w:val="0"/>
        </w:numPr>
        <w:ind w:left="576" w:hanging="576"/>
      </w:pPr>
      <w:bookmarkStart w:id="25" w:name="_Toc96729367"/>
      <w:r>
        <w:t xml:space="preserve">2.5. 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  <w:bookmarkEnd w:id="25"/>
    </w:p>
    <w:p w14:paraId="08FBAD8D" w14:textId="77777777" w:rsidR="00ED1049" w:rsidRPr="00ED1049" w:rsidRDefault="00ED1049" w:rsidP="00ED1049">
      <w:pPr>
        <w:pStyle w:val="Paragraph"/>
      </w:pPr>
    </w:p>
    <w:p w14:paraId="5B5021D7" w14:textId="77777777" w:rsidR="009F1FF1" w:rsidRPr="009F1FF1" w:rsidRDefault="009F1FF1" w:rsidP="009F1FF1">
      <w:pPr>
        <w:pStyle w:val="Paragraph"/>
      </w:pPr>
    </w:p>
    <w:p w14:paraId="12531CEC" w14:textId="77777777" w:rsidR="009F1FF1" w:rsidRPr="009F1FF1" w:rsidRDefault="009F1FF1" w:rsidP="009F1FF1">
      <w:pPr>
        <w:pStyle w:val="Paragraph"/>
      </w:pPr>
    </w:p>
    <w:p w14:paraId="6A5F0C7A" w14:textId="516C0F85" w:rsidR="00641326" w:rsidRPr="00F16A14" w:rsidRDefault="00641326" w:rsidP="0009484D">
      <w:pPr>
        <w:pStyle w:val="Heading2"/>
        <w:numPr>
          <w:ilvl w:val="1"/>
          <w:numId w:val="16"/>
        </w:numPr>
      </w:pPr>
      <w:r w:rsidRPr="00F16A14">
        <w:br w:type="page"/>
      </w:r>
    </w:p>
    <w:p w14:paraId="191E3AA8" w14:textId="2F800D32" w:rsidR="002B694C" w:rsidRPr="00F16A14" w:rsidRDefault="00ED1049" w:rsidP="00F543E5">
      <w:pPr>
        <w:pStyle w:val="Heading1"/>
      </w:pPr>
      <w:bookmarkStart w:id="26" w:name="_Toc96729368"/>
      <w:r>
        <w:lastRenderedPageBreak/>
        <w:t xml:space="preserve">CHƯƠNG 3: </w:t>
      </w:r>
      <w:r w:rsidR="00641326" w:rsidRPr="00F16A14">
        <w:t xml:space="preserve">CÔNG CỤ </w:t>
      </w:r>
      <w:r w:rsidRPr="00ED1049">
        <w:t>SELENIUM</w:t>
      </w:r>
      <w:bookmarkEnd w:id="26"/>
    </w:p>
    <w:p w14:paraId="574EAC3D" w14:textId="5E8715B9" w:rsidR="00083680" w:rsidRDefault="00083680">
      <w:pPr>
        <w:overflowPunct/>
        <w:autoSpaceDE/>
        <w:autoSpaceDN/>
        <w:adjustRightInd/>
        <w:textAlignment w:val="auto"/>
        <w:rPr>
          <w:b/>
          <w:spacing w:val="20"/>
          <w:sz w:val="26"/>
          <w:szCs w:val="26"/>
        </w:rPr>
      </w:pPr>
      <w:r>
        <w:rPr>
          <w:sz w:val="26"/>
          <w:szCs w:val="26"/>
        </w:rPr>
        <w:br w:type="page"/>
      </w:r>
    </w:p>
    <w:p w14:paraId="75A1D2F4" w14:textId="2B4C810C" w:rsidR="00DB78CD" w:rsidRPr="00F16A14" w:rsidRDefault="00DB78CD">
      <w:pPr>
        <w:overflowPunct/>
        <w:autoSpaceDE/>
        <w:autoSpaceDN/>
        <w:adjustRightInd/>
        <w:textAlignment w:val="auto"/>
        <w:rPr>
          <w:sz w:val="26"/>
          <w:szCs w:val="26"/>
        </w:rPr>
      </w:pPr>
    </w:p>
    <w:p w14:paraId="270453F4" w14:textId="01188093" w:rsidR="00083680" w:rsidRDefault="00ED1049" w:rsidP="00F543E5">
      <w:pPr>
        <w:pStyle w:val="Heading1"/>
      </w:pPr>
      <w:bookmarkStart w:id="27" w:name="_Toc96729369"/>
      <w:r>
        <w:t xml:space="preserve">CHƯƠNG 4: </w:t>
      </w:r>
      <w:r w:rsidR="00381DB7" w:rsidRPr="00F16A14">
        <w:t xml:space="preserve">PHÂN TÍCH </w:t>
      </w:r>
      <w:r w:rsidR="00707808" w:rsidRPr="00ED1049">
        <w:t>HỆ THỐNG</w:t>
      </w:r>
      <w:bookmarkEnd w:id="27"/>
    </w:p>
    <w:p w14:paraId="24092E71" w14:textId="463AAC55" w:rsidR="00ED1049" w:rsidRDefault="00ED1049" w:rsidP="0009484D">
      <w:pPr>
        <w:pStyle w:val="Heading2"/>
        <w:numPr>
          <w:ilvl w:val="1"/>
          <w:numId w:val="17"/>
        </w:numPr>
      </w:pPr>
      <w:bookmarkStart w:id="28" w:name="_Toc96729370"/>
      <w:proofErr w:type="spellStart"/>
      <w:r>
        <w:t>Tổng</w:t>
      </w:r>
      <w:proofErr w:type="spellEnd"/>
      <w:r>
        <w:t xml:space="preserve"> q</w:t>
      </w:r>
      <w:proofErr w:type="spellStart"/>
      <w:r>
        <w:t>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  <w:bookmarkEnd w:id="28"/>
      <w:r>
        <w:t xml:space="preserve"> </w:t>
      </w:r>
    </w:p>
    <w:p w14:paraId="53F213BB" w14:textId="4FD6AF42" w:rsidR="00ED1049" w:rsidRPr="00ED1049" w:rsidRDefault="00ED1049" w:rsidP="00ED1049">
      <w:pPr>
        <w:pStyle w:val="Heading2"/>
      </w:pPr>
      <w:bookmarkStart w:id="29" w:name="_Toc96729371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  <w:bookmarkEnd w:id="29"/>
    </w:p>
    <w:p w14:paraId="1757FA93" w14:textId="3B4893CB" w:rsidR="00083680" w:rsidRDefault="00125A6D" w:rsidP="00F543E5">
      <w:pPr>
        <w:pStyle w:val="Heading1"/>
      </w:pPr>
      <w:bookmarkStart w:id="30" w:name="_Toc96729372"/>
      <w:r>
        <w:t>CHƯƠNG 5: THIẾT KẾ TESTCASES VÀ THỰC HIỆN KIỂM THỬ</w:t>
      </w:r>
      <w:bookmarkEnd w:id="30"/>
    </w:p>
    <w:p w14:paraId="6A5A9CFF" w14:textId="3145E311" w:rsidR="00125A6D" w:rsidRDefault="00125A6D" w:rsidP="00125A6D">
      <w:pPr>
        <w:pStyle w:val="Paragraph"/>
      </w:pPr>
    </w:p>
    <w:p w14:paraId="6124C363" w14:textId="5A68A05A" w:rsidR="00125A6D" w:rsidRDefault="00125A6D" w:rsidP="00125A6D">
      <w:pPr>
        <w:pStyle w:val="Paragraph"/>
      </w:pPr>
    </w:p>
    <w:p w14:paraId="7ADC9268" w14:textId="744BB972" w:rsidR="00125A6D" w:rsidRPr="00125A6D" w:rsidRDefault="00125A6D" w:rsidP="00125A6D">
      <w:pPr>
        <w:pStyle w:val="Title"/>
      </w:pPr>
      <w:r w:rsidRPr="00125A6D">
        <w:t>KẾT LUẬN VÀ HƯỚNG PHÁT TRIỂN</w:t>
      </w:r>
    </w:p>
    <w:p w14:paraId="51245E0C" w14:textId="77777777" w:rsidR="00083680" w:rsidRDefault="00083680" w:rsidP="00125A6D">
      <w:pPr>
        <w:pStyle w:val="GioiThieuChuong"/>
        <w:rPr>
          <w:spacing w:val="20"/>
        </w:rPr>
      </w:pPr>
      <w:r>
        <w:br w:type="page"/>
      </w:r>
    </w:p>
    <w:p w14:paraId="333EAEA3" w14:textId="18DDE9B4" w:rsidR="00083680" w:rsidRDefault="00083680" w:rsidP="00F543E5">
      <w:pPr>
        <w:pStyle w:val="Heading1"/>
      </w:pPr>
      <w:bookmarkStart w:id="31" w:name="_Toc96729373"/>
      <w:r>
        <w:lastRenderedPageBreak/>
        <w:t xml:space="preserve">TÀI LIỆU THAM </w:t>
      </w:r>
      <w:r w:rsidRPr="00083680">
        <w:t>KHẢO</w:t>
      </w:r>
      <w:bookmarkEnd w:id="31"/>
    </w:p>
    <w:p w14:paraId="145B5039" w14:textId="77777777" w:rsidR="00083680" w:rsidRDefault="00083680">
      <w:pPr>
        <w:overflowPunct/>
        <w:autoSpaceDE/>
        <w:autoSpaceDN/>
        <w:adjustRightInd/>
        <w:textAlignment w:val="auto"/>
        <w:rPr>
          <w:b/>
          <w:spacing w:val="20"/>
          <w:sz w:val="26"/>
          <w:szCs w:val="26"/>
        </w:rPr>
      </w:pPr>
      <w:r>
        <w:rPr>
          <w:sz w:val="26"/>
          <w:szCs w:val="26"/>
        </w:rPr>
        <w:br w:type="page"/>
      </w:r>
    </w:p>
    <w:p w14:paraId="783809D3" w14:textId="17E1C55B" w:rsidR="00707808" w:rsidRPr="00F16A14" w:rsidRDefault="00083680" w:rsidP="00F543E5">
      <w:pPr>
        <w:pStyle w:val="Heading1"/>
      </w:pPr>
      <w:bookmarkStart w:id="32" w:name="_Toc96729374"/>
      <w:r>
        <w:lastRenderedPageBreak/>
        <w:t>PHỤC LỤC</w:t>
      </w:r>
      <w:bookmarkEnd w:id="32"/>
    </w:p>
    <w:sectPr w:rsidR="00707808" w:rsidRPr="00F16A14" w:rsidSect="00083680">
      <w:pgSz w:w="11907" w:h="16840" w:code="9"/>
      <w:pgMar w:top="1134" w:right="1134" w:bottom="1134" w:left="1701" w:header="864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68E0B" w14:textId="77777777" w:rsidR="0009484D" w:rsidRDefault="0009484D">
      <w:r>
        <w:separator/>
      </w:r>
    </w:p>
    <w:p w14:paraId="17F3F671" w14:textId="77777777" w:rsidR="0009484D" w:rsidRDefault="0009484D"/>
    <w:p w14:paraId="05421A9B" w14:textId="77777777" w:rsidR="0009484D" w:rsidRDefault="0009484D"/>
  </w:endnote>
  <w:endnote w:type="continuationSeparator" w:id="0">
    <w:p w14:paraId="207B93D3" w14:textId="77777777" w:rsidR="0009484D" w:rsidRDefault="0009484D">
      <w:r>
        <w:continuationSeparator/>
      </w:r>
    </w:p>
    <w:p w14:paraId="3FE2BCCD" w14:textId="77777777" w:rsidR="0009484D" w:rsidRDefault="0009484D"/>
    <w:p w14:paraId="7871D252" w14:textId="77777777" w:rsidR="0009484D" w:rsidRDefault="000948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38D23" w14:textId="77777777" w:rsidR="00FD2FBF" w:rsidRDefault="00FD2FBF" w:rsidP="006E05DC">
    <w:pPr>
      <w:pStyle w:val="Footer"/>
    </w:pPr>
  </w:p>
  <w:p w14:paraId="049A4D49" w14:textId="77777777" w:rsidR="00FD2FBF" w:rsidRDefault="00FD2F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D798" w14:textId="77777777" w:rsidR="00FD2FBF" w:rsidRPr="003838DC" w:rsidRDefault="00FD2FBF" w:rsidP="006E05DC">
    <w:pPr>
      <w:pStyle w:val="Footer"/>
      <w:jc w:val="center"/>
      <w:rPr>
        <w:i/>
      </w:rPr>
    </w:pPr>
    <w:r w:rsidRPr="0063616C">
      <w:rPr>
        <w:rStyle w:val="PageNumber"/>
      </w:rPr>
      <w:fldChar w:fldCharType="begin"/>
    </w:r>
    <w:r w:rsidRPr="0063616C">
      <w:rPr>
        <w:rStyle w:val="PageNumber"/>
      </w:rPr>
      <w:instrText xml:space="preserve"> PAGE </w:instrText>
    </w:r>
    <w:r w:rsidRPr="0063616C">
      <w:rPr>
        <w:rStyle w:val="PageNumber"/>
      </w:rPr>
      <w:fldChar w:fldCharType="separate"/>
    </w:r>
    <w:r>
      <w:rPr>
        <w:rStyle w:val="PageNumber"/>
        <w:noProof/>
      </w:rPr>
      <w:t>i</w:t>
    </w:r>
    <w:r w:rsidRPr="0063616C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4762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111AB" w14:textId="77777777" w:rsidR="00FD2FBF" w:rsidRDefault="00FD2F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441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51DFB7AB" w14:textId="77777777" w:rsidR="00FD2FBF" w:rsidRDefault="00FD2F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36FEE" w14:textId="77777777" w:rsidR="0009484D" w:rsidRDefault="0009484D">
      <w:r>
        <w:separator/>
      </w:r>
    </w:p>
    <w:p w14:paraId="33F9F340" w14:textId="77777777" w:rsidR="0009484D" w:rsidRDefault="0009484D"/>
    <w:p w14:paraId="16F5A669" w14:textId="77777777" w:rsidR="0009484D" w:rsidRDefault="0009484D"/>
  </w:footnote>
  <w:footnote w:type="continuationSeparator" w:id="0">
    <w:p w14:paraId="68EA73BC" w14:textId="77777777" w:rsidR="0009484D" w:rsidRDefault="0009484D">
      <w:r>
        <w:continuationSeparator/>
      </w:r>
    </w:p>
    <w:p w14:paraId="0566DC33" w14:textId="77777777" w:rsidR="0009484D" w:rsidRDefault="0009484D"/>
    <w:p w14:paraId="561A4F64" w14:textId="77777777" w:rsidR="0009484D" w:rsidRDefault="0009484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794A8CC"/>
    <w:lvl w:ilvl="0">
      <w:start w:val="1"/>
      <w:numFmt w:val="decimal"/>
      <w:lvlText w:val="CHƯƠNG %1: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 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2617A32"/>
    <w:multiLevelType w:val="multilevel"/>
    <w:tmpl w:val="3364F3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34631DB"/>
    <w:multiLevelType w:val="hybridMultilevel"/>
    <w:tmpl w:val="CEE81B7A"/>
    <w:lvl w:ilvl="0" w:tplc="5952146C">
      <w:start w:val="1"/>
      <w:numFmt w:val="bullet"/>
      <w:pStyle w:val="GachDong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866724D"/>
    <w:multiLevelType w:val="hybridMultilevel"/>
    <w:tmpl w:val="B7E0C080"/>
    <w:lvl w:ilvl="0" w:tplc="FFFFFFF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92D8FCBA">
      <w:start w:val="1"/>
      <w:numFmt w:val="decimal"/>
      <w:pStyle w:val="Cacmuc-camdoan"/>
      <w:lvlText w:val="%2"/>
      <w:lvlJc w:val="left"/>
      <w:pPr>
        <w:tabs>
          <w:tab w:val="num" w:pos="1800"/>
        </w:tabs>
        <w:ind w:left="180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A5C38F6"/>
    <w:multiLevelType w:val="hybridMultilevel"/>
    <w:tmpl w:val="DB76ED52"/>
    <w:lvl w:ilvl="0" w:tplc="042A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5" w15:restartNumberingAfterBreak="0">
    <w:nsid w:val="2C7B2D34"/>
    <w:multiLevelType w:val="hybridMultilevel"/>
    <w:tmpl w:val="E598A700"/>
    <w:lvl w:ilvl="0" w:tplc="042A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6" w15:restartNumberingAfterBreak="0">
    <w:nsid w:val="37707051"/>
    <w:multiLevelType w:val="hybridMultilevel"/>
    <w:tmpl w:val="3FFC1892"/>
    <w:lvl w:ilvl="0" w:tplc="042A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7" w15:restartNumberingAfterBreak="0">
    <w:nsid w:val="459E0CC1"/>
    <w:multiLevelType w:val="hybridMultilevel"/>
    <w:tmpl w:val="DA5ECFEA"/>
    <w:lvl w:ilvl="0" w:tplc="042A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8" w15:restartNumberingAfterBreak="0">
    <w:nsid w:val="4859350D"/>
    <w:multiLevelType w:val="multilevel"/>
    <w:tmpl w:val="AC023540"/>
    <w:lvl w:ilvl="0">
      <w:start w:val="1"/>
      <w:numFmt w:val="decimal"/>
      <w:lvlText w:val="CHƯƠNG %1: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4)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 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4AB53F8F"/>
    <w:multiLevelType w:val="hybridMultilevel"/>
    <w:tmpl w:val="06A661CC"/>
    <w:lvl w:ilvl="0" w:tplc="042A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0" w15:restartNumberingAfterBreak="0">
    <w:nsid w:val="4B2A42AD"/>
    <w:multiLevelType w:val="hybridMultilevel"/>
    <w:tmpl w:val="9CAA8B64"/>
    <w:lvl w:ilvl="0" w:tplc="2DD00B24">
      <w:start w:val="1"/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1" w15:restartNumberingAfterBreak="0">
    <w:nsid w:val="4E07308C"/>
    <w:multiLevelType w:val="hybridMultilevel"/>
    <w:tmpl w:val="81540F4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0254E4"/>
    <w:multiLevelType w:val="hybridMultilevel"/>
    <w:tmpl w:val="8AB4A754"/>
    <w:lvl w:ilvl="0" w:tplc="042A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3" w15:restartNumberingAfterBreak="0">
    <w:nsid w:val="6E1C6EC6"/>
    <w:multiLevelType w:val="hybridMultilevel"/>
    <w:tmpl w:val="D29EA9F2"/>
    <w:lvl w:ilvl="0" w:tplc="042A000B">
      <w:start w:val="1"/>
      <w:numFmt w:val="bullet"/>
      <w:lvlText w:val=""/>
      <w:lvlJc w:val="left"/>
      <w:pPr>
        <w:ind w:left="215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14" w15:restartNumberingAfterBreak="0">
    <w:nsid w:val="7BF54071"/>
    <w:multiLevelType w:val="hybridMultilevel"/>
    <w:tmpl w:val="D44E461E"/>
    <w:lvl w:ilvl="0" w:tplc="042A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0"/>
    <w:lvlOverride w:ilvl="0">
      <w:startOverride w:val="1"/>
    </w:lvlOverride>
    <w:lvlOverride w:ilvl="1">
      <w:startOverride w:val="1"/>
    </w:lvlOverride>
  </w:num>
  <w:num w:numId="7">
    <w:abstractNumId w:val="7"/>
  </w:num>
  <w:num w:numId="8">
    <w:abstractNumId w:val="6"/>
  </w:num>
  <w:num w:numId="9">
    <w:abstractNumId w:val="12"/>
  </w:num>
  <w:num w:numId="10">
    <w:abstractNumId w:val="13"/>
  </w:num>
  <w:num w:numId="11">
    <w:abstractNumId w:val="11"/>
  </w:num>
  <w:num w:numId="12">
    <w:abstractNumId w:val="9"/>
  </w:num>
  <w:num w:numId="13">
    <w:abstractNumId w:val="5"/>
  </w:num>
  <w:num w:numId="14">
    <w:abstractNumId w:val="4"/>
  </w:num>
  <w:num w:numId="15">
    <w:abstractNumId w:val="14"/>
  </w:num>
  <w:num w:numId="16">
    <w:abstractNumId w:val="1"/>
  </w:num>
  <w:num w:numId="17">
    <w:abstractNumId w:val="0"/>
    <w:lvlOverride w:ilvl="0">
      <w:startOverride w:val="4"/>
    </w:lvlOverride>
    <w:lvlOverride w:ilvl="1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intFractionalCharacterWidth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2"/>
  <w:displayVerticalDrawingGridEvery w:val="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0NTI3NzQzN7I0MDRV0lEKTi0uzszPAykwMq4FAPpyisk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stf550a0yzrx91exrt059vpwtzpzwwreeew9&quot;&gt;LuanVan&lt;record-ids&gt;&lt;item&gt;3&lt;/item&gt;&lt;/record-ids&gt;&lt;/item&gt;&lt;/Libraries&gt;"/>
  </w:docVars>
  <w:rsids>
    <w:rsidRoot w:val="00D71CEC"/>
    <w:rsid w:val="00000027"/>
    <w:rsid w:val="00000029"/>
    <w:rsid w:val="0000012C"/>
    <w:rsid w:val="00000546"/>
    <w:rsid w:val="00000DF9"/>
    <w:rsid w:val="00000FC8"/>
    <w:rsid w:val="000021E5"/>
    <w:rsid w:val="0000416A"/>
    <w:rsid w:val="000045CE"/>
    <w:rsid w:val="00004CD2"/>
    <w:rsid w:val="00004D45"/>
    <w:rsid w:val="0000593D"/>
    <w:rsid w:val="00007B49"/>
    <w:rsid w:val="0001052D"/>
    <w:rsid w:val="00010CD0"/>
    <w:rsid w:val="0001230B"/>
    <w:rsid w:val="000132F3"/>
    <w:rsid w:val="00013FEB"/>
    <w:rsid w:val="000143F2"/>
    <w:rsid w:val="000145B6"/>
    <w:rsid w:val="00014746"/>
    <w:rsid w:val="000149A6"/>
    <w:rsid w:val="0001559F"/>
    <w:rsid w:val="000174C2"/>
    <w:rsid w:val="00020641"/>
    <w:rsid w:val="00020DC4"/>
    <w:rsid w:val="00020E46"/>
    <w:rsid w:val="000210F2"/>
    <w:rsid w:val="00021737"/>
    <w:rsid w:val="00021C95"/>
    <w:rsid w:val="0002475B"/>
    <w:rsid w:val="000256A6"/>
    <w:rsid w:val="00025E11"/>
    <w:rsid w:val="0002617F"/>
    <w:rsid w:val="00026352"/>
    <w:rsid w:val="00026920"/>
    <w:rsid w:val="00027395"/>
    <w:rsid w:val="00030298"/>
    <w:rsid w:val="00030375"/>
    <w:rsid w:val="000307C0"/>
    <w:rsid w:val="000311B3"/>
    <w:rsid w:val="00031BA2"/>
    <w:rsid w:val="00031CC5"/>
    <w:rsid w:val="00032367"/>
    <w:rsid w:val="000328C5"/>
    <w:rsid w:val="00032CB6"/>
    <w:rsid w:val="00032EDC"/>
    <w:rsid w:val="000334AA"/>
    <w:rsid w:val="00033594"/>
    <w:rsid w:val="0003433F"/>
    <w:rsid w:val="000348BC"/>
    <w:rsid w:val="00034F5E"/>
    <w:rsid w:val="00035DEF"/>
    <w:rsid w:val="00035E2F"/>
    <w:rsid w:val="000376C5"/>
    <w:rsid w:val="0004104E"/>
    <w:rsid w:val="00042D19"/>
    <w:rsid w:val="00044BF1"/>
    <w:rsid w:val="00045301"/>
    <w:rsid w:val="0004555E"/>
    <w:rsid w:val="000459B1"/>
    <w:rsid w:val="00045FA6"/>
    <w:rsid w:val="0005293E"/>
    <w:rsid w:val="00053944"/>
    <w:rsid w:val="00054D23"/>
    <w:rsid w:val="00054EEC"/>
    <w:rsid w:val="000555FF"/>
    <w:rsid w:val="00055713"/>
    <w:rsid w:val="00061B6E"/>
    <w:rsid w:val="0006216F"/>
    <w:rsid w:val="00063119"/>
    <w:rsid w:val="00063C52"/>
    <w:rsid w:val="00063D4D"/>
    <w:rsid w:val="00063EE6"/>
    <w:rsid w:val="00063F32"/>
    <w:rsid w:val="000641E2"/>
    <w:rsid w:val="000645FE"/>
    <w:rsid w:val="00065089"/>
    <w:rsid w:val="00065999"/>
    <w:rsid w:val="0006685C"/>
    <w:rsid w:val="00067198"/>
    <w:rsid w:val="0006726C"/>
    <w:rsid w:val="00067B54"/>
    <w:rsid w:val="00067F96"/>
    <w:rsid w:val="000704D4"/>
    <w:rsid w:val="00070C1C"/>
    <w:rsid w:val="000710C7"/>
    <w:rsid w:val="000717EF"/>
    <w:rsid w:val="00073996"/>
    <w:rsid w:val="00074E85"/>
    <w:rsid w:val="000767D5"/>
    <w:rsid w:val="00076ED5"/>
    <w:rsid w:val="0007738F"/>
    <w:rsid w:val="00077851"/>
    <w:rsid w:val="00081FE5"/>
    <w:rsid w:val="0008201D"/>
    <w:rsid w:val="0008242A"/>
    <w:rsid w:val="000825D6"/>
    <w:rsid w:val="00083680"/>
    <w:rsid w:val="0008396E"/>
    <w:rsid w:val="00085CBE"/>
    <w:rsid w:val="00086EC5"/>
    <w:rsid w:val="00087256"/>
    <w:rsid w:val="000874D9"/>
    <w:rsid w:val="00090A94"/>
    <w:rsid w:val="00090FE0"/>
    <w:rsid w:val="00091498"/>
    <w:rsid w:val="00093ACF"/>
    <w:rsid w:val="00093DEC"/>
    <w:rsid w:val="0009448E"/>
    <w:rsid w:val="0009484D"/>
    <w:rsid w:val="000948D0"/>
    <w:rsid w:val="00094D77"/>
    <w:rsid w:val="00095312"/>
    <w:rsid w:val="0009533E"/>
    <w:rsid w:val="000962C9"/>
    <w:rsid w:val="000976A8"/>
    <w:rsid w:val="00097727"/>
    <w:rsid w:val="000979A2"/>
    <w:rsid w:val="00097C84"/>
    <w:rsid w:val="000A032F"/>
    <w:rsid w:val="000A0C8E"/>
    <w:rsid w:val="000A0E5A"/>
    <w:rsid w:val="000A19F1"/>
    <w:rsid w:val="000A2CB3"/>
    <w:rsid w:val="000A3681"/>
    <w:rsid w:val="000A3F92"/>
    <w:rsid w:val="000A4032"/>
    <w:rsid w:val="000A43AB"/>
    <w:rsid w:val="000A5933"/>
    <w:rsid w:val="000A5E23"/>
    <w:rsid w:val="000A6B1F"/>
    <w:rsid w:val="000B00E0"/>
    <w:rsid w:val="000B0D1A"/>
    <w:rsid w:val="000B1547"/>
    <w:rsid w:val="000B234A"/>
    <w:rsid w:val="000B23E7"/>
    <w:rsid w:val="000B24AF"/>
    <w:rsid w:val="000B345F"/>
    <w:rsid w:val="000B3F78"/>
    <w:rsid w:val="000B40D7"/>
    <w:rsid w:val="000B6AAA"/>
    <w:rsid w:val="000B7698"/>
    <w:rsid w:val="000C04BD"/>
    <w:rsid w:val="000C09D5"/>
    <w:rsid w:val="000C144C"/>
    <w:rsid w:val="000C38FC"/>
    <w:rsid w:val="000C392C"/>
    <w:rsid w:val="000C4D93"/>
    <w:rsid w:val="000C6077"/>
    <w:rsid w:val="000C61FD"/>
    <w:rsid w:val="000C64E7"/>
    <w:rsid w:val="000C7675"/>
    <w:rsid w:val="000D02CB"/>
    <w:rsid w:val="000D0B2C"/>
    <w:rsid w:val="000D1920"/>
    <w:rsid w:val="000D588B"/>
    <w:rsid w:val="000D6BE5"/>
    <w:rsid w:val="000D7685"/>
    <w:rsid w:val="000D770D"/>
    <w:rsid w:val="000E0471"/>
    <w:rsid w:val="000E0E23"/>
    <w:rsid w:val="000E3D6B"/>
    <w:rsid w:val="000E45A5"/>
    <w:rsid w:val="000E7EFF"/>
    <w:rsid w:val="000F01DF"/>
    <w:rsid w:val="000F0B9F"/>
    <w:rsid w:val="000F1C5B"/>
    <w:rsid w:val="000F261C"/>
    <w:rsid w:val="000F2FC8"/>
    <w:rsid w:val="000F2FEE"/>
    <w:rsid w:val="000F31D2"/>
    <w:rsid w:val="000F31FF"/>
    <w:rsid w:val="000F47DE"/>
    <w:rsid w:val="000F5AB9"/>
    <w:rsid w:val="000F5FCE"/>
    <w:rsid w:val="000F612E"/>
    <w:rsid w:val="000F763D"/>
    <w:rsid w:val="001006A3"/>
    <w:rsid w:val="001036CB"/>
    <w:rsid w:val="00103A25"/>
    <w:rsid w:val="00104A48"/>
    <w:rsid w:val="00105EBD"/>
    <w:rsid w:val="001105E4"/>
    <w:rsid w:val="00110D0B"/>
    <w:rsid w:val="00111B29"/>
    <w:rsid w:val="00111F7D"/>
    <w:rsid w:val="0011308E"/>
    <w:rsid w:val="001141C9"/>
    <w:rsid w:val="00114CDC"/>
    <w:rsid w:val="0011601F"/>
    <w:rsid w:val="00116646"/>
    <w:rsid w:val="00116D6A"/>
    <w:rsid w:val="001170B7"/>
    <w:rsid w:val="001201CF"/>
    <w:rsid w:val="00121C2F"/>
    <w:rsid w:val="00123064"/>
    <w:rsid w:val="0012376F"/>
    <w:rsid w:val="0012432D"/>
    <w:rsid w:val="00124419"/>
    <w:rsid w:val="00125483"/>
    <w:rsid w:val="00125A6D"/>
    <w:rsid w:val="00125D26"/>
    <w:rsid w:val="00126A14"/>
    <w:rsid w:val="00127DF9"/>
    <w:rsid w:val="00131113"/>
    <w:rsid w:val="0013147B"/>
    <w:rsid w:val="00131854"/>
    <w:rsid w:val="00132390"/>
    <w:rsid w:val="001334C8"/>
    <w:rsid w:val="001346D1"/>
    <w:rsid w:val="00134ABE"/>
    <w:rsid w:val="00134D52"/>
    <w:rsid w:val="00134DB1"/>
    <w:rsid w:val="00135414"/>
    <w:rsid w:val="001356DE"/>
    <w:rsid w:val="00135C2D"/>
    <w:rsid w:val="00137C35"/>
    <w:rsid w:val="0014009A"/>
    <w:rsid w:val="0014035D"/>
    <w:rsid w:val="00140938"/>
    <w:rsid w:val="00140F23"/>
    <w:rsid w:val="00141721"/>
    <w:rsid w:val="00142498"/>
    <w:rsid w:val="001432A1"/>
    <w:rsid w:val="0014330E"/>
    <w:rsid w:val="001436AB"/>
    <w:rsid w:val="00144551"/>
    <w:rsid w:val="00146883"/>
    <w:rsid w:val="001471C5"/>
    <w:rsid w:val="00154464"/>
    <w:rsid w:val="00155607"/>
    <w:rsid w:val="00155E7E"/>
    <w:rsid w:val="0015620A"/>
    <w:rsid w:val="00156904"/>
    <w:rsid w:val="00156E6A"/>
    <w:rsid w:val="001578B3"/>
    <w:rsid w:val="0016086E"/>
    <w:rsid w:val="00162755"/>
    <w:rsid w:val="00162E06"/>
    <w:rsid w:val="00163F6B"/>
    <w:rsid w:val="00164674"/>
    <w:rsid w:val="001653EA"/>
    <w:rsid w:val="001659FD"/>
    <w:rsid w:val="0016624E"/>
    <w:rsid w:val="00166D0D"/>
    <w:rsid w:val="00167D15"/>
    <w:rsid w:val="00170086"/>
    <w:rsid w:val="00170D12"/>
    <w:rsid w:val="001719E8"/>
    <w:rsid w:val="00171B1E"/>
    <w:rsid w:val="00171C7A"/>
    <w:rsid w:val="001725E6"/>
    <w:rsid w:val="00172B1F"/>
    <w:rsid w:val="00172CD8"/>
    <w:rsid w:val="00174C50"/>
    <w:rsid w:val="00175255"/>
    <w:rsid w:val="00175F58"/>
    <w:rsid w:val="001774B1"/>
    <w:rsid w:val="00180AD1"/>
    <w:rsid w:val="0018127D"/>
    <w:rsid w:val="00181A6D"/>
    <w:rsid w:val="00182DED"/>
    <w:rsid w:val="00183754"/>
    <w:rsid w:val="001839D3"/>
    <w:rsid w:val="00183FD3"/>
    <w:rsid w:val="00190E43"/>
    <w:rsid w:val="001917AA"/>
    <w:rsid w:val="00191867"/>
    <w:rsid w:val="0019187C"/>
    <w:rsid w:val="00193DE3"/>
    <w:rsid w:val="0019412A"/>
    <w:rsid w:val="001948D5"/>
    <w:rsid w:val="00195A26"/>
    <w:rsid w:val="00196923"/>
    <w:rsid w:val="001A10E4"/>
    <w:rsid w:val="001A15FD"/>
    <w:rsid w:val="001A2A78"/>
    <w:rsid w:val="001A6B5E"/>
    <w:rsid w:val="001A77FF"/>
    <w:rsid w:val="001A7E00"/>
    <w:rsid w:val="001A7E4C"/>
    <w:rsid w:val="001B2793"/>
    <w:rsid w:val="001B3A9F"/>
    <w:rsid w:val="001B3ED1"/>
    <w:rsid w:val="001B4F36"/>
    <w:rsid w:val="001B62D1"/>
    <w:rsid w:val="001C0424"/>
    <w:rsid w:val="001C0D63"/>
    <w:rsid w:val="001C1149"/>
    <w:rsid w:val="001C18F1"/>
    <w:rsid w:val="001C194D"/>
    <w:rsid w:val="001C1D9E"/>
    <w:rsid w:val="001C2372"/>
    <w:rsid w:val="001C3A55"/>
    <w:rsid w:val="001C3E0B"/>
    <w:rsid w:val="001C4153"/>
    <w:rsid w:val="001C4265"/>
    <w:rsid w:val="001C4B27"/>
    <w:rsid w:val="001C5136"/>
    <w:rsid w:val="001C5946"/>
    <w:rsid w:val="001C5B6B"/>
    <w:rsid w:val="001C5E9D"/>
    <w:rsid w:val="001C5FFA"/>
    <w:rsid w:val="001C6438"/>
    <w:rsid w:val="001C69D0"/>
    <w:rsid w:val="001D027C"/>
    <w:rsid w:val="001D0A30"/>
    <w:rsid w:val="001D250A"/>
    <w:rsid w:val="001D26CE"/>
    <w:rsid w:val="001D4D7E"/>
    <w:rsid w:val="001D526C"/>
    <w:rsid w:val="001D5E2B"/>
    <w:rsid w:val="001E04F6"/>
    <w:rsid w:val="001E06EC"/>
    <w:rsid w:val="001E07B9"/>
    <w:rsid w:val="001E100F"/>
    <w:rsid w:val="001E2D18"/>
    <w:rsid w:val="001E3C58"/>
    <w:rsid w:val="001E3E5C"/>
    <w:rsid w:val="001E4C1B"/>
    <w:rsid w:val="001E500B"/>
    <w:rsid w:val="001E5DB3"/>
    <w:rsid w:val="001E5FAD"/>
    <w:rsid w:val="001E6347"/>
    <w:rsid w:val="001E7C6D"/>
    <w:rsid w:val="001F04A5"/>
    <w:rsid w:val="001F0F0E"/>
    <w:rsid w:val="001F10FA"/>
    <w:rsid w:val="001F14DD"/>
    <w:rsid w:val="001F1540"/>
    <w:rsid w:val="001F1C3E"/>
    <w:rsid w:val="001F2AD9"/>
    <w:rsid w:val="001F2C5D"/>
    <w:rsid w:val="001F2DC7"/>
    <w:rsid w:val="001F40E4"/>
    <w:rsid w:val="001F4127"/>
    <w:rsid w:val="001F4896"/>
    <w:rsid w:val="001F4BEE"/>
    <w:rsid w:val="001F5362"/>
    <w:rsid w:val="001F5A59"/>
    <w:rsid w:val="001F6049"/>
    <w:rsid w:val="001F7A14"/>
    <w:rsid w:val="0020086D"/>
    <w:rsid w:val="00202E35"/>
    <w:rsid w:val="00203C1C"/>
    <w:rsid w:val="00204097"/>
    <w:rsid w:val="00205194"/>
    <w:rsid w:val="00206458"/>
    <w:rsid w:val="0020681A"/>
    <w:rsid w:val="00206A85"/>
    <w:rsid w:val="002071C8"/>
    <w:rsid w:val="00207C7E"/>
    <w:rsid w:val="002122CB"/>
    <w:rsid w:val="002126BA"/>
    <w:rsid w:val="00213F83"/>
    <w:rsid w:val="00214EED"/>
    <w:rsid w:val="00215D81"/>
    <w:rsid w:val="002175DB"/>
    <w:rsid w:val="00220071"/>
    <w:rsid w:val="002209E2"/>
    <w:rsid w:val="002213A8"/>
    <w:rsid w:val="00221C82"/>
    <w:rsid w:val="00222B2E"/>
    <w:rsid w:val="002245AC"/>
    <w:rsid w:val="002253AB"/>
    <w:rsid w:val="002259CB"/>
    <w:rsid w:val="00225CDE"/>
    <w:rsid w:val="00227238"/>
    <w:rsid w:val="00231264"/>
    <w:rsid w:val="00234593"/>
    <w:rsid w:val="00234A43"/>
    <w:rsid w:val="0023651D"/>
    <w:rsid w:val="00236EF5"/>
    <w:rsid w:val="0023703F"/>
    <w:rsid w:val="002378EB"/>
    <w:rsid w:val="0024005C"/>
    <w:rsid w:val="002402C9"/>
    <w:rsid w:val="00241068"/>
    <w:rsid w:val="002410AE"/>
    <w:rsid w:val="00241627"/>
    <w:rsid w:val="0024431C"/>
    <w:rsid w:val="0024454F"/>
    <w:rsid w:val="00244AA1"/>
    <w:rsid w:val="00244FFC"/>
    <w:rsid w:val="002461BD"/>
    <w:rsid w:val="0024633F"/>
    <w:rsid w:val="0024708B"/>
    <w:rsid w:val="00247C89"/>
    <w:rsid w:val="0025173E"/>
    <w:rsid w:val="00252509"/>
    <w:rsid w:val="00253053"/>
    <w:rsid w:val="0025312A"/>
    <w:rsid w:val="00253D1C"/>
    <w:rsid w:val="00256A67"/>
    <w:rsid w:val="00257B63"/>
    <w:rsid w:val="00257EAC"/>
    <w:rsid w:val="002603BD"/>
    <w:rsid w:val="00260A3E"/>
    <w:rsid w:val="002637CB"/>
    <w:rsid w:val="00264EF8"/>
    <w:rsid w:val="002657A9"/>
    <w:rsid w:val="00265D05"/>
    <w:rsid w:val="00267F6E"/>
    <w:rsid w:val="002739C6"/>
    <w:rsid w:val="00273A96"/>
    <w:rsid w:val="00273B53"/>
    <w:rsid w:val="00275DB3"/>
    <w:rsid w:val="00276ED6"/>
    <w:rsid w:val="002772DE"/>
    <w:rsid w:val="00277B13"/>
    <w:rsid w:val="002819FE"/>
    <w:rsid w:val="002826FD"/>
    <w:rsid w:val="00283A19"/>
    <w:rsid w:val="00284FA4"/>
    <w:rsid w:val="00285407"/>
    <w:rsid w:val="00293AEC"/>
    <w:rsid w:val="00293FAD"/>
    <w:rsid w:val="00294A04"/>
    <w:rsid w:val="00295A63"/>
    <w:rsid w:val="00296B82"/>
    <w:rsid w:val="00296F01"/>
    <w:rsid w:val="002970CE"/>
    <w:rsid w:val="0029739B"/>
    <w:rsid w:val="002A02E6"/>
    <w:rsid w:val="002A0C24"/>
    <w:rsid w:val="002A0D7C"/>
    <w:rsid w:val="002A1615"/>
    <w:rsid w:val="002A225A"/>
    <w:rsid w:val="002A293E"/>
    <w:rsid w:val="002A3DA6"/>
    <w:rsid w:val="002A5106"/>
    <w:rsid w:val="002A67AA"/>
    <w:rsid w:val="002A7AE1"/>
    <w:rsid w:val="002B109D"/>
    <w:rsid w:val="002B2B40"/>
    <w:rsid w:val="002B3B3D"/>
    <w:rsid w:val="002B582E"/>
    <w:rsid w:val="002B694C"/>
    <w:rsid w:val="002B7A94"/>
    <w:rsid w:val="002B7D4A"/>
    <w:rsid w:val="002C289B"/>
    <w:rsid w:val="002C2A3C"/>
    <w:rsid w:val="002C2B64"/>
    <w:rsid w:val="002C3EF1"/>
    <w:rsid w:val="002C634B"/>
    <w:rsid w:val="002C665F"/>
    <w:rsid w:val="002C78CD"/>
    <w:rsid w:val="002C7F03"/>
    <w:rsid w:val="002D0386"/>
    <w:rsid w:val="002D30CF"/>
    <w:rsid w:val="002D3B42"/>
    <w:rsid w:val="002D53BB"/>
    <w:rsid w:val="002D616A"/>
    <w:rsid w:val="002D6EE5"/>
    <w:rsid w:val="002E0EE7"/>
    <w:rsid w:val="002E10BC"/>
    <w:rsid w:val="002E11C6"/>
    <w:rsid w:val="002E60B1"/>
    <w:rsid w:val="002E68FB"/>
    <w:rsid w:val="002E69B7"/>
    <w:rsid w:val="002E6A18"/>
    <w:rsid w:val="002F0672"/>
    <w:rsid w:val="002F10DF"/>
    <w:rsid w:val="002F2E21"/>
    <w:rsid w:val="002F35CE"/>
    <w:rsid w:val="002F58D3"/>
    <w:rsid w:val="002F70C6"/>
    <w:rsid w:val="002F7792"/>
    <w:rsid w:val="003004E5"/>
    <w:rsid w:val="00300550"/>
    <w:rsid w:val="0030213D"/>
    <w:rsid w:val="003027C2"/>
    <w:rsid w:val="00302DEA"/>
    <w:rsid w:val="00303AD0"/>
    <w:rsid w:val="00304C03"/>
    <w:rsid w:val="00304D4B"/>
    <w:rsid w:val="0030590E"/>
    <w:rsid w:val="00305C00"/>
    <w:rsid w:val="003079F0"/>
    <w:rsid w:val="00307EF8"/>
    <w:rsid w:val="00310381"/>
    <w:rsid w:val="0031140E"/>
    <w:rsid w:val="0031172B"/>
    <w:rsid w:val="00311B2C"/>
    <w:rsid w:val="00312A43"/>
    <w:rsid w:val="00313CD8"/>
    <w:rsid w:val="00313D90"/>
    <w:rsid w:val="003148AB"/>
    <w:rsid w:val="00315694"/>
    <w:rsid w:val="00315774"/>
    <w:rsid w:val="00316D7F"/>
    <w:rsid w:val="00317C69"/>
    <w:rsid w:val="00320398"/>
    <w:rsid w:val="0032113B"/>
    <w:rsid w:val="0032147E"/>
    <w:rsid w:val="0032195F"/>
    <w:rsid w:val="00321C9B"/>
    <w:rsid w:val="00325EBB"/>
    <w:rsid w:val="003268BB"/>
    <w:rsid w:val="003268D9"/>
    <w:rsid w:val="00326B84"/>
    <w:rsid w:val="003307A5"/>
    <w:rsid w:val="00330C64"/>
    <w:rsid w:val="00332859"/>
    <w:rsid w:val="00332AAA"/>
    <w:rsid w:val="003342F8"/>
    <w:rsid w:val="0033555F"/>
    <w:rsid w:val="00335898"/>
    <w:rsid w:val="003374A2"/>
    <w:rsid w:val="003405CD"/>
    <w:rsid w:val="00340935"/>
    <w:rsid w:val="00340AF9"/>
    <w:rsid w:val="00342012"/>
    <w:rsid w:val="0034208F"/>
    <w:rsid w:val="00342C30"/>
    <w:rsid w:val="00342C62"/>
    <w:rsid w:val="00342D64"/>
    <w:rsid w:val="00343A44"/>
    <w:rsid w:val="00344681"/>
    <w:rsid w:val="00344BE0"/>
    <w:rsid w:val="003457FC"/>
    <w:rsid w:val="0034643D"/>
    <w:rsid w:val="0034706D"/>
    <w:rsid w:val="0034720C"/>
    <w:rsid w:val="00347B6F"/>
    <w:rsid w:val="00350161"/>
    <w:rsid w:val="00350815"/>
    <w:rsid w:val="00350C37"/>
    <w:rsid w:val="0035163D"/>
    <w:rsid w:val="00351879"/>
    <w:rsid w:val="003522D3"/>
    <w:rsid w:val="00352E18"/>
    <w:rsid w:val="0035325A"/>
    <w:rsid w:val="003538E4"/>
    <w:rsid w:val="003544FF"/>
    <w:rsid w:val="00355838"/>
    <w:rsid w:val="00356327"/>
    <w:rsid w:val="00356FAD"/>
    <w:rsid w:val="00357070"/>
    <w:rsid w:val="0036099F"/>
    <w:rsid w:val="003616ED"/>
    <w:rsid w:val="00362010"/>
    <w:rsid w:val="00362F2E"/>
    <w:rsid w:val="003633BE"/>
    <w:rsid w:val="00363984"/>
    <w:rsid w:val="00363E30"/>
    <w:rsid w:val="00365DAF"/>
    <w:rsid w:val="003669F9"/>
    <w:rsid w:val="00367920"/>
    <w:rsid w:val="00367D87"/>
    <w:rsid w:val="003713E6"/>
    <w:rsid w:val="003715D1"/>
    <w:rsid w:val="00371C0D"/>
    <w:rsid w:val="00371CA3"/>
    <w:rsid w:val="0037221E"/>
    <w:rsid w:val="00373154"/>
    <w:rsid w:val="003739CC"/>
    <w:rsid w:val="00373D87"/>
    <w:rsid w:val="00375532"/>
    <w:rsid w:val="00376CAF"/>
    <w:rsid w:val="00377054"/>
    <w:rsid w:val="0037733A"/>
    <w:rsid w:val="003773F3"/>
    <w:rsid w:val="00380012"/>
    <w:rsid w:val="003808C2"/>
    <w:rsid w:val="00381DB7"/>
    <w:rsid w:val="0038312C"/>
    <w:rsid w:val="0038346F"/>
    <w:rsid w:val="003838DC"/>
    <w:rsid w:val="00384F6B"/>
    <w:rsid w:val="00386FF0"/>
    <w:rsid w:val="00387680"/>
    <w:rsid w:val="003876F7"/>
    <w:rsid w:val="00390206"/>
    <w:rsid w:val="003915A3"/>
    <w:rsid w:val="003922F5"/>
    <w:rsid w:val="003947CE"/>
    <w:rsid w:val="00395210"/>
    <w:rsid w:val="00396C77"/>
    <w:rsid w:val="003A02A6"/>
    <w:rsid w:val="003A04BB"/>
    <w:rsid w:val="003A0C15"/>
    <w:rsid w:val="003A156A"/>
    <w:rsid w:val="003A2290"/>
    <w:rsid w:val="003A44A2"/>
    <w:rsid w:val="003A560F"/>
    <w:rsid w:val="003A6B8A"/>
    <w:rsid w:val="003A6BDF"/>
    <w:rsid w:val="003A75C8"/>
    <w:rsid w:val="003A7BA1"/>
    <w:rsid w:val="003A7DF2"/>
    <w:rsid w:val="003B05A2"/>
    <w:rsid w:val="003B20A0"/>
    <w:rsid w:val="003B2FB6"/>
    <w:rsid w:val="003B3BE6"/>
    <w:rsid w:val="003B3C78"/>
    <w:rsid w:val="003B3E31"/>
    <w:rsid w:val="003B4B8B"/>
    <w:rsid w:val="003B50A8"/>
    <w:rsid w:val="003B56A6"/>
    <w:rsid w:val="003B6EB3"/>
    <w:rsid w:val="003B70DB"/>
    <w:rsid w:val="003B7C0C"/>
    <w:rsid w:val="003B7FBD"/>
    <w:rsid w:val="003C064A"/>
    <w:rsid w:val="003C31D3"/>
    <w:rsid w:val="003C51D2"/>
    <w:rsid w:val="003C555F"/>
    <w:rsid w:val="003C558B"/>
    <w:rsid w:val="003C5C9E"/>
    <w:rsid w:val="003C630D"/>
    <w:rsid w:val="003C684B"/>
    <w:rsid w:val="003C6871"/>
    <w:rsid w:val="003C6F23"/>
    <w:rsid w:val="003C745D"/>
    <w:rsid w:val="003D0543"/>
    <w:rsid w:val="003D18AC"/>
    <w:rsid w:val="003D1962"/>
    <w:rsid w:val="003D216E"/>
    <w:rsid w:val="003D3999"/>
    <w:rsid w:val="003D3F51"/>
    <w:rsid w:val="003D4577"/>
    <w:rsid w:val="003D45A8"/>
    <w:rsid w:val="003D461B"/>
    <w:rsid w:val="003D5621"/>
    <w:rsid w:val="003D5AA0"/>
    <w:rsid w:val="003D613D"/>
    <w:rsid w:val="003D7005"/>
    <w:rsid w:val="003E1AA1"/>
    <w:rsid w:val="003E3013"/>
    <w:rsid w:val="003E389A"/>
    <w:rsid w:val="003E448F"/>
    <w:rsid w:val="003E5E63"/>
    <w:rsid w:val="003E6272"/>
    <w:rsid w:val="003F0ED8"/>
    <w:rsid w:val="003F2B30"/>
    <w:rsid w:val="003F3E96"/>
    <w:rsid w:val="003F404E"/>
    <w:rsid w:val="003F43BB"/>
    <w:rsid w:val="003F45B7"/>
    <w:rsid w:val="003F4700"/>
    <w:rsid w:val="003F5197"/>
    <w:rsid w:val="003F5935"/>
    <w:rsid w:val="003F74BB"/>
    <w:rsid w:val="003F75FF"/>
    <w:rsid w:val="003F7C67"/>
    <w:rsid w:val="00400072"/>
    <w:rsid w:val="00400114"/>
    <w:rsid w:val="004002F7"/>
    <w:rsid w:val="0040052A"/>
    <w:rsid w:val="00410241"/>
    <w:rsid w:val="00411B47"/>
    <w:rsid w:val="0041241F"/>
    <w:rsid w:val="00412C5D"/>
    <w:rsid w:val="00414602"/>
    <w:rsid w:val="004149D3"/>
    <w:rsid w:val="00414D48"/>
    <w:rsid w:val="00415762"/>
    <w:rsid w:val="00415A06"/>
    <w:rsid w:val="00415F20"/>
    <w:rsid w:val="0041787D"/>
    <w:rsid w:val="00417D9C"/>
    <w:rsid w:val="00417E55"/>
    <w:rsid w:val="0042049F"/>
    <w:rsid w:val="004230DF"/>
    <w:rsid w:val="0042315F"/>
    <w:rsid w:val="00423425"/>
    <w:rsid w:val="00427F87"/>
    <w:rsid w:val="004303AB"/>
    <w:rsid w:val="00430F42"/>
    <w:rsid w:val="004314EF"/>
    <w:rsid w:val="00431501"/>
    <w:rsid w:val="004319BE"/>
    <w:rsid w:val="00431AC8"/>
    <w:rsid w:val="00431E2F"/>
    <w:rsid w:val="004322F8"/>
    <w:rsid w:val="004327CD"/>
    <w:rsid w:val="00433667"/>
    <w:rsid w:val="00435471"/>
    <w:rsid w:val="004356EA"/>
    <w:rsid w:val="00436578"/>
    <w:rsid w:val="00437576"/>
    <w:rsid w:val="00437BE1"/>
    <w:rsid w:val="00440AA4"/>
    <w:rsid w:val="00440B49"/>
    <w:rsid w:val="00441B02"/>
    <w:rsid w:val="00444715"/>
    <w:rsid w:val="004447EA"/>
    <w:rsid w:val="004470EA"/>
    <w:rsid w:val="0045023B"/>
    <w:rsid w:val="004509F0"/>
    <w:rsid w:val="00450A26"/>
    <w:rsid w:val="00450C6A"/>
    <w:rsid w:val="00451FFA"/>
    <w:rsid w:val="004526B1"/>
    <w:rsid w:val="00454FAF"/>
    <w:rsid w:val="00455628"/>
    <w:rsid w:val="004559E3"/>
    <w:rsid w:val="00455DBE"/>
    <w:rsid w:val="00457948"/>
    <w:rsid w:val="004605C8"/>
    <w:rsid w:val="0046168C"/>
    <w:rsid w:val="004632D5"/>
    <w:rsid w:val="004639D8"/>
    <w:rsid w:val="004663A6"/>
    <w:rsid w:val="00466654"/>
    <w:rsid w:val="0046774F"/>
    <w:rsid w:val="00467B1C"/>
    <w:rsid w:val="00467E93"/>
    <w:rsid w:val="00470676"/>
    <w:rsid w:val="0047196B"/>
    <w:rsid w:val="00471F22"/>
    <w:rsid w:val="0047206D"/>
    <w:rsid w:val="004721FF"/>
    <w:rsid w:val="00473FB3"/>
    <w:rsid w:val="00474319"/>
    <w:rsid w:val="00474C80"/>
    <w:rsid w:val="0047538B"/>
    <w:rsid w:val="00475891"/>
    <w:rsid w:val="004758D0"/>
    <w:rsid w:val="00475C2A"/>
    <w:rsid w:val="004762CF"/>
    <w:rsid w:val="0047691D"/>
    <w:rsid w:val="004773A5"/>
    <w:rsid w:val="0047745F"/>
    <w:rsid w:val="00477BFC"/>
    <w:rsid w:val="00480A53"/>
    <w:rsid w:val="00480C86"/>
    <w:rsid w:val="00481FF9"/>
    <w:rsid w:val="004829BA"/>
    <w:rsid w:val="00482C3F"/>
    <w:rsid w:val="00483169"/>
    <w:rsid w:val="004835DF"/>
    <w:rsid w:val="00484B4F"/>
    <w:rsid w:val="00485358"/>
    <w:rsid w:val="00485415"/>
    <w:rsid w:val="00485FE5"/>
    <w:rsid w:val="0048716A"/>
    <w:rsid w:val="00490F99"/>
    <w:rsid w:val="00491165"/>
    <w:rsid w:val="00491F2C"/>
    <w:rsid w:val="00492094"/>
    <w:rsid w:val="0049308D"/>
    <w:rsid w:val="004931ED"/>
    <w:rsid w:val="00493D81"/>
    <w:rsid w:val="004952B2"/>
    <w:rsid w:val="00495322"/>
    <w:rsid w:val="0049570C"/>
    <w:rsid w:val="00496578"/>
    <w:rsid w:val="00496C5A"/>
    <w:rsid w:val="00497B5E"/>
    <w:rsid w:val="004A0496"/>
    <w:rsid w:val="004A0772"/>
    <w:rsid w:val="004A193B"/>
    <w:rsid w:val="004A1A7D"/>
    <w:rsid w:val="004A1DA7"/>
    <w:rsid w:val="004A1F38"/>
    <w:rsid w:val="004A227A"/>
    <w:rsid w:val="004A22FC"/>
    <w:rsid w:val="004A320C"/>
    <w:rsid w:val="004A3CE6"/>
    <w:rsid w:val="004A4DBF"/>
    <w:rsid w:val="004A7F93"/>
    <w:rsid w:val="004B1E6F"/>
    <w:rsid w:val="004B25F9"/>
    <w:rsid w:val="004B2AAE"/>
    <w:rsid w:val="004B2F34"/>
    <w:rsid w:val="004B4306"/>
    <w:rsid w:val="004B434C"/>
    <w:rsid w:val="004B4617"/>
    <w:rsid w:val="004B485D"/>
    <w:rsid w:val="004B502C"/>
    <w:rsid w:val="004B58D4"/>
    <w:rsid w:val="004B6023"/>
    <w:rsid w:val="004C069B"/>
    <w:rsid w:val="004C48BC"/>
    <w:rsid w:val="004C52C2"/>
    <w:rsid w:val="004C553D"/>
    <w:rsid w:val="004C5E99"/>
    <w:rsid w:val="004C773E"/>
    <w:rsid w:val="004C795D"/>
    <w:rsid w:val="004D26B5"/>
    <w:rsid w:val="004D282C"/>
    <w:rsid w:val="004D34A3"/>
    <w:rsid w:val="004D3825"/>
    <w:rsid w:val="004D3A7D"/>
    <w:rsid w:val="004D5764"/>
    <w:rsid w:val="004D6010"/>
    <w:rsid w:val="004D6207"/>
    <w:rsid w:val="004D6CCF"/>
    <w:rsid w:val="004D7379"/>
    <w:rsid w:val="004D7444"/>
    <w:rsid w:val="004D7D58"/>
    <w:rsid w:val="004D7E32"/>
    <w:rsid w:val="004E072F"/>
    <w:rsid w:val="004E4BAD"/>
    <w:rsid w:val="004E4BE0"/>
    <w:rsid w:val="004E556F"/>
    <w:rsid w:val="004E5753"/>
    <w:rsid w:val="004E59CB"/>
    <w:rsid w:val="004E6158"/>
    <w:rsid w:val="004F06FD"/>
    <w:rsid w:val="004F2D83"/>
    <w:rsid w:val="004F4BF1"/>
    <w:rsid w:val="004F7A26"/>
    <w:rsid w:val="0050031B"/>
    <w:rsid w:val="005008D8"/>
    <w:rsid w:val="00501292"/>
    <w:rsid w:val="00501CA0"/>
    <w:rsid w:val="00501FE9"/>
    <w:rsid w:val="005023C2"/>
    <w:rsid w:val="0050329E"/>
    <w:rsid w:val="00504132"/>
    <w:rsid w:val="005048F6"/>
    <w:rsid w:val="00505FBA"/>
    <w:rsid w:val="0050631C"/>
    <w:rsid w:val="0050649A"/>
    <w:rsid w:val="00511441"/>
    <w:rsid w:val="00511B16"/>
    <w:rsid w:val="0051251E"/>
    <w:rsid w:val="005127CA"/>
    <w:rsid w:val="00512CB4"/>
    <w:rsid w:val="005142E3"/>
    <w:rsid w:val="0051464B"/>
    <w:rsid w:val="0051470E"/>
    <w:rsid w:val="00514D70"/>
    <w:rsid w:val="0051673F"/>
    <w:rsid w:val="00516D98"/>
    <w:rsid w:val="00517086"/>
    <w:rsid w:val="00521504"/>
    <w:rsid w:val="005218F0"/>
    <w:rsid w:val="00522B0D"/>
    <w:rsid w:val="00523F97"/>
    <w:rsid w:val="00525178"/>
    <w:rsid w:val="00526FD2"/>
    <w:rsid w:val="00530E19"/>
    <w:rsid w:val="00531978"/>
    <w:rsid w:val="005339C1"/>
    <w:rsid w:val="00536B6A"/>
    <w:rsid w:val="00537085"/>
    <w:rsid w:val="00537313"/>
    <w:rsid w:val="005377FF"/>
    <w:rsid w:val="00537C31"/>
    <w:rsid w:val="00541A9B"/>
    <w:rsid w:val="00543083"/>
    <w:rsid w:val="00543467"/>
    <w:rsid w:val="00544BF9"/>
    <w:rsid w:val="00546318"/>
    <w:rsid w:val="005465F6"/>
    <w:rsid w:val="00546CFB"/>
    <w:rsid w:val="0054760B"/>
    <w:rsid w:val="0054779C"/>
    <w:rsid w:val="00547B5B"/>
    <w:rsid w:val="00550794"/>
    <w:rsid w:val="005516C9"/>
    <w:rsid w:val="0055295A"/>
    <w:rsid w:val="005533CD"/>
    <w:rsid w:val="005547C6"/>
    <w:rsid w:val="00555A73"/>
    <w:rsid w:val="005560B9"/>
    <w:rsid w:val="00556383"/>
    <w:rsid w:val="00556E32"/>
    <w:rsid w:val="00557FB4"/>
    <w:rsid w:val="00560AEA"/>
    <w:rsid w:val="00560FC9"/>
    <w:rsid w:val="00561659"/>
    <w:rsid w:val="005633D8"/>
    <w:rsid w:val="00564024"/>
    <w:rsid w:val="005642F3"/>
    <w:rsid w:val="00565117"/>
    <w:rsid w:val="00565209"/>
    <w:rsid w:val="005654C5"/>
    <w:rsid w:val="005705C4"/>
    <w:rsid w:val="00574044"/>
    <w:rsid w:val="0057425C"/>
    <w:rsid w:val="00574D49"/>
    <w:rsid w:val="00574FB1"/>
    <w:rsid w:val="00577F2F"/>
    <w:rsid w:val="00581E31"/>
    <w:rsid w:val="00583AC1"/>
    <w:rsid w:val="00585CED"/>
    <w:rsid w:val="0059029B"/>
    <w:rsid w:val="00591663"/>
    <w:rsid w:val="00593C9A"/>
    <w:rsid w:val="00594118"/>
    <w:rsid w:val="00594B09"/>
    <w:rsid w:val="00594B75"/>
    <w:rsid w:val="005954D8"/>
    <w:rsid w:val="0059593E"/>
    <w:rsid w:val="0059688A"/>
    <w:rsid w:val="00596D2F"/>
    <w:rsid w:val="00597198"/>
    <w:rsid w:val="00597E57"/>
    <w:rsid w:val="005A05B4"/>
    <w:rsid w:val="005A10DD"/>
    <w:rsid w:val="005A14D7"/>
    <w:rsid w:val="005A15B9"/>
    <w:rsid w:val="005A1C73"/>
    <w:rsid w:val="005A2DA8"/>
    <w:rsid w:val="005A3F89"/>
    <w:rsid w:val="005A5C68"/>
    <w:rsid w:val="005B13A5"/>
    <w:rsid w:val="005B3505"/>
    <w:rsid w:val="005B4BF9"/>
    <w:rsid w:val="005B4E41"/>
    <w:rsid w:val="005B5222"/>
    <w:rsid w:val="005B53FD"/>
    <w:rsid w:val="005B6596"/>
    <w:rsid w:val="005B74FD"/>
    <w:rsid w:val="005C0B6B"/>
    <w:rsid w:val="005C36C2"/>
    <w:rsid w:val="005C491A"/>
    <w:rsid w:val="005C5698"/>
    <w:rsid w:val="005C596D"/>
    <w:rsid w:val="005C6143"/>
    <w:rsid w:val="005C6250"/>
    <w:rsid w:val="005C6451"/>
    <w:rsid w:val="005C7561"/>
    <w:rsid w:val="005D0792"/>
    <w:rsid w:val="005D1582"/>
    <w:rsid w:val="005D18A1"/>
    <w:rsid w:val="005D29C5"/>
    <w:rsid w:val="005D2F72"/>
    <w:rsid w:val="005D4C1C"/>
    <w:rsid w:val="005D5044"/>
    <w:rsid w:val="005D5741"/>
    <w:rsid w:val="005D7E02"/>
    <w:rsid w:val="005D7F59"/>
    <w:rsid w:val="005E0B1F"/>
    <w:rsid w:val="005E13DB"/>
    <w:rsid w:val="005E1DEC"/>
    <w:rsid w:val="005E276D"/>
    <w:rsid w:val="005E4C2D"/>
    <w:rsid w:val="005E61CD"/>
    <w:rsid w:val="005E6647"/>
    <w:rsid w:val="005F1AB9"/>
    <w:rsid w:val="005F5945"/>
    <w:rsid w:val="005F765B"/>
    <w:rsid w:val="005F7F15"/>
    <w:rsid w:val="00604771"/>
    <w:rsid w:val="0060493B"/>
    <w:rsid w:val="00606218"/>
    <w:rsid w:val="0061097A"/>
    <w:rsid w:val="006111E8"/>
    <w:rsid w:val="00611FB7"/>
    <w:rsid w:val="00612B45"/>
    <w:rsid w:val="00613AE9"/>
    <w:rsid w:val="0061612E"/>
    <w:rsid w:val="006161ED"/>
    <w:rsid w:val="00617C7B"/>
    <w:rsid w:val="0062008F"/>
    <w:rsid w:val="00620107"/>
    <w:rsid w:val="006204EF"/>
    <w:rsid w:val="00621E8B"/>
    <w:rsid w:val="006229DF"/>
    <w:rsid w:val="00623570"/>
    <w:rsid w:val="00623E04"/>
    <w:rsid w:val="00623F1F"/>
    <w:rsid w:val="00624070"/>
    <w:rsid w:val="006240B3"/>
    <w:rsid w:val="0062739B"/>
    <w:rsid w:val="006300B3"/>
    <w:rsid w:val="0063054D"/>
    <w:rsid w:val="00631AB1"/>
    <w:rsid w:val="00631F6C"/>
    <w:rsid w:val="00631FF5"/>
    <w:rsid w:val="0063280B"/>
    <w:rsid w:val="0063284B"/>
    <w:rsid w:val="00632DB4"/>
    <w:rsid w:val="00632E0D"/>
    <w:rsid w:val="0063616C"/>
    <w:rsid w:val="00640B8A"/>
    <w:rsid w:val="00641326"/>
    <w:rsid w:val="00641492"/>
    <w:rsid w:val="00641762"/>
    <w:rsid w:val="00641816"/>
    <w:rsid w:val="00641F1F"/>
    <w:rsid w:val="006422D8"/>
    <w:rsid w:val="00642D07"/>
    <w:rsid w:val="006444A6"/>
    <w:rsid w:val="006444D9"/>
    <w:rsid w:val="00644A6A"/>
    <w:rsid w:val="00644C48"/>
    <w:rsid w:val="00647186"/>
    <w:rsid w:val="00650E2E"/>
    <w:rsid w:val="00651C09"/>
    <w:rsid w:val="00651CE1"/>
    <w:rsid w:val="00651DB1"/>
    <w:rsid w:val="006525A4"/>
    <w:rsid w:val="00652793"/>
    <w:rsid w:val="0065377E"/>
    <w:rsid w:val="00653CFA"/>
    <w:rsid w:val="00654723"/>
    <w:rsid w:val="00654FC8"/>
    <w:rsid w:val="00655472"/>
    <w:rsid w:val="006555A3"/>
    <w:rsid w:val="00655965"/>
    <w:rsid w:val="00655BF0"/>
    <w:rsid w:val="00657DCC"/>
    <w:rsid w:val="006601C6"/>
    <w:rsid w:val="00660238"/>
    <w:rsid w:val="00660F92"/>
    <w:rsid w:val="006639F9"/>
    <w:rsid w:val="0066445E"/>
    <w:rsid w:val="00665467"/>
    <w:rsid w:val="00665D31"/>
    <w:rsid w:val="00666499"/>
    <w:rsid w:val="00667107"/>
    <w:rsid w:val="00667136"/>
    <w:rsid w:val="0066729A"/>
    <w:rsid w:val="006676CB"/>
    <w:rsid w:val="006678DD"/>
    <w:rsid w:val="00670C3E"/>
    <w:rsid w:val="00670E3F"/>
    <w:rsid w:val="00671437"/>
    <w:rsid w:val="00672276"/>
    <w:rsid w:val="00673F79"/>
    <w:rsid w:val="00674A37"/>
    <w:rsid w:val="00677A79"/>
    <w:rsid w:val="00677D0F"/>
    <w:rsid w:val="006800D1"/>
    <w:rsid w:val="00681463"/>
    <w:rsid w:val="00681DBF"/>
    <w:rsid w:val="00682842"/>
    <w:rsid w:val="00682F03"/>
    <w:rsid w:val="00683895"/>
    <w:rsid w:val="00683976"/>
    <w:rsid w:val="00684AD3"/>
    <w:rsid w:val="00684D28"/>
    <w:rsid w:val="006855A0"/>
    <w:rsid w:val="00685A63"/>
    <w:rsid w:val="00686154"/>
    <w:rsid w:val="00687D34"/>
    <w:rsid w:val="00687EA7"/>
    <w:rsid w:val="00691675"/>
    <w:rsid w:val="006927CF"/>
    <w:rsid w:val="006933BB"/>
    <w:rsid w:val="00695352"/>
    <w:rsid w:val="006979D4"/>
    <w:rsid w:val="006A0825"/>
    <w:rsid w:val="006A1122"/>
    <w:rsid w:val="006A1232"/>
    <w:rsid w:val="006A15A8"/>
    <w:rsid w:val="006A1A4E"/>
    <w:rsid w:val="006A3C0A"/>
    <w:rsid w:val="006A4648"/>
    <w:rsid w:val="006A4752"/>
    <w:rsid w:val="006A4D8D"/>
    <w:rsid w:val="006A5E51"/>
    <w:rsid w:val="006A6073"/>
    <w:rsid w:val="006A7053"/>
    <w:rsid w:val="006B04EB"/>
    <w:rsid w:val="006B13A2"/>
    <w:rsid w:val="006B1423"/>
    <w:rsid w:val="006B23A9"/>
    <w:rsid w:val="006B355C"/>
    <w:rsid w:val="006B3752"/>
    <w:rsid w:val="006B3D6C"/>
    <w:rsid w:val="006B417D"/>
    <w:rsid w:val="006B421A"/>
    <w:rsid w:val="006B4869"/>
    <w:rsid w:val="006B57EB"/>
    <w:rsid w:val="006B6342"/>
    <w:rsid w:val="006B6710"/>
    <w:rsid w:val="006B6ED0"/>
    <w:rsid w:val="006B73DF"/>
    <w:rsid w:val="006C0F8B"/>
    <w:rsid w:val="006C1A0D"/>
    <w:rsid w:val="006C27C0"/>
    <w:rsid w:val="006C2DEF"/>
    <w:rsid w:val="006C3511"/>
    <w:rsid w:val="006C5E46"/>
    <w:rsid w:val="006C6EC6"/>
    <w:rsid w:val="006C7B38"/>
    <w:rsid w:val="006C7B64"/>
    <w:rsid w:val="006C7C60"/>
    <w:rsid w:val="006D1FE2"/>
    <w:rsid w:val="006D2AC0"/>
    <w:rsid w:val="006D56A2"/>
    <w:rsid w:val="006D58C1"/>
    <w:rsid w:val="006D704B"/>
    <w:rsid w:val="006D70C8"/>
    <w:rsid w:val="006E05DC"/>
    <w:rsid w:val="006E323C"/>
    <w:rsid w:val="006E345C"/>
    <w:rsid w:val="006E3481"/>
    <w:rsid w:val="006E3B9F"/>
    <w:rsid w:val="006E562D"/>
    <w:rsid w:val="006E7749"/>
    <w:rsid w:val="006F047C"/>
    <w:rsid w:val="006F07D8"/>
    <w:rsid w:val="006F1FE2"/>
    <w:rsid w:val="006F23BB"/>
    <w:rsid w:val="006F2B57"/>
    <w:rsid w:val="006F357A"/>
    <w:rsid w:val="006F361D"/>
    <w:rsid w:val="006F3882"/>
    <w:rsid w:val="006F3DE9"/>
    <w:rsid w:val="006F4E9A"/>
    <w:rsid w:val="006F539C"/>
    <w:rsid w:val="006F63F4"/>
    <w:rsid w:val="006F6525"/>
    <w:rsid w:val="0070054B"/>
    <w:rsid w:val="00701D68"/>
    <w:rsid w:val="00702E96"/>
    <w:rsid w:val="00702EEB"/>
    <w:rsid w:val="00705DF3"/>
    <w:rsid w:val="00706062"/>
    <w:rsid w:val="00707808"/>
    <w:rsid w:val="00710177"/>
    <w:rsid w:val="0071201D"/>
    <w:rsid w:val="0071218F"/>
    <w:rsid w:val="00712D68"/>
    <w:rsid w:val="00714403"/>
    <w:rsid w:val="00714832"/>
    <w:rsid w:val="00716817"/>
    <w:rsid w:val="00716845"/>
    <w:rsid w:val="0072047A"/>
    <w:rsid w:val="00721739"/>
    <w:rsid w:val="0072359C"/>
    <w:rsid w:val="00724717"/>
    <w:rsid w:val="0072533E"/>
    <w:rsid w:val="0072540F"/>
    <w:rsid w:val="00725663"/>
    <w:rsid w:val="0072593D"/>
    <w:rsid w:val="00726B63"/>
    <w:rsid w:val="0073083B"/>
    <w:rsid w:val="007309C5"/>
    <w:rsid w:val="007313C4"/>
    <w:rsid w:val="00731F14"/>
    <w:rsid w:val="00732D76"/>
    <w:rsid w:val="00732D99"/>
    <w:rsid w:val="00734781"/>
    <w:rsid w:val="007349CB"/>
    <w:rsid w:val="00735D53"/>
    <w:rsid w:val="00737943"/>
    <w:rsid w:val="00737FB5"/>
    <w:rsid w:val="00741CAB"/>
    <w:rsid w:val="00742333"/>
    <w:rsid w:val="00742D25"/>
    <w:rsid w:val="00743BEC"/>
    <w:rsid w:val="00743C70"/>
    <w:rsid w:val="007450A8"/>
    <w:rsid w:val="00746383"/>
    <w:rsid w:val="00746A57"/>
    <w:rsid w:val="00746D08"/>
    <w:rsid w:val="00750BBC"/>
    <w:rsid w:val="007512EA"/>
    <w:rsid w:val="00751D82"/>
    <w:rsid w:val="00752673"/>
    <w:rsid w:val="00753267"/>
    <w:rsid w:val="00753FCE"/>
    <w:rsid w:val="00754EC3"/>
    <w:rsid w:val="007601C1"/>
    <w:rsid w:val="00760269"/>
    <w:rsid w:val="00761B35"/>
    <w:rsid w:val="00762E2B"/>
    <w:rsid w:val="00763587"/>
    <w:rsid w:val="0076364C"/>
    <w:rsid w:val="00763EF0"/>
    <w:rsid w:val="007640B6"/>
    <w:rsid w:val="00764576"/>
    <w:rsid w:val="007654EF"/>
    <w:rsid w:val="00765C3C"/>
    <w:rsid w:val="007661EE"/>
    <w:rsid w:val="007670F6"/>
    <w:rsid w:val="00772ACE"/>
    <w:rsid w:val="00773B35"/>
    <w:rsid w:val="0077680D"/>
    <w:rsid w:val="0078107C"/>
    <w:rsid w:val="00782568"/>
    <w:rsid w:val="00782C4D"/>
    <w:rsid w:val="007836AC"/>
    <w:rsid w:val="00783B0B"/>
    <w:rsid w:val="00783B38"/>
    <w:rsid w:val="007840FC"/>
    <w:rsid w:val="0078455E"/>
    <w:rsid w:val="00784AA6"/>
    <w:rsid w:val="007851DB"/>
    <w:rsid w:val="00786EF2"/>
    <w:rsid w:val="007871B2"/>
    <w:rsid w:val="007900C4"/>
    <w:rsid w:val="00790420"/>
    <w:rsid w:val="00790D6D"/>
    <w:rsid w:val="00790F19"/>
    <w:rsid w:val="007917C3"/>
    <w:rsid w:val="00792F93"/>
    <w:rsid w:val="0079449A"/>
    <w:rsid w:val="00794A43"/>
    <w:rsid w:val="00795E17"/>
    <w:rsid w:val="0079656D"/>
    <w:rsid w:val="00796DC9"/>
    <w:rsid w:val="007A07B3"/>
    <w:rsid w:val="007A270B"/>
    <w:rsid w:val="007A2F9A"/>
    <w:rsid w:val="007A4D51"/>
    <w:rsid w:val="007A51BE"/>
    <w:rsid w:val="007A5CB0"/>
    <w:rsid w:val="007B1028"/>
    <w:rsid w:val="007B1CE4"/>
    <w:rsid w:val="007B1EB1"/>
    <w:rsid w:val="007B25BF"/>
    <w:rsid w:val="007B2EB1"/>
    <w:rsid w:val="007B38DB"/>
    <w:rsid w:val="007B3FC4"/>
    <w:rsid w:val="007B5D73"/>
    <w:rsid w:val="007B5D8F"/>
    <w:rsid w:val="007B5FAF"/>
    <w:rsid w:val="007B6A4F"/>
    <w:rsid w:val="007B6E66"/>
    <w:rsid w:val="007C010D"/>
    <w:rsid w:val="007C03D9"/>
    <w:rsid w:val="007C2484"/>
    <w:rsid w:val="007C2CDC"/>
    <w:rsid w:val="007C3517"/>
    <w:rsid w:val="007C3939"/>
    <w:rsid w:val="007C3F33"/>
    <w:rsid w:val="007C402A"/>
    <w:rsid w:val="007C728C"/>
    <w:rsid w:val="007D0533"/>
    <w:rsid w:val="007D0797"/>
    <w:rsid w:val="007D09B4"/>
    <w:rsid w:val="007D17BA"/>
    <w:rsid w:val="007D28E5"/>
    <w:rsid w:val="007D479E"/>
    <w:rsid w:val="007D6B84"/>
    <w:rsid w:val="007D75E4"/>
    <w:rsid w:val="007E0AAB"/>
    <w:rsid w:val="007E0C75"/>
    <w:rsid w:val="007E13A0"/>
    <w:rsid w:val="007E18F0"/>
    <w:rsid w:val="007E24F6"/>
    <w:rsid w:val="007E3B83"/>
    <w:rsid w:val="007E45F3"/>
    <w:rsid w:val="007E46CB"/>
    <w:rsid w:val="007E54AD"/>
    <w:rsid w:val="007E6226"/>
    <w:rsid w:val="007E71F9"/>
    <w:rsid w:val="007E7A9F"/>
    <w:rsid w:val="007E7FCB"/>
    <w:rsid w:val="007F00D5"/>
    <w:rsid w:val="007F1339"/>
    <w:rsid w:val="007F1BA5"/>
    <w:rsid w:val="007F28C3"/>
    <w:rsid w:val="007F378E"/>
    <w:rsid w:val="007F3EAC"/>
    <w:rsid w:val="007F42F5"/>
    <w:rsid w:val="007F4486"/>
    <w:rsid w:val="007F66E3"/>
    <w:rsid w:val="007F6EC4"/>
    <w:rsid w:val="008002CD"/>
    <w:rsid w:val="0080081D"/>
    <w:rsid w:val="00800A8D"/>
    <w:rsid w:val="00801A47"/>
    <w:rsid w:val="008021B8"/>
    <w:rsid w:val="00802BA2"/>
    <w:rsid w:val="008046C0"/>
    <w:rsid w:val="0080538E"/>
    <w:rsid w:val="0080706C"/>
    <w:rsid w:val="00807745"/>
    <w:rsid w:val="00810C1F"/>
    <w:rsid w:val="0081196C"/>
    <w:rsid w:val="008139A0"/>
    <w:rsid w:val="00815624"/>
    <w:rsid w:val="0081570E"/>
    <w:rsid w:val="00816AB6"/>
    <w:rsid w:val="00820951"/>
    <w:rsid w:val="00821680"/>
    <w:rsid w:val="00822601"/>
    <w:rsid w:val="00824853"/>
    <w:rsid w:val="00825038"/>
    <w:rsid w:val="00825A6F"/>
    <w:rsid w:val="00825F54"/>
    <w:rsid w:val="0083120E"/>
    <w:rsid w:val="0083138B"/>
    <w:rsid w:val="00831524"/>
    <w:rsid w:val="008318E5"/>
    <w:rsid w:val="00831D5D"/>
    <w:rsid w:val="00833E5F"/>
    <w:rsid w:val="00833F05"/>
    <w:rsid w:val="0083460A"/>
    <w:rsid w:val="008349B6"/>
    <w:rsid w:val="008363B7"/>
    <w:rsid w:val="0084121A"/>
    <w:rsid w:val="00842344"/>
    <w:rsid w:val="00842B36"/>
    <w:rsid w:val="00842E42"/>
    <w:rsid w:val="0084342F"/>
    <w:rsid w:val="0084439B"/>
    <w:rsid w:val="008451EB"/>
    <w:rsid w:val="00845923"/>
    <w:rsid w:val="008460B5"/>
    <w:rsid w:val="00846599"/>
    <w:rsid w:val="008475B8"/>
    <w:rsid w:val="00847D97"/>
    <w:rsid w:val="008515AF"/>
    <w:rsid w:val="00851E3B"/>
    <w:rsid w:val="0085245D"/>
    <w:rsid w:val="00854201"/>
    <w:rsid w:val="00854858"/>
    <w:rsid w:val="00856618"/>
    <w:rsid w:val="00856962"/>
    <w:rsid w:val="008609ED"/>
    <w:rsid w:val="00860AB3"/>
    <w:rsid w:val="00861273"/>
    <w:rsid w:val="00861839"/>
    <w:rsid w:val="00861E0B"/>
    <w:rsid w:val="00862983"/>
    <w:rsid w:val="00862EFF"/>
    <w:rsid w:val="00863E2C"/>
    <w:rsid w:val="0086479A"/>
    <w:rsid w:val="00865389"/>
    <w:rsid w:val="008665CD"/>
    <w:rsid w:val="0086667D"/>
    <w:rsid w:val="00866B13"/>
    <w:rsid w:val="00867553"/>
    <w:rsid w:val="008704E7"/>
    <w:rsid w:val="00871F88"/>
    <w:rsid w:val="0087224E"/>
    <w:rsid w:val="0087351B"/>
    <w:rsid w:val="00873C43"/>
    <w:rsid w:val="0087459D"/>
    <w:rsid w:val="00874963"/>
    <w:rsid w:val="00874D34"/>
    <w:rsid w:val="008759DE"/>
    <w:rsid w:val="00876A0F"/>
    <w:rsid w:val="008827EF"/>
    <w:rsid w:val="00882E70"/>
    <w:rsid w:val="0088339C"/>
    <w:rsid w:val="00883AB0"/>
    <w:rsid w:val="00883DB7"/>
    <w:rsid w:val="00883FC1"/>
    <w:rsid w:val="00884A3D"/>
    <w:rsid w:val="00884FF1"/>
    <w:rsid w:val="00885BFE"/>
    <w:rsid w:val="0088660A"/>
    <w:rsid w:val="00887006"/>
    <w:rsid w:val="0088722E"/>
    <w:rsid w:val="00887FDE"/>
    <w:rsid w:val="008902BB"/>
    <w:rsid w:val="00892A38"/>
    <w:rsid w:val="00892B7F"/>
    <w:rsid w:val="00894D55"/>
    <w:rsid w:val="008956CF"/>
    <w:rsid w:val="008962AE"/>
    <w:rsid w:val="00897A07"/>
    <w:rsid w:val="00897CD9"/>
    <w:rsid w:val="00897DD6"/>
    <w:rsid w:val="008A2DDD"/>
    <w:rsid w:val="008A381F"/>
    <w:rsid w:val="008A415B"/>
    <w:rsid w:val="008A4A51"/>
    <w:rsid w:val="008A5CC9"/>
    <w:rsid w:val="008A5EE3"/>
    <w:rsid w:val="008A6198"/>
    <w:rsid w:val="008A78A8"/>
    <w:rsid w:val="008B0C5C"/>
    <w:rsid w:val="008B19C8"/>
    <w:rsid w:val="008B2333"/>
    <w:rsid w:val="008B2754"/>
    <w:rsid w:val="008B2AB0"/>
    <w:rsid w:val="008B2DD8"/>
    <w:rsid w:val="008B43CE"/>
    <w:rsid w:val="008B4675"/>
    <w:rsid w:val="008B53FE"/>
    <w:rsid w:val="008B54AE"/>
    <w:rsid w:val="008B6D52"/>
    <w:rsid w:val="008C0ACC"/>
    <w:rsid w:val="008C1236"/>
    <w:rsid w:val="008C38B9"/>
    <w:rsid w:val="008C3A5C"/>
    <w:rsid w:val="008C3B62"/>
    <w:rsid w:val="008C3EAA"/>
    <w:rsid w:val="008C48F3"/>
    <w:rsid w:val="008C49E3"/>
    <w:rsid w:val="008C7C6D"/>
    <w:rsid w:val="008C7CF9"/>
    <w:rsid w:val="008D07DE"/>
    <w:rsid w:val="008D0DAA"/>
    <w:rsid w:val="008D1840"/>
    <w:rsid w:val="008D284A"/>
    <w:rsid w:val="008D2A02"/>
    <w:rsid w:val="008D2D2C"/>
    <w:rsid w:val="008D35AF"/>
    <w:rsid w:val="008D3B16"/>
    <w:rsid w:val="008D41E7"/>
    <w:rsid w:val="008D43A1"/>
    <w:rsid w:val="008D516A"/>
    <w:rsid w:val="008D7152"/>
    <w:rsid w:val="008D7D8D"/>
    <w:rsid w:val="008E0FEE"/>
    <w:rsid w:val="008E2E1B"/>
    <w:rsid w:val="008E372E"/>
    <w:rsid w:val="008E39DD"/>
    <w:rsid w:val="008E39EB"/>
    <w:rsid w:val="008E5440"/>
    <w:rsid w:val="008E68E9"/>
    <w:rsid w:val="008E6D93"/>
    <w:rsid w:val="008E7CF7"/>
    <w:rsid w:val="008F06D2"/>
    <w:rsid w:val="008F13B1"/>
    <w:rsid w:val="008F27DB"/>
    <w:rsid w:val="008F32D6"/>
    <w:rsid w:val="008F352E"/>
    <w:rsid w:val="008F4F70"/>
    <w:rsid w:val="008F637A"/>
    <w:rsid w:val="008F6823"/>
    <w:rsid w:val="008F6F5B"/>
    <w:rsid w:val="008F7054"/>
    <w:rsid w:val="008F788C"/>
    <w:rsid w:val="00900840"/>
    <w:rsid w:val="00900855"/>
    <w:rsid w:val="00900C4B"/>
    <w:rsid w:val="00901028"/>
    <w:rsid w:val="00901214"/>
    <w:rsid w:val="00901C1D"/>
    <w:rsid w:val="009028A6"/>
    <w:rsid w:val="00903ACD"/>
    <w:rsid w:val="009041E8"/>
    <w:rsid w:val="00904339"/>
    <w:rsid w:val="009045F5"/>
    <w:rsid w:val="009047F4"/>
    <w:rsid w:val="00904AC0"/>
    <w:rsid w:val="0090533F"/>
    <w:rsid w:val="0090715D"/>
    <w:rsid w:val="0091097A"/>
    <w:rsid w:val="00910B7F"/>
    <w:rsid w:val="00911BB2"/>
    <w:rsid w:val="00911CE6"/>
    <w:rsid w:val="00911F04"/>
    <w:rsid w:val="00912B7F"/>
    <w:rsid w:val="00916009"/>
    <w:rsid w:val="009165E9"/>
    <w:rsid w:val="009165FD"/>
    <w:rsid w:val="009172BE"/>
    <w:rsid w:val="00922A23"/>
    <w:rsid w:val="009237FD"/>
    <w:rsid w:val="00924C54"/>
    <w:rsid w:val="00924E8D"/>
    <w:rsid w:val="009257A8"/>
    <w:rsid w:val="00926E25"/>
    <w:rsid w:val="00930753"/>
    <w:rsid w:val="009307FB"/>
    <w:rsid w:val="00930C5D"/>
    <w:rsid w:val="009318B8"/>
    <w:rsid w:val="00931E3A"/>
    <w:rsid w:val="00932877"/>
    <w:rsid w:val="009345D0"/>
    <w:rsid w:val="009345EE"/>
    <w:rsid w:val="00934C23"/>
    <w:rsid w:val="00934D38"/>
    <w:rsid w:val="0093606A"/>
    <w:rsid w:val="00941B10"/>
    <w:rsid w:val="00943F04"/>
    <w:rsid w:val="0094666E"/>
    <w:rsid w:val="00947DA9"/>
    <w:rsid w:val="00950DA7"/>
    <w:rsid w:val="00950FEA"/>
    <w:rsid w:val="009512FA"/>
    <w:rsid w:val="009519F9"/>
    <w:rsid w:val="00951AEB"/>
    <w:rsid w:val="00953EAC"/>
    <w:rsid w:val="00954B14"/>
    <w:rsid w:val="009555FD"/>
    <w:rsid w:val="0095605E"/>
    <w:rsid w:val="0095702C"/>
    <w:rsid w:val="0095784F"/>
    <w:rsid w:val="00960327"/>
    <w:rsid w:val="00961CB0"/>
    <w:rsid w:val="009623BF"/>
    <w:rsid w:val="00962DBE"/>
    <w:rsid w:val="00963D9F"/>
    <w:rsid w:val="00964723"/>
    <w:rsid w:val="00964A9C"/>
    <w:rsid w:val="00965027"/>
    <w:rsid w:val="00966D55"/>
    <w:rsid w:val="0096797E"/>
    <w:rsid w:val="00967F48"/>
    <w:rsid w:val="00970127"/>
    <w:rsid w:val="00971A6E"/>
    <w:rsid w:val="009734B9"/>
    <w:rsid w:val="00974E66"/>
    <w:rsid w:val="00974F2D"/>
    <w:rsid w:val="009752A0"/>
    <w:rsid w:val="009759DF"/>
    <w:rsid w:val="00976A3B"/>
    <w:rsid w:val="00976FC8"/>
    <w:rsid w:val="009775B7"/>
    <w:rsid w:val="00977F7E"/>
    <w:rsid w:val="009802B4"/>
    <w:rsid w:val="00980667"/>
    <w:rsid w:val="009810E2"/>
    <w:rsid w:val="0098128E"/>
    <w:rsid w:val="009818DC"/>
    <w:rsid w:val="00981A9E"/>
    <w:rsid w:val="00981FD7"/>
    <w:rsid w:val="00982B50"/>
    <w:rsid w:val="00982E70"/>
    <w:rsid w:val="00983C5D"/>
    <w:rsid w:val="009853EC"/>
    <w:rsid w:val="009857A8"/>
    <w:rsid w:val="009864D5"/>
    <w:rsid w:val="0098684A"/>
    <w:rsid w:val="00987C5E"/>
    <w:rsid w:val="00987EDB"/>
    <w:rsid w:val="009902CD"/>
    <w:rsid w:val="00990F15"/>
    <w:rsid w:val="009923C5"/>
    <w:rsid w:val="009927B5"/>
    <w:rsid w:val="009927DA"/>
    <w:rsid w:val="00993C2B"/>
    <w:rsid w:val="00993E69"/>
    <w:rsid w:val="00994854"/>
    <w:rsid w:val="00994F3C"/>
    <w:rsid w:val="009959D6"/>
    <w:rsid w:val="009969FC"/>
    <w:rsid w:val="009977F7"/>
    <w:rsid w:val="009A0201"/>
    <w:rsid w:val="009A2864"/>
    <w:rsid w:val="009A2C34"/>
    <w:rsid w:val="009A37D8"/>
    <w:rsid w:val="009A43C8"/>
    <w:rsid w:val="009A5335"/>
    <w:rsid w:val="009A5B7B"/>
    <w:rsid w:val="009A5C6C"/>
    <w:rsid w:val="009A682D"/>
    <w:rsid w:val="009A6B53"/>
    <w:rsid w:val="009B3E4F"/>
    <w:rsid w:val="009B4CC9"/>
    <w:rsid w:val="009B6246"/>
    <w:rsid w:val="009B6DA5"/>
    <w:rsid w:val="009B70F9"/>
    <w:rsid w:val="009B7303"/>
    <w:rsid w:val="009C00D0"/>
    <w:rsid w:val="009C00D9"/>
    <w:rsid w:val="009C01F9"/>
    <w:rsid w:val="009C0C0C"/>
    <w:rsid w:val="009C1A54"/>
    <w:rsid w:val="009C1FD1"/>
    <w:rsid w:val="009C25AF"/>
    <w:rsid w:val="009C310F"/>
    <w:rsid w:val="009C3C51"/>
    <w:rsid w:val="009C5243"/>
    <w:rsid w:val="009C5ADA"/>
    <w:rsid w:val="009C5B32"/>
    <w:rsid w:val="009C683E"/>
    <w:rsid w:val="009C797F"/>
    <w:rsid w:val="009D0CFB"/>
    <w:rsid w:val="009D11F1"/>
    <w:rsid w:val="009D214C"/>
    <w:rsid w:val="009D2F8E"/>
    <w:rsid w:val="009D35DD"/>
    <w:rsid w:val="009D4240"/>
    <w:rsid w:val="009D4CE8"/>
    <w:rsid w:val="009D57CC"/>
    <w:rsid w:val="009D5B78"/>
    <w:rsid w:val="009D5C22"/>
    <w:rsid w:val="009D7238"/>
    <w:rsid w:val="009E0038"/>
    <w:rsid w:val="009E0248"/>
    <w:rsid w:val="009E03E6"/>
    <w:rsid w:val="009E07C8"/>
    <w:rsid w:val="009E0D80"/>
    <w:rsid w:val="009E0F48"/>
    <w:rsid w:val="009E1347"/>
    <w:rsid w:val="009E2C72"/>
    <w:rsid w:val="009E570E"/>
    <w:rsid w:val="009E57E4"/>
    <w:rsid w:val="009E7361"/>
    <w:rsid w:val="009F0725"/>
    <w:rsid w:val="009F0822"/>
    <w:rsid w:val="009F0AF7"/>
    <w:rsid w:val="009F1FF1"/>
    <w:rsid w:val="009F2018"/>
    <w:rsid w:val="009F2528"/>
    <w:rsid w:val="009F364F"/>
    <w:rsid w:val="009F42B7"/>
    <w:rsid w:val="009F5C5D"/>
    <w:rsid w:val="009F5DAB"/>
    <w:rsid w:val="009F5E61"/>
    <w:rsid w:val="009F625F"/>
    <w:rsid w:val="009F672C"/>
    <w:rsid w:val="009F744A"/>
    <w:rsid w:val="00A01019"/>
    <w:rsid w:val="00A0125E"/>
    <w:rsid w:val="00A02B19"/>
    <w:rsid w:val="00A03249"/>
    <w:rsid w:val="00A03367"/>
    <w:rsid w:val="00A036D3"/>
    <w:rsid w:val="00A03CE9"/>
    <w:rsid w:val="00A04331"/>
    <w:rsid w:val="00A04A33"/>
    <w:rsid w:val="00A0546C"/>
    <w:rsid w:val="00A06310"/>
    <w:rsid w:val="00A066FC"/>
    <w:rsid w:val="00A068CC"/>
    <w:rsid w:val="00A06E03"/>
    <w:rsid w:val="00A10315"/>
    <w:rsid w:val="00A10498"/>
    <w:rsid w:val="00A1194E"/>
    <w:rsid w:val="00A11E1F"/>
    <w:rsid w:val="00A12896"/>
    <w:rsid w:val="00A12E34"/>
    <w:rsid w:val="00A13382"/>
    <w:rsid w:val="00A1372B"/>
    <w:rsid w:val="00A16289"/>
    <w:rsid w:val="00A2132C"/>
    <w:rsid w:val="00A222BE"/>
    <w:rsid w:val="00A22DA9"/>
    <w:rsid w:val="00A24072"/>
    <w:rsid w:val="00A241CD"/>
    <w:rsid w:val="00A24CCC"/>
    <w:rsid w:val="00A25295"/>
    <w:rsid w:val="00A253AB"/>
    <w:rsid w:val="00A2627E"/>
    <w:rsid w:val="00A26C2C"/>
    <w:rsid w:val="00A26E62"/>
    <w:rsid w:val="00A30A82"/>
    <w:rsid w:val="00A311AD"/>
    <w:rsid w:val="00A33190"/>
    <w:rsid w:val="00A337D8"/>
    <w:rsid w:val="00A33814"/>
    <w:rsid w:val="00A348A2"/>
    <w:rsid w:val="00A4090A"/>
    <w:rsid w:val="00A4198C"/>
    <w:rsid w:val="00A41FC7"/>
    <w:rsid w:val="00A42242"/>
    <w:rsid w:val="00A4308B"/>
    <w:rsid w:val="00A44ED3"/>
    <w:rsid w:val="00A454D9"/>
    <w:rsid w:val="00A46357"/>
    <w:rsid w:val="00A467BA"/>
    <w:rsid w:val="00A47A98"/>
    <w:rsid w:val="00A47AAF"/>
    <w:rsid w:val="00A47FC5"/>
    <w:rsid w:val="00A50139"/>
    <w:rsid w:val="00A52072"/>
    <w:rsid w:val="00A53936"/>
    <w:rsid w:val="00A53BB6"/>
    <w:rsid w:val="00A54513"/>
    <w:rsid w:val="00A56914"/>
    <w:rsid w:val="00A61456"/>
    <w:rsid w:val="00A62ADF"/>
    <w:rsid w:val="00A62C07"/>
    <w:rsid w:val="00A63B0D"/>
    <w:rsid w:val="00A65275"/>
    <w:rsid w:val="00A6534C"/>
    <w:rsid w:val="00A65415"/>
    <w:rsid w:val="00A66687"/>
    <w:rsid w:val="00A669D6"/>
    <w:rsid w:val="00A67B02"/>
    <w:rsid w:val="00A67E11"/>
    <w:rsid w:val="00A67FA1"/>
    <w:rsid w:val="00A7076F"/>
    <w:rsid w:val="00A70E46"/>
    <w:rsid w:val="00A71242"/>
    <w:rsid w:val="00A733B3"/>
    <w:rsid w:val="00A73640"/>
    <w:rsid w:val="00A73BA0"/>
    <w:rsid w:val="00A74531"/>
    <w:rsid w:val="00A74966"/>
    <w:rsid w:val="00A759A3"/>
    <w:rsid w:val="00A77E7F"/>
    <w:rsid w:val="00A80D3B"/>
    <w:rsid w:val="00A8104D"/>
    <w:rsid w:val="00A81839"/>
    <w:rsid w:val="00A82B12"/>
    <w:rsid w:val="00A831DC"/>
    <w:rsid w:val="00A83844"/>
    <w:rsid w:val="00A84B7A"/>
    <w:rsid w:val="00A86C79"/>
    <w:rsid w:val="00A86CC1"/>
    <w:rsid w:val="00A87426"/>
    <w:rsid w:val="00A87F76"/>
    <w:rsid w:val="00A90B5F"/>
    <w:rsid w:val="00A91310"/>
    <w:rsid w:val="00A92038"/>
    <w:rsid w:val="00A924FD"/>
    <w:rsid w:val="00A92950"/>
    <w:rsid w:val="00A92D05"/>
    <w:rsid w:val="00A94389"/>
    <w:rsid w:val="00A947B6"/>
    <w:rsid w:val="00A95AC1"/>
    <w:rsid w:val="00A95BE0"/>
    <w:rsid w:val="00A9749A"/>
    <w:rsid w:val="00A97E4A"/>
    <w:rsid w:val="00AA0E6D"/>
    <w:rsid w:val="00AA1258"/>
    <w:rsid w:val="00AA133E"/>
    <w:rsid w:val="00AA1E9E"/>
    <w:rsid w:val="00AA5E66"/>
    <w:rsid w:val="00AA6347"/>
    <w:rsid w:val="00AA64EA"/>
    <w:rsid w:val="00AA7365"/>
    <w:rsid w:val="00AA7CD5"/>
    <w:rsid w:val="00AB03D3"/>
    <w:rsid w:val="00AB0522"/>
    <w:rsid w:val="00AB05F2"/>
    <w:rsid w:val="00AB0A33"/>
    <w:rsid w:val="00AB0E84"/>
    <w:rsid w:val="00AB29CE"/>
    <w:rsid w:val="00AB43A2"/>
    <w:rsid w:val="00AB46B7"/>
    <w:rsid w:val="00AB4A05"/>
    <w:rsid w:val="00AB5F9C"/>
    <w:rsid w:val="00AB6236"/>
    <w:rsid w:val="00AC0570"/>
    <w:rsid w:val="00AC0802"/>
    <w:rsid w:val="00AC10D4"/>
    <w:rsid w:val="00AC1269"/>
    <w:rsid w:val="00AC1710"/>
    <w:rsid w:val="00AC21B6"/>
    <w:rsid w:val="00AC35C8"/>
    <w:rsid w:val="00AC3E9F"/>
    <w:rsid w:val="00AC5BD3"/>
    <w:rsid w:val="00AC6436"/>
    <w:rsid w:val="00AC6837"/>
    <w:rsid w:val="00AC6CE0"/>
    <w:rsid w:val="00AC70E6"/>
    <w:rsid w:val="00AC7519"/>
    <w:rsid w:val="00AD45D9"/>
    <w:rsid w:val="00AE1E3C"/>
    <w:rsid w:val="00AE4CB0"/>
    <w:rsid w:val="00AE4E8D"/>
    <w:rsid w:val="00AE50AB"/>
    <w:rsid w:val="00AE59B9"/>
    <w:rsid w:val="00AE6956"/>
    <w:rsid w:val="00AE6B9D"/>
    <w:rsid w:val="00AE7AA2"/>
    <w:rsid w:val="00AE7ABA"/>
    <w:rsid w:val="00AF3038"/>
    <w:rsid w:val="00AF3584"/>
    <w:rsid w:val="00AF3BF2"/>
    <w:rsid w:val="00AF493C"/>
    <w:rsid w:val="00AF4EF6"/>
    <w:rsid w:val="00AF5CFB"/>
    <w:rsid w:val="00AF64F2"/>
    <w:rsid w:val="00AF7457"/>
    <w:rsid w:val="00AF7FEC"/>
    <w:rsid w:val="00B00031"/>
    <w:rsid w:val="00B00BF3"/>
    <w:rsid w:val="00B00D4D"/>
    <w:rsid w:val="00B0261F"/>
    <w:rsid w:val="00B03097"/>
    <w:rsid w:val="00B04219"/>
    <w:rsid w:val="00B053D6"/>
    <w:rsid w:val="00B06100"/>
    <w:rsid w:val="00B063E3"/>
    <w:rsid w:val="00B0717B"/>
    <w:rsid w:val="00B07774"/>
    <w:rsid w:val="00B115B1"/>
    <w:rsid w:val="00B11E5B"/>
    <w:rsid w:val="00B12214"/>
    <w:rsid w:val="00B12644"/>
    <w:rsid w:val="00B1308F"/>
    <w:rsid w:val="00B134C7"/>
    <w:rsid w:val="00B140EF"/>
    <w:rsid w:val="00B156C0"/>
    <w:rsid w:val="00B15D69"/>
    <w:rsid w:val="00B15DB8"/>
    <w:rsid w:val="00B16028"/>
    <w:rsid w:val="00B16617"/>
    <w:rsid w:val="00B16BD7"/>
    <w:rsid w:val="00B17492"/>
    <w:rsid w:val="00B2012D"/>
    <w:rsid w:val="00B20238"/>
    <w:rsid w:val="00B213FB"/>
    <w:rsid w:val="00B22E37"/>
    <w:rsid w:val="00B2388E"/>
    <w:rsid w:val="00B244B1"/>
    <w:rsid w:val="00B248FE"/>
    <w:rsid w:val="00B24BE2"/>
    <w:rsid w:val="00B26AB3"/>
    <w:rsid w:val="00B32C3A"/>
    <w:rsid w:val="00B33BBB"/>
    <w:rsid w:val="00B379C0"/>
    <w:rsid w:val="00B40974"/>
    <w:rsid w:val="00B455B5"/>
    <w:rsid w:val="00B45DF8"/>
    <w:rsid w:val="00B46756"/>
    <w:rsid w:val="00B46EAD"/>
    <w:rsid w:val="00B50140"/>
    <w:rsid w:val="00B51519"/>
    <w:rsid w:val="00B52A06"/>
    <w:rsid w:val="00B53F2B"/>
    <w:rsid w:val="00B54DA6"/>
    <w:rsid w:val="00B54EEC"/>
    <w:rsid w:val="00B554AF"/>
    <w:rsid w:val="00B56F7B"/>
    <w:rsid w:val="00B60DAF"/>
    <w:rsid w:val="00B60E42"/>
    <w:rsid w:val="00B615B5"/>
    <w:rsid w:val="00B61BC2"/>
    <w:rsid w:val="00B63005"/>
    <w:rsid w:val="00B65663"/>
    <w:rsid w:val="00B65A6F"/>
    <w:rsid w:val="00B66645"/>
    <w:rsid w:val="00B66A02"/>
    <w:rsid w:val="00B673BA"/>
    <w:rsid w:val="00B67AF2"/>
    <w:rsid w:val="00B67C19"/>
    <w:rsid w:val="00B71A8C"/>
    <w:rsid w:val="00B72118"/>
    <w:rsid w:val="00B73733"/>
    <w:rsid w:val="00B764AA"/>
    <w:rsid w:val="00B766CE"/>
    <w:rsid w:val="00B769A8"/>
    <w:rsid w:val="00B770B8"/>
    <w:rsid w:val="00B7791A"/>
    <w:rsid w:val="00B8103E"/>
    <w:rsid w:val="00B82389"/>
    <w:rsid w:val="00B828C2"/>
    <w:rsid w:val="00B8498C"/>
    <w:rsid w:val="00B84D71"/>
    <w:rsid w:val="00B852E1"/>
    <w:rsid w:val="00B854A0"/>
    <w:rsid w:val="00B85641"/>
    <w:rsid w:val="00B86E7E"/>
    <w:rsid w:val="00B90D17"/>
    <w:rsid w:val="00B91A4F"/>
    <w:rsid w:val="00B91A5B"/>
    <w:rsid w:val="00B931CF"/>
    <w:rsid w:val="00B97AAF"/>
    <w:rsid w:val="00B97F1C"/>
    <w:rsid w:val="00BA56BD"/>
    <w:rsid w:val="00BA5CB0"/>
    <w:rsid w:val="00BA623D"/>
    <w:rsid w:val="00BA7DA2"/>
    <w:rsid w:val="00BB01FF"/>
    <w:rsid w:val="00BB17F8"/>
    <w:rsid w:val="00BB1CBD"/>
    <w:rsid w:val="00BB2D4F"/>
    <w:rsid w:val="00BB3109"/>
    <w:rsid w:val="00BB4402"/>
    <w:rsid w:val="00BB4F9D"/>
    <w:rsid w:val="00BB52AE"/>
    <w:rsid w:val="00BB5B11"/>
    <w:rsid w:val="00BB6490"/>
    <w:rsid w:val="00BB6B9D"/>
    <w:rsid w:val="00BB7707"/>
    <w:rsid w:val="00BB78A8"/>
    <w:rsid w:val="00BB7EC1"/>
    <w:rsid w:val="00BC0B1B"/>
    <w:rsid w:val="00BC35B1"/>
    <w:rsid w:val="00BC5FA3"/>
    <w:rsid w:val="00BD178C"/>
    <w:rsid w:val="00BD496D"/>
    <w:rsid w:val="00BD5092"/>
    <w:rsid w:val="00BD51A3"/>
    <w:rsid w:val="00BD524F"/>
    <w:rsid w:val="00BD5630"/>
    <w:rsid w:val="00BD60C1"/>
    <w:rsid w:val="00BD6A38"/>
    <w:rsid w:val="00BD7050"/>
    <w:rsid w:val="00BD7BBB"/>
    <w:rsid w:val="00BE0810"/>
    <w:rsid w:val="00BE094A"/>
    <w:rsid w:val="00BE09F0"/>
    <w:rsid w:val="00BE1775"/>
    <w:rsid w:val="00BE1BFB"/>
    <w:rsid w:val="00BE1D2A"/>
    <w:rsid w:val="00BE1E6E"/>
    <w:rsid w:val="00BE2C59"/>
    <w:rsid w:val="00BE2E98"/>
    <w:rsid w:val="00BE4FCB"/>
    <w:rsid w:val="00BE50F3"/>
    <w:rsid w:val="00BE540C"/>
    <w:rsid w:val="00BE69F3"/>
    <w:rsid w:val="00BE6A10"/>
    <w:rsid w:val="00BF0793"/>
    <w:rsid w:val="00BF1CBA"/>
    <w:rsid w:val="00BF2C39"/>
    <w:rsid w:val="00BF2F14"/>
    <w:rsid w:val="00BF6233"/>
    <w:rsid w:val="00BF7A53"/>
    <w:rsid w:val="00C005D4"/>
    <w:rsid w:val="00C0084A"/>
    <w:rsid w:val="00C00DB0"/>
    <w:rsid w:val="00C033B4"/>
    <w:rsid w:val="00C03407"/>
    <w:rsid w:val="00C03C90"/>
    <w:rsid w:val="00C0456A"/>
    <w:rsid w:val="00C04EB8"/>
    <w:rsid w:val="00C0631A"/>
    <w:rsid w:val="00C070C3"/>
    <w:rsid w:val="00C07117"/>
    <w:rsid w:val="00C07907"/>
    <w:rsid w:val="00C07DA9"/>
    <w:rsid w:val="00C1219C"/>
    <w:rsid w:val="00C128C2"/>
    <w:rsid w:val="00C12D44"/>
    <w:rsid w:val="00C1349D"/>
    <w:rsid w:val="00C1386C"/>
    <w:rsid w:val="00C1386D"/>
    <w:rsid w:val="00C142D7"/>
    <w:rsid w:val="00C14F14"/>
    <w:rsid w:val="00C169B6"/>
    <w:rsid w:val="00C16F8F"/>
    <w:rsid w:val="00C1737A"/>
    <w:rsid w:val="00C174F0"/>
    <w:rsid w:val="00C177E2"/>
    <w:rsid w:val="00C17CE3"/>
    <w:rsid w:val="00C2080D"/>
    <w:rsid w:val="00C20D16"/>
    <w:rsid w:val="00C2160E"/>
    <w:rsid w:val="00C2267D"/>
    <w:rsid w:val="00C22B4A"/>
    <w:rsid w:val="00C23A40"/>
    <w:rsid w:val="00C23CD7"/>
    <w:rsid w:val="00C24731"/>
    <w:rsid w:val="00C24CBD"/>
    <w:rsid w:val="00C25D10"/>
    <w:rsid w:val="00C2671D"/>
    <w:rsid w:val="00C27C44"/>
    <w:rsid w:val="00C329C4"/>
    <w:rsid w:val="00C332FB"/>
    <w:rsid w:val="00C348F5"/>
    <w:rsid w:val="00C34921"/>
    <w:rsid w:val="00C36C85"/>
    <w:rsid w:val="00C3712C"/>
    <w:rsid w:val="00C37E4D"/>
    <w:rsid w:val="00C40053"/>
    <w:rsid w:val="00C40C8D"/>
    <w:rsid w:val="00C43A33"/>
    <w:rsid w:val="00C4512C"/>
    <w:rsid w:val="00C45F48"/>
    <w:rsid w:val="00C46508"/>
    <w:rsid w:val="00C46EC6"/>
    <w:rsid w:val="00C474B0"/>
    <w:rsid w:val="00C50107"/>
    <w:rsid w:val="00C508D9"/>
    <w:rsid w:val="00C50BC9"/>
    <w:rsid w:val="00C51CAC"/>
    <w:rsid w:val="00C52573"/>
    <w:rsid w:val="00C52A31"/>
    <w:rsid w:val="00C5405B"/>
    <w:rsid w:val="00C54374"/>
    <w:rsid w:val="00C543A0"/>
    <w:rsid w:val="00C5564D"/>
    <w:rsid w:val="00C6056E"/>
    <w:rsid w:val="00C61C63"/>
    <w:rsid w:val="00C622BC"/>
    <w:rsid w:val="00C62319"/>
    <w:rsid w:val="00C623BC"/>
    <w:rsid w:val="00C62677"/>
    <w:rsid w:val="00C639A5"/>
    <w:rsid w:val="00C63D68"/>
    <w:rsid w:val="00C646E5"/>
    <w:rsid w:val="00C64C9D"/>
    <w:rsid w:val="00C65FAB"/>
    <w:rsid w:val="00C660AF"/>
    <w:rsid w:val="00C66445"/>
    <w:rsid w:val="00C66823"/>
    <w:rsid w:val="00C66885"/>
    <w:rsid w:val="00C670F4"/>
    <w:rsid w:val="00C67E46"/>
    <w:rsid w:val="00C70937"/>
    <w:rsid w:val="00C73145"/>
    <w:rsid w:val="00C73C1D"/>
    <w:rsid w:val="00C76241"/>
    <w:rsid w:val="00C76701"/>
    <w:rsid w:val="00C779D7"/>
    <w:rsid w:val="00C77DD7"/>
    <w:rsid w:val="00C80D5B"/>
    <w:rsid w:val="00C82B89"/>
    <w:rsid w:val="00C82BF4"/>
    <w:rsid w:val="00C83AA0"/>
    <w:rsid w:val="00C8553E"/>
    <w:rsid w:val="00C87336"/>
    <w:rsid w:val="00C87434"/>
    <w:rsid w:val="00C907EF"/>
    <w:rsid w:val="00C90AAE"/>
    <w:rsid w:val="00C937A4"/>
    <w:rsid w:val="00C94035"/>
    <w:rsid w:val="00C95502"/>
    <w:rsid w:val="00C95859"/>
    <w:rsid w:val="00C95F3A"/>
    <w:rsid w:val="00C968FE"/>
    <w:rsid w:val="00CA081F"/>
    <w:rsid w:val="00CA09BC"/>
    <w:rsid w:val="00CA19EA"/>
    <w:rsid w:val="00CA2B92"/>
    <w:rsid w:val="00CA2F14"/>
    <w:rsid w:val="00CA4036"/>
    <w:rsid w:val="00CA51C6"/>
    <w:rsid w:val="00CA553D"/>
    <w:rsid w:val="00CA5B7A"/>
    <w:rsid w:val="00CA6FC6"/>
    <w:rsid w:val="00CA76C2"/>
    <w:rsid w:val="00CB1C75"/>
    <w:rsid w:val="00CB1FF9"/>
    <w:rsid w:val="00CB2E1D"/>
    <w:rsid w:val="00CB33B2"/>
    <w:rsid w:val="00CB5B9C"/>
    <w:rsid w:val="00CB6614"/>
    <w:rsid w:val="00CB674D"/>
    <w:rsid w:val="00CB6A47"/>
    <w:rsid w:val="00CB7083"/>
    <w:rsid w:val="00CB7C80"/>
    <w:rsid w:val="00CC0DEB"/>
    <w:rsid w:val="00CC1207"/>
    <w:rsid w:val="00CC1635"/>
    <w:rsid w:val="00CC17BD"/>
    <w:rsid w:val="00CC238D"/>
    <w:rsid w:val="00CC2938"/>
    <w:rsid w:val="00CC29F2"/>
    <w:rsid w:val="00CC2BDC"/>
    <w:rsid w:val="00CC2D1D"/>
    <w:rsid w:val="00CC3AE4"/>
    <w:rsid w:val="00CC3B8B"/>
    <w:rsid w:val="00CC448A"/>
    <w:rsid w:val="00CC64A8"/>
    <w:rsid w:val="00CC705F"/>
    <w:rsid w:val="00CC776C"/>
    <w:rsid w:val="00CC7D96"/>
    <w:rsid w:val="00CC7F53"/>
    <w:rsid w:val="00CD002E"/>
    <w:rsid w:val="00CD1D25"/>
    <w:rsid w:val="00CD3D59"/>
    <w:rsid w:val="00CD3ED0"/>
    <w:rsid w:val="00CD6BB2"/>
    <w:rsid w:val="00CD6BC1"/>
    <w:rsid w:val="00CD72FB"/>
    <w:rsid w:val="00CD7976"/>
    <w:rsid w:val="00CE0BA3"/>
    <w:rsid w:val="00CE1D1B"/>
    <w:rsid w:val="00CE1FBD"/>
    <w:rsid w:val="00CE2B97"/>
    <w:rsid w:val="00CE5A6E"/>
    <w:rsid w:val="00CE6714"/>
    <w:rsid w:val="00CE79B5"/>
    <w:rsid w:val="00CF0886"/>
    <w:rsid w:val="00CF1DAF"/>
    <w:rsid w:val="00CF2106"/>
    <w:rsid w:val="00CF223B"/>
    <w:rsid w:val="00CF38D6"/>
    <w:rsid w:val="00CF4254"/>
    <w:rsid w:val="00CF6CF8"/>
    <w:rsid w:val="00CF70C8"/>
    <w:rsid w:val="00D012AB"/>
    <w:rsid w:val="00D066E2"/>
    <w:rsid w:val="00D06839"/>
    <w:rsid w:val="00D0716B"/>
    <w:rsid w:val="00D103A3"/>
    <w:rsid w:val="00D110F6"/>
    <w:rsid w:val="00D11817"/>
    <w:rsid w:val="00D140DC"/>
    <w:rsid w:val="00D141E8"/>
    <w:rsid w:val="00D1429D"/>
    <w:rsid w:val="00D142EF"/>
    <w:rsid w:val="00D14938"/>
    <w:rsid w:val="00D153FB"/>
    <w:rsid w:val="00D16389"/>
    <w:rsid w:val="00D16E3D"/>
    <w:rsid w:val="00D17241"/>
    <w:rsid w:val="00D1739E"/>
    <w:rsid w:val="00D17BA8"/>
    <w:rsid w:val="00D2121E"/>
    <w:rsid w:val="00D21D0B"/>
    <w:rsid w:val="00D22843"/>
    <w:rsid w:val="00D25E53"/>
    <w:rsid w:val="00D274B6"/>
    <w:rsid w:val="00D275F0"/>
    <w:rsid w:val="00D27864"/>
    <w:rsid w:val="00D30272"/>
    <w:rsid w:val="00D32528"/>
    <w:rsid w:val="00D332C0"/>
    <w:rsid w:val="00D33778"/>
    <w:rsid w:val="00D3377D"/>
    <w:rsid w:val="00D359EE"/>
    <w:rsid w:val="00D35DC6"/>
    <w:rsid w:val="00D35F55"/>
    <w:rsid w:val="00D36009"/>
    <w:rsid w:val="00D3674C"/>
    <w:rsid w:val="00D37CC5"/>
    <w:rsid w:val="00D40DA0"/>
    <w:rsid w:val="00D411D7"/>
    <w:rsid w:val="00D4175B"/>
    <w:rsid w:val="00D41DD3"/>
    <w:rsid w:val="00D41F57"/>
    <w:rsid w:val="00D42198"/>
    <w:rsid w:val="00D4266F"/>
    <w:rsid w:val="00D43CEA"/>
    <w:rsid w:val="00D440E9"/>
    <w:rsid w:val="00D44595"/>
    <w:rsid w:val="00D4513D"/>
    <w:rsid w:val="00D45AED"/>
    <w:rsid w:val="00D500B6"/>
    <w:rsid w:val="00D5112D"/>
    <w:rsid w:val="00D52CAD"/>
    <w:rsid w:val="00D53663"/>
    <w:rsid w:val="00D55AD7"/>
    <w:rsid w:val="00D5663A"/>
    <w:rsid w:val="00D60017"/>
    <w:rsid w:val="00D6023F"/>
    <w:rsid w:val="00D6073A"/>
    <w:rsid w:val="00D62B7D"/>
    <w:rsid w:val="00D62E3D"/>
    <w:rsid w:val="00D63BA4"/>
    <w:rsid w:val="00D64795"/>
    <w:rsid w:val="00D649F0"/>
    <w:rsid w:val="00D65BF4"/>
    <w:rsid w:val="00D67630"/>
    <w:rsid w:val="00D70984"/>
    <w:rsid w:val="00D714DF"/>
    <w:rsid w:val="00D71CEC"/>
    <w:rsid w:val="00D7248E"/>
    <w:rsid w:val="00D72689"/>
    <w:rsid w:val="00D72B1B"/>
    <w:rsid w:val="00D72F69"/>
    <w:rsid w:val="00D738EB"/>
    <w:rsid w:val="00D7445D"/>
    <w:rsid w:val="00D74D70"/>
    <w:rsid w:val="00D771B6"/>
    <w:rsid w:val="00D80F6A"/>
    <w:rsid w:val="00D81797"/>
    <w:rsid w:val="00D817B0"/>
    <w:rsid w:val="00D819CF"/>
    <w:rsid w:val="00D81E9B"/>
    <w:rsid w:val="00D81FFA"/>
    <w:rsid w:val="00D822F9"/>
    <w:rsid w:val="00D8301A"/>
    <w:rsid w:val="00D83676"/>
    <w:rsid w:val="00D84220"/>
    <w:rsid w:val="00D844A8"/>
    <w:rsid w:val="00D85948"/>
    <w:rsid w:val="00D868C9"/>
    <w:rsid w:val="00D86B64"/>
    <w:rsid w:val="00D86B97"/>
    <w:rsid w:val="00D90D7C"/>
    <w:rsid w:val="00D90EB7"/>
    <w:rsid w:val="00D9298B"/>
    <w:rsid w:val="00D930A9"/>
    <w:rsid w:val="00D9428B"/>
    <w:rsid w:val="00D9437F"/>
    <w:rsid w:val="00D94522"/>
    <w:rsid w:val="00D9480C"/>
    <w:rsid w:val="00D94876"/>
    <w:rsid w:val="00D94BA0"/>
    <w:rsid w:val="00D95500"/>
    <w:rsid w:val="00D970FC"/>
    <w:rsid w:val="00D97DBA"/>
    <w:rsid w:val="00D97EAD"/>
    <w:rsid w:val="00DA0123"/>
    <w:rsid w:val="00DA11F4"/>
    <w:rsid w:val="00DA2115"/>
    <w:rsid w:val="00DA29A3"/>
    <w:rsid w:val="00DA30C6"/>
    <w:rsid w:val="00DA351A"/>
    <w:rsid w:val="00DA36E9"/>
    <w:rsid w:val="00DA3831"/>
    <w:rsid w:val="00DA3D67"/>
    <w:rsid w:val="00DA46BD"/>
    <w:rsid w:val="00DA564F"/>
    <w:rsid w:val="00DA6539"/>
    <w:rsid w:val="00DA6806"/>
    <w:rsid w:val="00DA6F04"/>
    <w:rsid w:val="00DA7644"/>
    <w:rsid w:val="00DB1AB2"/>
    <w:rsid w:val="00DB1C46"/>
    <w:rsid w:val="00DB4498"/>
    <w:rsid w:val="00DB4E5C"/>
    <w:rsid w:val="00DB5804"/>
    <w:rsid w:val="00DB5808"/>
    <w:rsid w:val="00DB5D4A"/>
    <w:rsid w:val="00DB678F"/>
    <w:rsid w:val="00DB6DE2"/>
    <w:rsid w:val="00DB7606"/>
    <w:rsid w:val="00DB78CD"/>
    <w:rsid w:val="00DC0E37"/>
    <w:rsid w:val="00DC1665"/>
    <w:rsid w:val="00DC27CF"/>
    <w:rsid w:val="00DC2B8C"/>
    <w:rsid w:val="00DC30FD"/>
    <w:rsid w:val="00DC340F"/>
    <w:rsid w:val="00DC3CCA"/>
    <w:rsid w:val="00DC7465"/>
    <w:rsid w:val="00DD01C0"/>
    <w:rsid w:val="00DD1302"/>
    <w:rsid w:val="00DD138A"/>
    <w:rsid w:val="00DD1BF1"/>
    <w:rsid w:val="00DD1DA1"/>
    <w:rsid w:val="00DD297F"/>
    <w:rsid w:val="00DD2B7B"/>
    <w:rsid w:val="00DD2F10"/>
    <w:rsid w:val="00DD3D30"/>
    <w:rsid w:val="00DD41CD"/>
    <w:rsid w:val="00DD47C2"/>
    <w:rsid w:val="00DD5F2B"/>
    <w:rsid w:val="00DD6D8F"/>
    <w:rsid w:val="00DE161A"/>
    <w:rsid w:val="00DE1E56"/>
    <w:rsid w:val="00DE2D89"/>
    <w:rsid w:val="00DE3042"/>
    <w:rsid w:val="00DE438A"/>
    <w:rsid w:val="00DE4A24"/>
    <w:rsid w:val="00DE4D66"/>
    <w:rsid w:val="00DE5FDD"/>
    <w:rsid w:val="00DE7338"/>
    <w:rsid w:val="00DE783B"/>
    <w:rsid w:val="00DF0839"/>
    <w:rsid w:val="00DF08EB"/>
    <w:rsid w:val="00DF11BB"/>
    <w:rsid w:val="00DF2177"/>
    <w:rsid w:val="00DF290F"/>
    <w:rsid w:val="00DF2E15"/>
    <w:rsid w:val="00DF3196"/>
    <w:rsid w:val="00DF35BC"/>
    <w:rsid w:val="00DF379A"/>
    <w:rsid w:val="00DF7D53"/>
    <w:rsid w:val="00E003F2"/>
    <w:rsid w:val="00E00D20"/>
    <w:rsid w:val="00E011C2"/>
    <w:rsid w:val="00E021A0"/>
    <w:rsid w:val="00E023BF"/>
    <w:rsid w:val="00E027D9"/>
    <w:rsid w:val="00E02B4B"/>
    <w:rsid w:val="00E0355B"/>
    <w:rsid w:val="00E05C99"/>
    <w:rsid w:val="00E06B1E"/>
    <w:rsid w:val="00E07078"/>
    <w:rsid w:val="00E0765A"/>
    <w:rsid w:val="00E07AB4"/>
    <w:rsid w:val="00E07FE5"/>
    <w:rsid w:val="00E07FF0"/>
    <w:rsid w:val="00E10C97"/>
    <w:rsid w:val="00E11EA5"/>
    <w:rsid w:val="00E11FE2"/>
    <w:rsid w:val="00E127C2"/>
    <w:rsid w:val="00E13625"/>
    <w:rsid w:val="00E139A2"/>
    <w:rsid w:val="00E14B50"/>
    <w:rsid w:val="00E15BBD"/>
    <w:rsid w:val="00E167B0"/>
    <w:rsid w:val="00E1697C"/>
    <w:rsid w:val="00E172FD"/>
    <w:rsid w:val="00E1747F"/>
    <w:rsid w:val="00E17BA8"/>
    <w:rsid w:val="00E17E44"/>
    <w:rsid w:val="00E20061"/>
    <w:rsid w:val="00E20FB1"/>
    <w:rsid w:val="00E21B4D"/>
    <w:rsid w:val="00E22854"/>
    <w:rsid w:val="00E2290E"/>
    <w:rsid w:val="00E2378A"/>
    <w:rsid w:val="00E24D23"/>
    <w:rsid w:val="00E24EAC"/>
    <w:rsid w:val="00E266C7"/>
    <w:rsid w:val="00E268F3"/>
    <w:rsid w:val="00E2796D"/>
    <w:rsid w:val="00E27A54"/>
    <w:rsid w:val="00E303F3"/>
    <w:rsid w:val="00E30E8B"/>
    <w:rsid w:val="00E317E6"/>
    <w:rsid w:val="00E31FA6"/>
    <w:rsid w:val="00E32C1C"/>
    <w:rsid w:val="00E334B0"/>
    <w:rsid w:val="00E346B4"/>
    <w:rsid w:val="00E34B0C"/>
    <w:rsid w:val="00E34BD9"/>
    <w:rsid w:val="00E34C6C"/>
    <w:rsid w:val="00E35324"/>
    <w:rsid w:val="00E35CEB"/>
    <w:rsid w:val="00E35EC4"/>
    <w:rsid w:val="00E367C0"/>
    <w:rsid w:val="00E36B9D"/>
    <w:rsid w:val="00E377FA"/>
    <w:rsid w:val="00E4079E"/>
    <w:rsid w:val="00E41083"/>
    <w:rsid w:val="00E43574"/>
    <w:rsid w:val="00E43AC0"/>
    <w:rsid w:val="00E44E09"/>
    <w:rsid w:val="00E450D9"/>
    <w:rsid w:val="00E45692"/>
    <w:rsid w:val="00E47044"/>
    <w:rsid w:val="00E475B3"/>
    <w:rsid w:val="00E50A4F"/>
    <w:rsid w:val="00E50BA6"/>
    <w:rsid w:val="00E51BBC"/>
    <w:rsid w:val="00E51D93"/>
    <w:rsid w:val="00E52086"/>
    <w:rsid w:val="00E5287C"/>
    <w:rsid w:val="00E5348D"/>
    <w:rsid w:val="00E54E45"/>
    <w:rsid w:val="00E55A01"/>
    <w:rsid w:val="00E55E13"/>
    <w:rsid w:val="00E57006"/>
    <w:rsid w:val="00E57D96"/>
    <w:rsid w:val="00E600ED"/>
    <w:rsid w:val="00E6231E"/>
    <w:rsid w:val="00E62D7C"/>
    <w:rsid w:val="00E62E4F"/>
    <w:rsid w:val="00E63137"/>
    <w:rsid w:val="00E65074"/>
    <w:rsid w:val="00E6524D"/>
    <w:rsid w:val="00E65B9D"/>
    <w:rsid w:val="00E66663"/>
    <w:rsid w:val="00E70649"/>
    <w:rsid w:val="00E70C46"/>
    <w:rsid w:val="00E71D5A"/>
    <w:rsid w:val="00E7627B"/>
    <w:rsid w:val="00E7655B"/>
    <w:rsid w:val="00E77889"/>
    <w:rsid w:val="00E77E06"/>
    <w:rsid w:val="00E803E0"/>
    <w:rsid w:val="00E81D28"/>
    <w:rsid w:val="00E822E9"/>
    <w:rsid w:val="00E832BC"/>
    <w:rsid w:val="00E843E3"/>
    <w:rsid w:val="00E8474A"/>
    <w:rsid w:val="00E84C02"/>
    <w:rsid w:val="00E84FB0"/>
    <w:rsid w:val="00E856A1"/>
    <w:rsid w:val="00E905B2"/>
    <w:rsid w:val="00E90DB8"/>
    <w:rsid w:val="00E92A03"/>
    <w:rsid w:val="00E93EA0"/>
    <w:rsid w:val="00E94730"/>
    <w:rsid w:val="00E94893"/>
    <w:rsid w:val="00E94ACC"/>
    <w:rsid w:val="00E94FBB"/>
    <w:rsid w:val="00E9541B"/>
    <w:rsid w:val="00E966E3"/>
    <w:rsid w:val="00E96BB2"/>
    <w:rsid w:val="00E97BD9"/>
    <w:rsid w:val="00EA16C4"/>
    <w:rsid w:val="00EA21E0"/>
    <w:rsid w:val="00EA251A"/>
    <w:rsid w:val="00EA2569"/>
    <w:rsid w:val="00EA31D2"/>
    <w:rsid w:val="00EA35E9"/>
    <w:rsid w:val="00EA41C7"/>
    <w:rsid w:val="00EA59F2"/>
    <w:rsid w:val="00EA7322"/>
    <w:rsid w:val="00EA752F"/>
    <w:rsid w:val="00EA7F35"/>
    <w:rsid w:val="00EB0E90"/>
    <w:rsid w:val="00EB1E9C"/>
    <w:rsid w:val="00EB1ED3"/>
    <w:rsid w:val="00EB2520"/>
    <w:rsid w:val="00EB27B5"/>
    <w:rsid w:val="00EB2B0E"/>
    <w:rsid w:val="00EB304C"/>
    <w:rsid w:val="00EB34EC"/>
    <w:rsid w:val="00EB4594"/>
    <w:rsid w:val="00EB4A77"/>
    <w:rsid w:val="00EB4DF7"/>
    <w:rsid w:val="00EB598C"/>
    <w:rsid w:val="00EB6151"/>
    <w:rsid w:val="00EB63A5"/>
    <w:rsid w:val="00EC1337"/>
    <w:rsid w:val="00EC1F38"/>
    <w:rsid w:val="00EC4C0D"/>
    <w:rsid w:val="00EC5304"/>
    <w:rsid w:val="00EC5DE0"/>
    <w:rsid w:val="00EC662C"/>
    <w:rsid w:val="00EC6C65"/>
    <w:rsid w:val="00EC787D"/>
    <w:rsid w:val="00EC7EE9"/>
    <w:rsid w:val="00ED0B88"/>
    <w:rsid w:val="00ED1049"/>
    <w:rsid w:val="00ED18EB"/>
    <w:rsid w:val="00ED1E45"/>
    <w:rsid w:val="00ED3E1D"/>
    <w:rsid w:val="00ED4723"/>
    <w:rsid w:val="00ED4AB8"/>
    <w:rsid w:val="00ED7311"/>
    <w:rsid w:val="00EE03BC"/>
    <w:rsid w:val="00EE0F54"/>
    <w:rsid w:val="00EE14E2"/>
    <w:rsid w:val="00EE1E13"/>
    <w:rsid w:val="00EE222F"/>
    <w:rsid w:val="00EE3CD5"/>
    <w:rsid w:val="00EE4121"/>
    <w:rsid w:val="00EE4713"/>
    <w:rsid w:val="00EE4883"/>
    <w:rsid w:val="00EE4BD1"/>
    <w:rsid w:val="00EE4E20"/>
    <w:rsid w:val="00EE5DCA"/>
    <w:rsid w:val="00EE7AE3"/>
    <w:rsid w:val="00EE7BDA"/>
    <w:rsid w:val="00EF0623"/>
    <w:rsid w:val="00EF0A5B"/>
    <w:rsid w:val="00EF1627"/>
    <w:rsid w:val="00EF17CF"/>
    <w:rsid w:val="00EF1ACD"/>
    <w:rsid w:val="00EF1D6F"/>
    <w:rsid w:val="00EF32AB"/>
    <w:rsid w:val="00EF51FA"/>
    <w:rsid w:val="00EF5932"/>
    <w:rsid w:val="00EF601C"/>
    <w:rsid w:val="00F023E4"/>
    <w:rsid w:val="00F0356C"/>
    <w:rsid w:val="00F0484C"/>
    <w:rsid w:val="00F04CF7"/>
    <w:rsid w:val="00F05BB8"/>
    <w:rsid w:val="00F061BA"/>
    <w:rsid w:val="00F06386"/>
    <w:rsid w:val="00F06D4A"/>
    <w:rsid w:val="00F06F3C"/>
    <w:rsid w:val="00F102E9"/>
    <w:rsid w:val="00F10EBE"/>
    <w:rsid w:val="00F11049"/>
    <w:rsid w:val="00F11288"/>
    <w:rsid w:val="00F11749"/>
    <w:rsid w:val="00F135C8"/>
    <w:rsid w:val="00F13660"/>
    <w:rsid w:val="00F146CA"/>
    <w:rsid w:val="00F1575C"/>
    <w:rsid w:val="00F159AC"/>
    <w:rsid w:val="00F15D7E"/>
    <w:rsid w:val="00F16A14"/>
    <w:rsid w:val="00F17AFA"/>
    <w:rsid w:val="00F20FB8"/>
    <w:rsid w:val="00F2389A"/>
    <w:rsid w:val="00F23AA7"/>
    <w:rsid w:val="00F23B53"/>
    <w:rsid w:val="00F24AA9"/>
    <w:rsid w:val="00F27610"/>
    <w:rsid w:val="00F30957"/>
    <w:rsid w:val="00F356EB"/>
    <w:rsid w:val="00F36464"/>
    <w:rsid w:val="00F3678E"/>
    <w:rsid w:val="00F368A1"/>
    <w:rsid w:val="00F36FEE"/>
    <w:rsid w:val="00F414CC"/>
    <w:rsid w:val="00F41685"/>
    <w:rsid w:val="00F4240F"/>
    <w:rsid w:val="00F42C32"/>
    <w:rsid w:val="00F433B5"/>
    <w:rsid w:val="00F43E9C"/>
    <w:rsid w:val="00F45A72"/>
    <w:rsid w:val="00F45C6D"/>
    <w:rsid w:val="00F46419"/>
    <w:rsid w:val="00F4648B"/>
    <w:rsid w:val="00F4649E"/>
    <w:rsid w:val="00F46D7B"/>
    <w:rsid w:val="00F4786A"/>
    <w:rsid w:val="00F51090"/>
    <w:rsid w:val="00F53C8B"/>
    <w:rsid w:val="00F543E5"/>
    <w:rsid w:val="00F556F2"/>
    <w:rsid w:val="00F5579E"/>
    <w:rsid w:val="00F55934"/>
    <w:rsid w:val="00F61552"/>
    <w:rsid w:val="00F625A5"/>
    <w:rsid w:val="00F6263C"/>
    <w:rsid w:val="00F63063"/>
    <w:rsid w:val="00F6329E"/>
    <w:rsid w:val="00F638D5"/>
    <w:rsid w:val="00F64820"/>
    <w:rsid w:val="00F6635D"/>
    <w:rsid w:val="00F66903"/>
    <w:rsid w:val="00F66CAC"/>
    <w:rsid w:val="00F675FC"/>
    <w:rsid w:val="00F679D3"/>
    <w:rsid w:val="00F7013D"/>
    <w:rsid w:val="00F70D4D"/>
    <w:rsid w:val="00F71281"/>
    <w:rsid w:val="00F725AB"/>
    <w:rsid w:val="00F73BD2"/>
    <w:rsid w:val="00F752F0"/>
    <w:rsid w:val="00F75A70"/>
    <w:rsid w:val="00F7768B"/>
    <w:rsid w:val="00F77E22"/>
    <w:rsid w:val="00F804C1"/>
    <w:rsid w:val="00F8073F"/>
    <w:rsid w:val="00F81ABC"/>
    <w:rsid w:val="00F8294C"/>
    <w:rsid w:val="00F82A1D"/>
    <w:rsid w:val="00F82F50"/>
    <w:rsid w:val="00F833BB"/>
    <w:rsid w:val="00F8437F"/>
    <w:rsid w:val="00F84427"/>
    <w:rsid w:val="00F84A07"/>
    <w:rsid w:val="00F858D6"/>
    <w:rsid w:val="00F85E08"/>
    <w:rsid w:val="00F8612B"/>
    <w:rsid w:val="00F873FB"/>
    <w:rsid w:val="00F90D4A"/>
    <w:rsid w:val="00F90ECF"/>
    <w:rsid w:val="00F934F2"/>
    <w:rsid w:val="00F93D00"/>
    <w:rsid w:val="00F93FCE"/>
    <w:rsid w:val="00F94346"/>
    <w:rsid w:val="00F94785"/>
    <w:rsid w:val="00F958EA"/>
    <w:rsid w:val="00F96267"/>
    <w:rsid w:val="00F96562"/>
    <w:rsid w:val="00F96B17"/>
    <w:rsid w:val="00F96F16"/>
    <w:rsid w:val="00F97019"/>
    <w:rsid w:val="00F9724B"/>
    <w:rsid w:val="00F976DF"/>
    <w:rsid w:val="00FA0157"/>
    <w:rsid w:val="00FA01E8"/>
    <w:rsid w:val="00FA1DC6"/>
    <w:rsid w:val="00FA23F8"/>
    <w:rsid w:val="00FA28B9"/>
    <w:rsid w:val="00FA5C72"/>
    <w:rsid w:val="00FA61A0"/>
    <w:rsid w:val="00FA680F"/>
    <w:rsid w:val="00FA6B44"/>
    <w:rsid w:val="00FA6CB2"/>
    <w:rsid w:val="00FA6E73"/>
    <w:rsid w:val="00FB0B0D"/>
    <w:rsid w:val="00FB11CD"/>
    <w:rsid w:val="00FB134A"/>
    <w:rsid w:val="00FB1857"/>
    <w:rsid w:val="00FB1938"/>
    <w:rsid w:val="00FB25EC"/>
    <w:rsid w:val="00FB2B69"/>
    <w:rsid w:val="00FB33ED"/>
    <w:rsid w:val="00FB6757"/>
    <w:rsid w:val="00FB73F5"/>
    <w:rsid w:val="00FB7C99"/>
    <w:rsid w:val="00FC0399"/>
    <w:rsid w:val="00FC0AAE"/>
    <w:rsid w:val="00FC23A8"/>
    <w:rsid w:val="00FC2B00"/>
    <w:rsid w:val="00FC2B34"/>
    <w:rsid w:val="00FC3848"/>
    <w:rsid w:val="00FC39D6"/>
    <w:rsid w:val="00FC42F0"/>
    <w:rsid w:val="00FC4D1E"/>
    <w:rsid w:val="00FC5CA2"/>
    <w:rsid w:val="00FC63F3"/>
    <w:rsid w:val="00FC6CEF"/>
    <w:rsid w:val="00FC7F97"/>
    <w:rsid w:val="00FD05B5"/>
    <w:rsid w:val="00FD1D47"/>
    <w:rsid w:val="00FD23B2"/>
    <w:rsid w:val="00FD2FBF"/>
    <w:rsid w:val="00FD30FF"/>
    <w:rsid w:val="00FD35A2"/>
    <w:rsid w:val="00FD3A79"/>
    <w:rsid w:val="00FD3D93"/>
    <w:rsid w:val="00FD42C9"/>
    <w:rsid w:val="00FD4BEA"/>
    <w:rsid w:val="00FD51DE"/>
    <w:rsid w:val="00FD6416"/>
    <w:rsid w:val="00FE063E"/>
    <w:rsid w:val="00FE0CA0"/>
    <w:rsid w:val="00FE0D86"/>
    <w:rsid w:val="00FE2606"/>
    <w:rsid w:val="00FE38EB"/>
    <w:rsid w:val="00FE4684"/>
    <w:rsid w:val="00FE621A"/>
    <w:rsid w:val="00FE6954"/>
    <w:rsid w:val="00FE6B1E"/>
    <w:rsid w:val="00FF1426"/>
    <w:rsid w:val="00FF15CF"/>
    <w:rsid w:val="00FF2BB5"/>
    <w:rsid w:val="00FF3D89"/>
    <w:rsid w:val="00FF491A"/>
    <w:rsid w:val="00FF50C8"/>
    <w:rsid w:val="00FF532B"/>
    <w:rsid w:val="00FF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7A17D570"/>
  <w15:docId w15:val="{5C13ED5E-7C22-4D91-9B0F-792094C94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Paragraph"/>
    <w:link w:val="Heading1Char"/>
    <w:autoRedefine/>
    <w:uiPriority w:val="9"/>
    <w:qFormat/>
    <w:rsid w:val="00F543E5"/>
    <w:pPr>
      <w:spacing w:before="360" w:after="120"/>
      <w:jc w:val="center"/>
      <w:outlineLvl w:val="0"/>
    </w:pPr>
    <w:rPr>
      <w:b/>
      <w:spacing w:val="20"/>
      <w:sz w:val="26"/>
      <w:szCs w:val="26"/>
    </w:rPr>
  </w:style>
  <w:style w:type="paragraph" w:styleId="Heading2">
    <w:name w:val="heading 2"/>
    <w:basedOn w:val="Paragraph"/>
    <w:next w:val="Paragraph"/>
    <w:link w:val="Heading2Char"/>
    <w:autoRedefine/>
    <w:qFormat/>
    <w:rsid w:val="00ED1049"/>
    <w:pPr>
      <w:keepNext/>
      <w:numPr>
        <w:ilvl w:val="1"/>
        <w:numId w:val="1"/>
      </w:numPr>
      <w:spacing w:before="240" w:after="120" w:line="360" w:lineRule="auto"/>
      <w:jc w:val="left"/>
      <w:outlineLvl w:val="1"/>
    </w:pPr>
    <w:rPr>
      <w:b/>
      <w:bCs/>
      <w:sz w:val="26"/>
      <w:szCs w:val="28"/>
    </w:rPr>
  </w:style>
  <w:style w:type="paragraph" w:styleId="Heading3">
    <w:name w:val="heading 3"/>
    <w:basedOn w:val="Paragraph"/>
    <w:next w:val="Paragraph"/>
    <w:link w:val="Heading3Char"/>
    <w:autoRedefine/>
    <w:qFormat/>
    <w:rsid w:val="00784AA6"/>
    <w:pPr>
      <w:keepNext/>
      <w:numPr>
        <w:ilvl w:val="2"/>
        <w:numId w:val="1"/>
      </w:numPr>
      <w:tabs>
        <w:tab w:val="left" w:pos="900"/>
        <w:tab w:val="left" w:pos="990"/>
      </w:tabs>
      <w:spacing w:before="60" w:after="60" w:line="360" w:lineRule="auto"/>
      <w:outlineLvl w:val="2"/>
    </w:pPr>
    <w:rPr>
      <w:b/>
      <w:sz w:val="26"/>
      <w:szCs w:val="24"/>
    </w:rPr>
  </w:style>
  <w:style w:type="paragraph" w:styleId="Heading4">
    <w:name w:val="heading 4"/>
    <w:basedOn w:val="Paragraph"/>
    <w:next w:val="Paragraph"/>
    <w:qFormat/>
    <w:rsid w:val="003D1962"/>
    <w:pPr>
      <w:keepNext/>
      <w:numPr>
        <w:ilvl w:val="3"/>
        <w:numId w:val="4"/>
      </w:numPr>
      <w:tabs>
        <w:tab w:val="clear" w:pos="864"/>
        <w:tab w:val="num" w:pos="993"/>
      </w:tabs>
      <w:spacing w:before="240"/>
      <w:ind w:left="993" w:hanging="426"/>
      <w:outlineLvl w:val="3"/>
    </w:pPr>
    <w:rPr>
      <w:i/>
      <w:sz w:val="26"/>
    </w:rPr>
  </w:style>
  <w:style w:type="paragraph" w:styleId="Heading5">
    <w:name w:val="heading 5"/>
    <w:basedOn w:val="Paragraph"/>
    <w:next w:val="Paragraph"/>
    <w:qFormat/>
    <w:rsid w:val="003E1AA1"/>
    <w:pPr>
      <w:numPr>
        <w:ilvl w:val="4"/>
        <w:numId w:val="1"/>
      </w:numPr>
      <w:outlineLvl w:val="4"/>
    </w:pPr>
    <w:rPr>
      <w:i/>
    </w:rPr>
  </w:style>
  <w:style w:type="paragraph" w:styleId="Heading6">
    <w:name w:val="heading 6"/>
    <w:basedOn w:val="Normal"/>
    <w:next w:val="Normal"/>
    <w:qFormat/>
    <w:rsid w:val="003E1AA1"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3E1AA1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3E1AA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3E1AA1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pPr>
      <w:spacing w:before="120" w:line="264" w:lineRule="auto"/>
      <w:ind w:firstLine="357"/>
      <w:jc w:val="both"/>
    </w:pPr>
  </w:style>
  <w:style w:type="character" w:customStyle="1" w:styleId="ParagraphChar">
    <w:name w:val="Paragraph Char"/>
    <w:link w:val="Paragraph"/>
    <w:rsid w:val="003C31D3"/>
    <w:rPr>
      <w:sz w:val="24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F543E5"/>
    <w:rPr>
      <w:b/>
      <w:spacing w:val="20"/>
      <w:sz w:val="26"/>
      <w:szCs w:val="26"/>
    </w:rPr>
  </w:style>
  <w:style w:type="character" w:customStyle="1" w:styleId="Heading2Char">
    <w:name w:val="Heading 2 Char"/>
    <w:link w:val="Heading2"/>
    <w:rsid w:val="00ED1049"/>
    <w:rPr>
      <w:b/>
      <w:bCs/>
      <w:sz w:val="26"/>
      <w:szCs w:val="28"/>
    </w:rPr>
  </w:style>
  <w:style w:type="character" w:customStyle="1" w:styleId="Heading3Char">
    <w:name w:val="Heading 3 Char"/>
    <w:link w:val="Heading3"/>
    <w:rsid w:val="00784AA6"/>
    <w:rPr>
      <w:b/>
      <w:sz w:val="26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0D4D"/>
    <w:rPr>
      <w:sz w:val="24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TOC1">
    <w:name w:val="toc 1"/>
    <w:basedOn w:val="Normal"/>
    <w:next w:val="Normal"/>
    <w:autoRedefine/>
    <w:uiPriority w:val="39"/>
    <w:rsid w:val="008E39DD"/>
    <w:pPr>
      <w:tabs>
        <w:tab w:val="left" w:pos="1260"/>
        <w:tab w:val="right" w:leader="dot" w:pos="8910"/>
      </w:tabs>
      <w:spacing w:before="120" w:line="360" w:lineRule="auto"/>
      <w:ind w:left="1531" w:hanging="1531"/>
    </w:pPr>
    <w:rPr>
      <w:b/>
      <w:caps/>
      <w:noProof/>
      <w:sz w:val="26"/>
    </w:rPr>
  </w:style>
  <w:style w:type="paragraph" w:styleId="TOC2">
    <w:name w:val="toc 2"/>
    <w:basedOn w:val="Normal"/>
    <w:next w:val="Normal"/>
    <w:autoRedefine/>
    <w:uiPriority w:val="39"/>
    <w:rsid w:val="00F833BB"/>
    <w:pPr>
      <w:tabs>
        <w:tab w:val="left" w:pos="960"/>
        <w:tab w:val="right" w:leader="dot" w:pos="8910"/>
      </w:tabs>
      <w:spacing w:before="60"/>
      <w:ind w:left="288"/>
    </w:pPr>
    <w:rPr>
      <w:noProof/>
      <w:sz w:val="26"/>
    </w:rPr>
  </w:style>
  <w:style w:type="paragraph" w:styleId="TOC3">
    <w:name w:val="toc 3"/>
    <w:basedOn w:val="Normal"/>
    <w:next w:val="Normal"/>
    <w:uiPriority w:val="39"/>
    <w:rsid w:val="00436578"/>
    <w:pPr>
      <w:tabs>
        <w:tab w:val="right" w:leader="dot" w:pos="8908"/>
      </w:tabs>
      <w:ind w:left="709"/>
    </w:pPr>
    <w:rPr>
      <w:noProof/>
      <w:sz w:val="26"/>
    </w:rPr>
  </w:style>
  <w:style w:type="paragraph" w:styleId="TOC4">
    <w:name w:val="toc 4"/>
    <w:basedOn w:val="Normal"/>
    <w:next w:val="Normal"/>
    <w:autoRedefine/>
    <w:uiPriority w:val="39"/>
    <w:rsid w:val="00436578"/>
    <w:pPr>
      <w:tabs>
        <w:tab w:val="left" w:pos="1680"/>
        <w:tab w:val="right" w:leader="dot" w:pos="8910"/>
      </w:tabs>
      <w:ind w:left="720"/>
    </w:pPr>
    <w:rPr>
      <w:i/>
      <w:sz w:val="26"/>
    </w:rPr>
  </w:style>
  <w:style w:type="paragraph" w:styleId="TOC5">
    <w:name w:val="toc 5"/>
    <w:basedOn w:val="Normal"/>
    <w:next w:val="Normal"/>
    <w:uiPriority w:val="39"/>
    <w:pPr>
      <w:tabs>
        <w:tab w:val="right" w:leader="dot" w:pos="8788"/>
      </w:tabs>
      <w:ind w:left="960"/>
    </w:pPr>
    <w:rPr>
      <w:sz w:val="18"/>
    </w:rPr>
  </w:style>
  <w:style w:type="paragraph" w:styleId="TOC6">
    <w:name w:val="toc 6"/>
    <w:basedOn w:val="Normal"/>
    <w:next w:val="Normal"/>
    <w:uiPriority w:val="39"/>
    <w:pPr>
      <w:tabs>
        <w:tab w:val="right" w:leader="dot" w:pos="8788"/>
      </w:tabs>
      <w:ind w:left="1200"/>
    </w:pPr>
    <w:rPr>
      <w:sz w:val="18"/>
    </w:rPr>
  </w:style>
  <w:style w:type="paragraph" w:styleId="TOC7">
    <w:name w:val="toc 7"/>
    <w:basedOn w:val="Normal"/>
    <w:next w:val="Normal"/>
    <w:uiPriority w:val="39"/>
    <w:pPr>
      <w:tabs>
        <w:tab w:val="right" w:leader="dot" w:pos="8788"/>
      </w:tabs>
      <w:ind w:left="1440"/>
    </w:pPr>
    <w:rPr>
      <w:sz w:val="18"/>
    </w:rPr>
  </w:style>
  <w:style w:type="paragraph" w:styleId="TOC8">
    <w:name w:val="toc 8"/>
    <w:basedOn w:val="Normal"/>
    <w:next w:val="Normal"/>
    <w:uiPriority w:val="39"/>
    <w:pPr>
      <w:tabs>
        <w:tab w:val="right" w:leader="dot" w:pos="8788"/>
      </w:tabs>
      <w:ind w:left="1680"/>
    </w:pPr>
    <w:rPr>
      <w:sz w:val="18"/>
    </w:rPr>
  </w:style>
  <w:style w:type="paragraph" w:styleId="TOC9">
    <w:name w:val="toc 9"/>
    <w:basedOn w:val="Normal"/>
    <w:next w:val="Normal"/>
    <w:uiPriority w:val="39"/>
    <w:pPr>
      <w:tabs>
        <w:tab w:val="right" w:leader="dot" w:pos="8788"/>
      </w:tabs>
      <w:ind w:left="1920"/>
    </w:pPr>
    <w:rPr>
      <w:sz w:val="18"/>
    </w:r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customStyle="1" w:styleId="GioiThieuChuong">
    <w:name w:val="GioiThieuChuong"/>
    <w:basedOn w:val="Normal"/>
    <w:qFormat/>
    <w:rsid w:val="00911BB2"/>
    <w:pPr>
      <w:spacing w:before="240" w:after="120" w:line="360" w:lineRule="auto"/>
      <w:ind w:firstLine="567"/>
      <w:jc w:val="both"/>
    </w:pPr>
    <w:rPr>
      <w:i/>
      <w:sz w:val="26"/>
      <w:szCs w:val="26"/>
    </w:rPr>
  </w:style>
  <w:style w:type="paragraph" w:customStyle="1" w:styleId="Ten-truong">
    <w:name w:val="Ten-truong"/>
    <w:basedOn w:val="Normal"/>
    <w:autoRedefine/>
    <w:rsid w:val="00344681"/>
    <w:pPr>
      <w:jc w:val="center"/>
    </w:pPr>
    <w:rPr>
      <w:b/>
      <w:bCs/>
      <w:sz w:val="30"/>
      <w:szCs w:val="26"/>
    </w:rPr>
  </w:style>
  <w:style w:type="paragraph" w:customStyle="1" w:styleId="Ten-Khoa">
    <w:name w:val="Ten-Khoa"/>
    <w:basedOn w:val="Normal"/>
    <w:autoRedefine/>
    <w:rsid w:val="000E3D6B"/>
    <w:pPr>
      <w:spacing w:before="60"/>
      <w:jc w:val="center"/>
    </w:pPr>
    <w:rPr>
      <w:rFonts w:ascii="Tahoma" w:hAnsi="Tahoma" w:cs="Tahoma"/>
      <w:b/>
      <w:bCs/>
      <w:sz w:val="40"/>
      <w:szCs w:val="36"/>
    </w:rPr>
  </w:style>
  <w:style w:type="paragraph" w:customStyle="1" w:styleId="Dia-chi">
    <w:name w:val="Dia-chi"/>
    <w:basedOn w:val="Normal"/>
    <w:autoRedefine/>
    <w:rsid w:val="000E3D6B"/>
    <w:pPr>
      <w:jc w:val="center"/>
    </w:pPr>
  </w:style>
  <w:style w:type="paragraph" w:customStyle="1" w:styleId="Luan-van">
    <w:name w:val="Luan-van"/>
    <w:basedOn w:val="Normal"/>
    <w:autoRedefine/>
    <w:rsid w:val="00344681"/>
    <w:pPr>
      <w:jc w:val="center"/>
    </w:pPr>
    <w:rPr>
      <w:b/>
      <w:bCs/>
      <w:sz w:val="48"/>
      <w:szCs w:val="48"/>
    </w:rPr>
  </w:style>
  <w:style w:type="paragraph" w:customStyle="1" w:styleId="Ten-nganh">
    <w:name w:val="Ten-nganh"/>
    <w:basedOn w:val="Normal"/>
    <w:autoRedefine/>
    <w:rsid w:val="000E3D6B"/>
    <w:pPr>
      <w:spacing w:before="120"/>
      <w:jc w:val="center"/>
    </w:pPr>
    <w:rPr>
      <w:rFonts w:ascii="Tahoma" w:hAnsi="Tahoma" w:cs="Tahoma"/>
      <w:b/>
      <w:bCs/>
      <w:sz w:val="34"/>
      <w:szCs w:val="30"/>
    </w:rPr>
  </w:style>
  <w:style w:type="paragraph" w:customStyle="1" w:styleId="Ma-nganh">
    <w:name w:val="Ma-nganh"/>
    <w:basedOn w:val="Normal"/>
    <w:autoRedefine/>
    <w:rsid w:val="000E3D6B"/>
    <w:pPr>
      <w:spacing w:before="120"/>
      <w:jc w:val="center"/>
    </w:pPr>
    <w:rPr>
      <w:b/>
      <w:bCs/>
      <w:sz w:val="28"/>
      <w:szCs w:val="28"/>
    </w:rPr>
  </w:style>
  <w:style w:type="paragraph" w:customStyle="1" w:styleId="Ten-Detai">
    <w:name w:val="Ten-Detai"/>
    <w:basedOn w:val="Normal"/>
    <w:autoRedefine/>
    <w:rsid w:val="00E4079E"/>
    <w:pPr>
      <w:spacing w:before="180"/>
      <w:jc w:val="center"/>
    </w:pPr>
    <w:rPr>
      <w:b/>
      <w:bCs/>
      <w:sz w:val="36"/>
      <w:szCs w:val="26"/>
    </w:rPr>
  </w:style>
  <w:style w:type="paragraph" w:customStyle="1" w:styleId="Ma-so">
    <w:name w:val="Ma-so"/>
    <w:basedOn w:val="Normal"/>
    <w:autoRedefine/>
    <w:rsid w:val="000E3D6B"/>
    <w:pPr>
      <w:spacing w:before="180"/>
      <w:jc w:val="center"/>
    </w:pPr>
    <w:rPr>
      <w:b/>
      <w:bCs/>
      <w:sz w:val="28"/>
      <w:szCs w:val="24"/>
    </w:rPr>
  </w:style>
  <w:style w:type="paragraph" w:customStyle="1" w:styleId="Ngay-Baove">
    <w:name w:val="Ngay-Baove"/>
    <w:basedOn w:val="Normal"/>
    <w:autoRedefine/>
    <w:rsid w:val="000E3D6B"/>
    <w:pPr>
      <w:spacing w:before="180"/>
      <w:jc w:val="center"/>
    </w:pPr>
    <w:rPr>
      <w:b/>
      <w:bCs/>
      <w:sz w:val="28"/>
      <w:szCs w:val="24"/>
    </w:rPr>
  </w:style>
  <w:style w:type="paragraph" w:customStyle="1" w:styleId="Sinhvien-Lop-CBHD">
    <w:name w:val="Sinhvien-Lop-CBHD"/>
    <w:basedOn w:val="Normal"/>
    <w:autoRedefine/>
    <w:rsid w:val="00684D28"/>
    <w:pPr>
      <w:spacing w:before="120"/>
      <w:ind w:left="4536" w:hanging="2102"/>
    </w:pPr>
    <w:rPr>
      <w:b/>
      <w:bCs/>
      <w:sz w:val="28"/>
      <w:szCs w:val="28"/>
    </w:rPr>
  </w:style>
  <w:style w:type="paragraph" w:customStyle="1" w:styleId="Dia-diem">
    <w:name w:val="Dia-diem"/>
    <w:basedOn w:val="Normal"/>
    <w:autoRedefine/>
    <w:rsid w:val="000E3D6B"/>
    <w:pPr>
      <w:jc w:val="center"/>
    </w:pPr>
    <w:rPr>
      <w:b/>
      <w:bCs/>
      <w:sz w:val="28"/>
      <w:szCs w:val="28"/>
    </w:rPr>
  </w:style>
  <w:style w:type="paragraph" w:customStyle="1" w:styleId="Tieude-Camon">
    <w:name w:val="Tieude-Camon"/>
    <w:basedOn w:val="Normal"/>
    <w:autoRedefine/>
    <w:rsid w:val="005B13A5"/>
    <w:pPr>
      <w:jc w:val="center"/>
    </w:pPr>
    <w:rPr>
      <w:b/>
      <w:bCs/>
      <w:sz w:val="28"/>
      <w:szCs w:val="28"/>
    </w:rPr>
  </w:style>
  <w:style w:type="paragraph" w:customStyle="1" w:styleId="Noidung-camon">
    <w:name w:val="Noidung-camon"/>
    <w:basedOn w:val="Normal"/>
    <w:autoRedefine/>
    <w:rsid w:val="006B13A2"/>
    <w:pPr>
      <w:tabs>
        <w:tab w:val="center" w:pos="6804"/>
      </w:tabs>
      <w:spacing w:before="120" w:after="120" w:line="360" w:lineRule="auto"/>
      <w:ind w:left="720" w:right="391" w:firstLine="567"/>
    </w:pPr>
    <w:rPr>
      <w:i/>
      <w:iCs/>
      <w:sz w:val="26"/>
      <w:szCs w:val="22"/>
    </w:rPr>
  </w:style>
  <w:style w:type="paragraph" w:customStyle="1" w:styleId="Tieude-camdoan">
    <w:name w:val="Tieude-camdoan"/>
    <w:basedOn w:val="Normal"/>
    <w:autoRedefine/>
    <w:rsid w:val="00CA51C6"/>
    <w:pPr>
      <w:jc w:val="center"/>
    </w:pPr>
    <w:rPr>
      <w:b/>
      <w:bCs/>
      <w:sz w:val="40"/>
      <w:szCs w:val="40"/>
    </w:rPr>
  </w:style>
  <w:style w:type="paragraph" w:customStyle="1" w:styleId="Noidung-camdoan">
    <w:name w:val="Noidung-camdoan"/>
    <w:basedOn w:val="Normal"/>
    <w:autoRedefine/>
    <w:rsid w:val="00CA51C6"/>
    <w:pPr>
      <w:ind w:left="720" w:right="387"/>
      <w:jc w:val="both"/>
    </w:pPr>
    <w:rPr>
      <w:i/>
      <w:iCs/>
    </w:rPr>
  </w:style>
  <w:style w:type="paragraph" w:customStyle="1" w:styleId="Cacmuc-camdoan">
    <w:name w:val="Cacmuc-camdoan"/>
    <w:basedOn w:val="Normal"/>
    <w:autoRedefine/>
    <w:rsid w:val="00CA51C6"/>
    <w:pPr>
      <w:numPr>
        <w:ilvl w:val="1"/>
        <w:numId w:val="2"/>
      </w:numPr>
      <w:tabs>
        <w:tab w:val="clear" w:pos="1800"/>
        <w:tab w:val="num" w:pos="1440"/>
      </w:tabs>
      <w:spacing w:before="240"/>
      <w:ind w:left="1440" w:right="387" w:hanging="360"/>
      <w:jc w:val="both"/>
    </w:pPr>
    <w:rPr>
      <w:i/>
      <w:iCs/>
    </w:rPr>
  </w:style>
  <w:style w:type="paragraph" w:customStyle="1" w:styleId="Muc-luc">
    <w:name w:val="Muc-luc"/>
    <w:basedOn w:val="Normal"/>
    <w:autoRedefine/>
    <w:rsid w:val="00CA51C6"/>
    <w:pPr>
      <w:jc w:val="center"/>
    </w:pPr>
    <w:rPr>
      <w:b/>
      <w:bCs/>
      <w:sz w:val="38"/>
      <w:szCs w:val="34"/>
    </w:rPr>
  </w:style>
  <w:style w:type="paragraph" w:customStyle="1" w:styleId="Chimuc-Chuong">
    <w:name w:val="Chimuc-Chuong"/>
    <w:basedOn w:val="Caption"/>
    <w:rsid w:val="001F6049"/>
  </w:style>
  <w:style w:type="paragraph" w:customStyle="1" w:styleId="Noidung-Doan">
    <w:name w:val="Noidung-Doan"/>
    <w:basedOn w:val="Normal"/>
    <w:rsid w:val="00E57006"/>
    <w:pPr>
      <w:spacing w:before="60" w:after="60" w:line="360" w:lineRule="auto"/>
      <w:ind w:firstLine="567"/>
      <w:jc w:val="both"/>
    </w:pPr>
    <w:rPr>
      <w:sz w:val="26"/>
      <w:szCs w:val="24"/>
    </w:rPr>
  </w:style>
  <w:style w:type="paragraph" w:customStyle="1" w:styleId="Danh-so">
    <w:name w:val="Danh-so"/>
    <w:basedOn w:val="Normal"/>
    <w:autoRedefine/>
    <w:rsid w:val="008E39DD"/>
    <w:pPr>
      <w:tabs>
        <w:tab w:val="num" w:pos="1008"/>
      </w:tabs>
      <w:spacing w:before="120"/>
      <w:ind w:left="1008" w:hanging="360"/>
      <w:jc w:val="both"/>
    </w:pPr>
  </w:style>
  <w:style w:type="paragraph" w:customStyle="1" w:styleId="Lietke">
    <w:name w:val="Liet ke"/>
    <w:basedOn w:val="Paragraph"/>
    <w:rsid w:val="00CF223B"/>
    <w:pPr>
      <w:overflowPunct/>
      <w:autoSpaceDE/>
      <w:autoSpaceDN/>
      <w:adjustRightInd/>
      <w:ind w:left="504" w:hanging="144"/>
      <w:jc w:val="left"/>
      <w:textAlignment w:val="auto"/>
    </w:pPr>
    <w:rPr>
      <w:sz w:val="25"/>
    </w:rPr>
  </w:style>
  <w:style w:type="paragraph" w:styleId="ListBullet">
    <w:name w:val="List Bullet"/>
    <w:basedOn w:val="Normal"/>
    <w:rsid w:val="00CF223B"/>
    <w:pPr>
      <w:overflowPunct/>
      <w:autoSpaceDE/>
      <w:autoSpaceDN/>
      <w:adjustRightInd/>
      <w:spacing w:before="80" w:line="288" w:lineRule="auto"/>
      <w:ind w:left="504" w:hanging="144"/>
      <w:textAlignment w:val="auto"/>
    </w:pPr>
    <w:rPr>
      <w:sz w:val="25"/>
    </w:rPr>
  </w:style>
  <w:style w:type="paragraph" w:styleId="Title">
    <w:name w:val="Title"/>
    <w:basedOn w:val="Normal"/>
    <w:link w:val="TitleChar"/>
    <w:autoRedefine/>
    <w:qFormat/>
    <w:rsid w:val="00125A6D"/>
    <w:pPr>
      <w:tabs>
        <w:tab w:val="right" w:pos="9180"/>
      </w:tabs>
      <w:overflowPunct/>
      <w:autoSpaceDE/>
      <w:autoSpaceDN/>
      <w:adjustRightInd/>
      <w:spacing w:before="360"/>
      <w:jc w:val="center"/>
      <w:textAlignment w:val="auto"/>
    </w:pPr>
    <w:rPr>
      <w:b/>
      <w:bCs/>
      <w:sz w:val="26"/>
      <w:szCs w:val="26"/>
    </w:rPr>
  </w:style>
  <w:style w:type="character" w:customStyle="1" w:styleId="TitleChar">
    <w:name w:val="Title Char"/>
    <w:link w:val="Title"/>
    <w:locked/>
    <w:rsid w:val="00125A6D"/>
    <w:rPr>
      <w:b/>
      <w:bCs/>
      <w:sz w:val="26"/>
      <w:szCs w:val="26"/>
    </w:rPr>
  </w:style>
  <w:style w:type="paragraph" w:customStyle="1" w:styleId="Hinhanh">
    <w:name w:val="Hinh anh"/>
    <w:rsid w:val="0081570E"/>
    <w:pPr>
      <w:spacing w:after="100" w:afterAutospacing="1" w:line="288" w:lineRule="auto"/>
      <w:ind w:firstLine="432"/>
      <w:jc w:val="center"/>
    </w:pPr>
    <w:rPr>
      <w:b/>
      <w:sz w:val="22"/>
      <w:szCs w:val="22"/>
    </w:rPr>
  </w:style>
  <w:style w:type="paragraph" w:styleId="ListParagraph">
    <w:name w:val="List Paragraph"/>
    <w:basedOn w:val="Normal"/>
    <w:uiPriority w:val="34"/>
    <w:qFormat/>
    <w:rsid w:val="008139A0"/>
    <w:pPr>
      <w:ind w:left="720"/>
    </w:pPr>
  </w:style>
  <w:style w:type="table" w:styleId="TableGrid">
    <w:name w:val="Table Grid"/>
    <w:basedOn w:val="TableNormal"/>
    <w:rsid w:val="007259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3">
    <w:name w:val="Table 3D effects 3"/>
    <w:basedOn w:val="TableNormal"/>
    <w:rsid w:val="0072593D"/>
    <w:pPr>
      <w:overflowPunct w:val="0"/>
      <w:autoSpaceDE w:val="0"/>
      <w:autoSpaceDN w:val="0"/>
      <w:adjustRightInd w:val="0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rsid w:val="00000546"/>
  </w:style>
  <w:style w:type="paragraph" w:customStyle="1" w:styleId="TieuDe">
    <w:name w:val="TieuDe"/>
    <w:basedOn w:val="Normal"/>
    <w:qFormat/>
    <w:rsid w:val="008E39DD"/>
    <w:pPr>
      <w:spacing w:before="100" w:beforeAutospacing="1" w:after="100" w:afterAutospacing="1" w:line="480" w:lineRule="auto"/>
      <w:jc w:val="center"/>
    </w:pPr>
    <w:rPr>
      <w:b/>
      <w:bCs/>
      <w:sz w:val="32"/>
      <w:szCs w:val="32"/>
    </w:rPr>
  </w:style>
  <w:style w:type="paragraph" w:customStyle="1" w:styleId="GachDong">
    <w:name w:val="GachDong"/>
    <w:basedOn w:val="Noidung-Doan"/>
    <w:qFormat/>
    <w:rsid w:val="008E39DD"/>
    <w:pPr>
      <w:numPr>
        <w:numId w:val="3"/>
      </w:numPr>
      <w:tabs>
        <w:tab w:val="left" w:pos="993"/>
      </w:tabs>
      <w:spacing w:before="0" w:after="0"/>
      <w:ind w:left="992" w:hanging="425"/>
    </w:pPr>
  </w:style>
  <w:style w:type="paragraph" w:customStyle="1" w:styleId="StyleStyleHeading1muc1CenteredCondensedby03pt">
    <w:name w:val="Style Style Heading 1muc1 + Centered + Condensed by  0.3 pt"/>
    <w:basedOn w:val="Normal"/>
    <w:rsid w:val="00683976"/>
    <w:pPr>
      <w:overflowPunct/>
      <w:autoSpaceDE/>
      <w:autoSpaceDN/>
      <w:adjustRightInd/>
      <w:spacing w:before="120" w:after="240" w:line="360" w:lineRule="auto"/>
      <w:ind w:firstLine="567"/>
      <w:jc w:val="center"/>
      <w:textAlignment w:val="auto"/>
      <w:outlineLvl w:val="0"/>
    </w:pPr>
    <w:rPr>
      <w:b/>
      <w:bCs/>
      <w:spacing w:val="-6"/>
      <w:sz w:val="32"/>
    </w:rPr>
  </w:style>
  <w:style w:type="paragraph" w:styleId="BodyText">
    <w:name w:val="Body Text"/>
    <w:basedOn w:val="Normal"/>
    <w:link w:val="BodyTextChar"/>
    <w:unhideWhenUsed/>
    <w:rsid w:val="00683976"/>
    <w:pPr>
      <w:overflowPunct/>
      <w:autoSpaceDE/>
      <w:autoSpaceDN/>
      <w:adjustRightInd/>
      <w:spacing w:before="120" w:line="360" w:lineRule="exact"/>
      <w:ind w:firstLine="425"/>
      <w:jc w:val="both"/>
      <w:textAlignment w:val="auto"/>
    </w:pPr>
    <w:rPr>
      <w:sz w:val="26"/>
      <w:szCs w:val="24"/>
    </w:rPr>
  </w:style>
  <w:style w:type="character" w:customStyle="1" w:styleId="BodyTextChar">
    <w:name w:val="Body Text Char"/>
    <w:link w:val="BodyText"/>
    <w:rsid w:val="00683976"/>
    <w:rPr>
      <w:sz w:val="26"/>
      <w:szCs w:val="24"/>
    </w:rPr>
  </w:style>
  <w:style w:type="paragraph" w:customStyle="1" w:styleId="TaiLieuThamKhao">
    <w:name w:val="TaiLieuThamKhao"/>
    <w:basedOn w:val="Normal"/>
    <w:rsid w:val="00707808"/>
    <w:pPr>
      <w:overflowPunct/>
      <w:autoSpaceDE/>
      <w:autoSpaceDN/>
      <w:adjustRightInd/>
      <w:spacing w:before="60" w:after="60" w:line="288" w:lineRule="auto"/>
      <w:ind w:left="397" w:hanging="397"/>
      <w:jc w:val="both"/>
      <w:textAlignment w:val="auto"/>
    </w:pPr>
    <w:rPr>
      <w:sz w:val="28"/>
      <w:lang w:val="vi-VN"/>
    </w:rPr>
  </w:style>
  <w:style w:type="character" w:styleId="Hyperlink">
    <w:name w:val="Hyperlink"/>
    <w:uiPriority w:val="99"/>
    <w:unhideWhenUsed/>
    <w:rsid w:val="00E4079E"/>
    <w:rPr>
      <w:color w:val="0563C1"/>
      <w:u w:val="single"/>
    </w:rPr>
  </w:style>
  <w:style w:type="paragraph" w:customStyle="1" w:styleId="HinhVe">
    <w:name w:val="HinhVe"/>
    <w:basedOn w:val="Normal"/>
    <w:qFormat/>
    <w:rsid w:val="00A4308B"/>
    <w:pPr>
      <w:overflowPunct/>
      <w:autoSpaceDE/>
      <w:autoSpaceDN/>
      <w:adjustRightInd/>
      <w:spacing w:after="60" w:line="264" w:lineRule="auto"/>
      <w:jc w:val="center"/>
      <w:textAlignment w:val="auto"/>
    </w:pPr>
    <w:rPr>
      <w:i/>
      <w:sz w:val="26"/>
      <w:szCs w:val="24"/>
    </w:rPr>
  </w:style>
  <w:style w:type="paragraph" w:customStyle="1" w:styleId="tkHinhVe">
    <w:name w:val="tkHinhVe"/>
    <w:basedOn w:val="Normal"/>
    <w:qFormat/>
    <w:rsid w:val="00A4308B"/>
    <w:pPr>
      <w:overflowPunct/>
      <w:autoSpaceDE/>
      <w:autoSpaceDN/>
      <w:adjustRightInd/>
      <w:spacing w:after="60" w:line="264" w:lineRule="auto"/>
      <w:jc w:val="center"/>
      <w:textAlignment w:val="auto"/>
    </w:pPr>
    <w:rPr>
      <w:i/>
      <w:szCs w:val="24"/>
    </w:rPr>
  </w:style>
  <w:style w:type="paragraph" w:styleId="BalloonText">
    <w:name w:val="Balloon Text"/>
    <w:basedOn w:val="Normal"/>
    <w:link w:val="BalloonTextChar"/>
    <w:rsid w:val="00CA09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A09BC"/>
    <w:rPr>
      <w:rFonts w:ascii="Tahoma" w:hAnsi="Tahoma" w:cs="Tahoma"/>
      <w:sz w:val="16"/>
      <w:szCs w:val="16"/>
    </w:rPr>
  </w:style>
  <w:style w:type="character" w:customStyle="1" w:styleId="postal-addr">
    <w:name w:val="postal-addr"/>
    <w:basedOn w:val="DefaultParagraphFont"/>
    <w:rsid w:val="00344681"/>
  </w:style>
  <w:style w:type="paragraph" w:styleId="NormalWeb">
    <w:name w:val="Normal (Web)"/>
    <w:basedOn w:val="Normal"/>
    <w:uiPriority w:val="99"/>
    <w:unhideWhenUsed/>
    <w:rsid w:val="0091097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character" w:styleId="Strong">
    <w:name w:val="Strong"/>
    <w:basedOn w:val="DefaultParagraphFont"/>
    <w:uiPriority w:val="22"/>
    <w:qFormat/>
    <w:rsid w:val="00AE59B9"/>
    <w:rPr>
      <w:b/>
      <w:bCs/>
    </w:rPr>
  </w:style>
  <w:style w:type="character" w:styleId="Emphasis">
    <w:name w:val="Emphasis"/>
    <w:basedOn w:val="DefaultParagraphFont"/>
    <w:uiPriority w:val="20"/>
    <w:qFormat/>
    <w:rsid w:val="00067198"/>
    <w:rPr>
      <w:i/>
      <w:iCs/>
    </w:rPr>
  </w:style>
  <w:style w:type="paragraph" w:customStyle="1" w:styleId="desc">
    <w:name w:val="desc"/>
    <w:basedOn w:val="Normal"/>
    <w:rsid w:val="0006719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2B0E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A47A9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eastAsia="ja-JP"/>
    </w:rPr>
  </w:style>
  <w:style w:type="paragraph" w:styleId="BodyText3">
    <w:name w:val="Body Text 3"/>
    <w:basedOn w:val="Normal"/>
    <w:link w:val="BodyText3Char"/>
    <w:semiHidden/>
    <w:unhideWhenUsed/>
    <w:rsid w:val="00F5593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55934"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7C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eastAsiaTheme="minorEastAsia" w:hAnsi="Courier New" w:cs="Courier New"/>
      <w:sz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7C84"/>
    <w:rPr>
      <w:rFonts w:ascii="Courier New" w:eastAsiaTheme="minorEastAsia" w:hAnsi="Courier New" w:cs="Courier New"/>
      <w:lang w:eastAsia="ja-JP"/>
    </w:rPr>
  </w:style>
  <w:style w:type="paragraph" w:styleId="NoSpacing">
    <w:name w:val="No Spacing"/>
    <w:uiPriority w:val="1"/>
    <w:qFormat/>
    <w:rsid w:val="00AE7AA2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customStyle="1" w:styleId="EndNoteBibliographyTitle">
    <w:name w:val="EndNote Bibliography Title"/>
    <w:basedOn w:val="Normal"/>
    <w:link w:val="EndNoteBibliographyTitleChar"/>
    <w:rsid w:val="00F858D6"/>
    <w:pPr>
      <w:jc w:val="center"/>
    </w:pPr>
    <w:rPr>
      <w:noProof/>
      <w:sz w:val="3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858D6"/>
    <w:rPr>
      <w:noProof/>
      <w:sz w:val="32"/>
    </w:rPr>
  </w:style>
  <w:style w:type="paragraph" w:customStyle="1" w:styleId="EndNoteBibliography">
    <w:name w:val="EndNote Bibliography"/>
    <w:basedOn w:val="Normal"/>
    <w:link w:val="EndNoteBibliographyChar"/>
    <w:rsid w:val="00F858D6"/>
    <w:rPr>
      <w:noProof/>
      <w:sz w:val="32"/>
    </w:rPr>
  </w:style>
  <w:style w:type="character" w:customStyle="1" w:styleId="EndNoteBibliographyChar">
    <w:name w:val="EndNote Bibliography Char"/>
    <w:basedOn w:val="DefaultParagraphFont"/>
    <w:link w:val="EndNoteBibliography"/>
    <w:rsid w:val="00F858D6"/>
    <w:rPr>
      <w:noProof/>
      <w:sz w:val="32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858D6"/>
    <w:rPr>
      <w:color w:val="605E5C"/>
      <w:shd w:val="clear" w:color="auto" w:fill="E1DFDD"/>
    </w:rPr>
  </w:style>
  <w:style w:type="paragraph" w:customStyle="1" w:styleId="Style1">
    <w:name w:val="Style1"/>
    <w:basedOn w:val="Heading3"/>
    <w:link w:val="Style1Char"/>
    <w:qFormat/>
    <w:rsid w:val="00784AA6"/>
  </w:style>
  <w:style w:type="character" w:styleId="UnresolvedMention">
    <w:name w:val="Unresolved Mention"/>
    <w:basedOn w:val="DefaultParagraphFont"/>
    <w:uiPriority w:val="99"/>
    <w:semiHidden/>
    <w:unhideWhenUsed/>
    <w:rsid w:val="00705DF3"/>
    <w:rPr>
      <w:color w:val="605E5C"/>
      <w:shd w:val="clear" w:color="auto" w:fill="E1DFDD"/>
    </w:rPr>
  </w:style>
  <w:style w:type="character" w:customStyle="1" w:styleId="Style1Char">
    <w:name w:val="Style1 Char"/>
    <w:basedOn w:val="Heading3Char"/>
    <w:link w:val="Style1"/>
    <w:rsid w:val="00784AA6"/>
    <w:rPr>
      <w:b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012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2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70709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91625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149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22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2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0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75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6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7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2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1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4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3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0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1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6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9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5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3548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1483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25287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1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0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58275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3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facebook.com/logigeardana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ogigear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facebook.com/logigearhcm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op%20chuyen%20doi%20CNTT\Bao%20cao%20TN\Mau%20bao%20cao%20DATN%20_LopCNTT2%20-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1CD86DA-E6FA-42BD-B7D6-05B0FA924483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Vib1</b:Tag>
    <b:SourceType>DocumentFromInternetSite</b:SourceType>
    <b:Guid>{B062D1D6-D0C6-4722-A568-AA4D29B728A6}</b:Guid>
    <b:Title>Viblo</b:Title>
    <b:InternetSiteTitle>Viblo</b:InternetSiteTitle>
    <b:URL>https://viblo.asia/p/quy-trinh-phat-trien-phan-mem-sdlc-maGK7Wb9Kj2</b:URL>
    <b:Author>
      <b:Author>
        <b:NameList>
          <b:Person>
            <b:Last>Viblo</b:Last>
          </b:Person>
        </b:NameList>
      </b:Author>
    </b:Author>
    <b:RefOrder>1</b:RefOrder>
  </b:Source>
  <b:Source>
    <b:Tag>Vib</b:Tag>
    <b:SourceType>InternetSite</b:SourceType>
    <b:Guid>{65720F43-E78B-4977-A692-103331758C38}</b:Guid>
    <b:LCID>vi-VN</b:LCID>
    <b:Title>Viblo</b:Title>
    <b:URL>https://viblo.asia/p/quy-trinh-phat-trien-phan-mem-sdlc-maGK7Wb9Kj2</b:URL>
    <b:RefOrder>2</b:RefOrder>
  </b:Source>
</b:Sources>
</file>

<file path=customXml/itemProps1.xml><?xml version="1.0" encoding="utf-8"?>
<ds:datastoreItem xmlns:ds="http://schemas.openxmlformats.org/officeDocument/2006/customXml" ds:itemID="{7B7078F3-60BE-47FC-B9F1-9F79FAD69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Mau bao cao DATN _LopCNTT2 -ok.dot</Template>
  <TotalTime>275</TotalTime>
  <Pages>17</Pages>
  <Words>2091</Words>
  <Characters>11921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báo cáo đồ án tốt nghiệp</vt:lpstr>
    </vt:vector>
  </TitlesOfParts>
  <Company/>
  <LinksUpToDate>false</LinksUpToDate>
  <CharactersWithSpaces>13985</CharactersWithSpaces>
  <SharedDoc>false</SharedDoc>
  <HLinks>
    <vt:vector size="168" baseType="variant">
      <vt:variant>
        <vt:i4>393293</vt:i4>
      </vt:variant>
      <vt:variant>
        <vt:i4>171</vt:i4>
      </vt:variant>
      <vt:variant>
        <vt:i4>0</vt:i4>
      </vt:variant>
      <vt:variant>
        <vt:i4>5</vt:i4>
      </vt:variant>
      <vt:variant>
        <vt:lpwstr>http://www.vre.cse.hcmut.edu.vn/</vt:lpwstr>
      </vt:variant>
      <vt:variant>
        <vt:lpwstr/>
      </vt:variant>
      <vt:variant>
        <vt:i4>4915224</vt:i4>
      </vt:variant>
      <vt:variant>
        <vt:i4>168</vt:i4>
      </vt:variant>
      <vt:variant>
        <vt:i4>0</vt:i4>
      </vt:variant>
      <vt:variant>
        <vt:i4>5</vt:i4>
      </vt:variant>
      <vt:variant>
        <vt:lpwstr>http://www.mapreduce.org/</vt:lpwstr>
      </vt:variant>
      <vt:variant>
        <vt:lpwstr/>
      </vt:variant>
      <vt:variant>
        <vt:i4>1769535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_Toc447189408</vt:lpwstr>
      </vt:variant>
      <vt:variant>
        <vt:i4>1769535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_Toc447189407</vt:lpwstr>
      </vt:variant>
      <vt:variant>
        <vt:i4>1769535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_Toc447189406</vt:lpwstr>
      </vt:variant>
      <vt:variant>
        <vt:i4>1769535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_Toc447189405</vt:lpwstr>
      </vt:variant>
      <vt:variant>
        <vt:i4>1769535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_Toc447189404</vt:lpwstr>
      </vt:variant>
      <vt:variant>
        <vt:i4>1769535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_Toc447189403</vt:lpwstr>
      </vt:variant>
      <vt:variant>
        <vt:i4>1769535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_Toc447189402</vt:lpwstr>
      </vt:variant>
      <vt:variant>
        <vt:i4>1769535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_Toc447189401</vt:lpwstr>
      </vt:variant>
      <vt:variant>
        <vt:i4>1769535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_Toc447189400</vt:lpwstr>
      </vt:variant>
      <vt:variant>
        <vt:i4>1179704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_Toc447189399</vt:lpwstr>
      </vt:variant>
      <vt:variant>
        <vt:i4>1179704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_Toc447189398</vt:lpwstr>
      </vt:variant>
      <vt:variant>
        <vt:i4>1179704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_Toc447189397</vt:lpwstr>
      </vt:variant>
      <vt:variant>
        <vt:i4>1179704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_Toc447189396</vt:lpwstr>
      </vt:variant>
      <vt:variant>
        <vt:i4>1179704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_Toc447189395</vt:lpwstr>
      </vt:variant>
      <vt:variant>
        <vt:i4>1179704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_Toc447189394</vt:lpwstr>
      </vt:variant>
      <vt:variant>
        <vt:i4>1179704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_Toc447189393</vt:lpwstr>
      </vt:variant>
      <vt:variant>
        <vt:i4>1179704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_Toc447189392</vt:lpwstr>
      </vt:variant>
      <vt:variant>
        <vt:i4>1179704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_Toc447189391</vt:lpwstr>
      </vt:variant>
      <vt:variant>
        <vt:i4>1179704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_Toc447189390</vt:lpwstr>
      </vt:variant>
      <vt:variant>
        <vt:i4>1245240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_Toc447189389</vt:lpwstr>
      </vt:variant>
      <vt:variant>
        <vt:i4>1245240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_Toc447189388</vt:lpwstr>
      </vt:variant>
      <vt:variant>
        <vt:i4>1245240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_Toc447189387</vt:lpwstr>
      </vt:variant>
      <vt:variant>
        <vt:i4>1245240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_Toc447189386</vt:lpwstr>
      </vt:variant>
      <vt:variant>
        <vt:i4>1245240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_Toc447189385</vt:lpwstr>
      </vt:variant>
      <vt:variant>
        <vt:i4>1245240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_Toc447189384</vt:lpwstr>
      </vt:variant>
      <vt:variant>
        <vt:i4>1179666</vt:i4>
      </vt:variant>
      <vt:variant>
        <vt:i4>0</vt:i4>
      </vt:variant>
      <vt:variant>
        <vt:i4>0</vt:i4>
      </vt:variant>
      <vt:variant>
        <vt:i4>5</vt:i4>
      </vt:variant>
      <vt:variant>
        <vt:lpwstr>mailto:itf.ud.edu.vn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báo cáo đồ án tốt nghiệp</dc:title>
  <dc:subject>Đồ án tốt nghiệp</dc:subject>
  <dc:creator>PC</dc:creator>
  <cp:lastModifiedBy>181121514108@due.udn.vn</cp:lastModifiedBy>
  <cp:revision>12</cp:revision>
  <cp:lastPrinted>2019-01-07T07:18:00Z</cp:lastPrinted>
  <dcterms:created xsi:type="dcterms:W3CDTF">2021-01-12T08:39:00Z</dcterms:created>
  <dcterms:modified xsi:type="dcterms:W3CDTF">2022-02-25T17:57:00Z</dcterms:modified>
</cp:coreProperties>
</file>