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5DD2FFDB" w14:textId="77777777" w:rsidR="00E07078" w:rsidRPr="00CC2BDC" w:rsidRDefault="00D90EB7" w:rsidP="00EC6C65">
      <w:pPr>
        <w:spacing w:line="276" w:lineRule="auto"/>
        <w:jc w:val="center"/>
        <w:rPr>
          <w:b/>
          <w:sz w:val="36"/>
          <w:szCs w:val="36"/>
          <w:lang w:val="de-DE"/>
        </w:rPr>
      </w:pPr>
      <w:r w:rsidRPr="00CC2BDC">
        <w:rPr>
          <w:b/>
          <w:sz w:val="36"/>
          <w:szCs w:val="36"/>
          <w:lang w:val="de-DE"/>
        </w:rPr>
        <w:t>BÁO CÁO CHUYÊN ĐỀ</w:t>
      </w:r>
    </w:p>
    <w:p w14:paraId="02AE4DCD" w14:textId="27CBC006" w:rsidR="00D90EB7" w:rsidRPr="00CC2BDC" w:rsidRDefault="00342C62" w:rsidP="00EC6C65">
      <w:pPr>
        <w:spacing w:line="276" w:lineRule="auto"/>
        <w:jc w:val="center"/>
        <w:rPr>
          <w:b/>
          <w:sz w:val="36"/>
          <w:szCs w:val="36"/>
          <w:lang w:val="de-DE"/>
        </w:rPr>
      </w:pPr>
      <w:r>
        <w:rPr>
          <w:b/>
          <w:sz w:val="36"/>
          <w:szCs w:val="36"/>
          <w:lang w:val="de-DE"/>
        </w:rPr>
        <w:t>THỰC TẬP</w:t>
      </w:r>
      <w:r w:rsidR="00D90EB7" w:rsidRPr="00CC2BDC">
        <w:rPr>
          <w:b/>
          <w:sz w:val="36"/>
          <w:szCs w:val="36"/>
          <w:lang w:val="de-DE"/>
        </w:rPr>
        <w:t xml:space="preserve"> TỐT NGHIỆP</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01BB7FE1" w14:textId="52EDE923" w:rsidR="00AD3481" w:rsidRDefault="00AD3481" w:rsidP="00AD3481">
      <w:pPr>
        <w:spacing w:after="120" w:line="360" w:lineRule="auto"/>
        <w:jc w:val="center"/>
        <w:rPr>
          <w:b/>
          <w:sz w:val="30"/>
          <w:szCs w:val="30"/>
        </w:rPr>
      </w:pPr>
      <w:r w:rsidRPr="00E44FD3">
        <w:rPr>
          <w:b/>
          <w:sz w:val="30"/>
          <w:szCs w:val="30"/>
        </w:rPr>
        <w:t xml:space="preserve">PHÂN TÍCH NGHIỆP VỤ DỰ ÁN QUẢN LÝ BỆNH NHÂN </w:t>
      </w:r>
      <w:r>
        <w:rPr>
          <w:b/>
          <w:sz w:val="30"/>
          <w:szCs w:val="30"/>
        </w:rPr>
        <w:t>TRUNG TÂM NỘI TIẾT</w:t>
      </w:r>
    </w:p>
    <w:p w14:paraId="7C6144F9" w14:textId="77777777" w:rsidR="00AD3481" w:rsidRPr="00E44FD3" w:rsidRDefault="00AD3481" w:rsidP="00AD3481">
      <w:pPr>
        <w:spacing w:after="120" w:line="360" w:lineRule="auto"/>
        <w:jc w:val="center"/>
        <w:rPr>
          <w:b/>
          <w:sz w:val="30"/>
          <w:szCs w:val="30"/>
        </w:rPr>
      </w:pPr>
      <w:r w:rsidRPr="00E44FD3">
        <w:rPr>
          <w:b/>
          <w:sz w:val="30"/>
          <w:szCs w:val="30"/>
          <w:u w:val="single"/>
        </w:rPr>
        <w:t>Đơn vị thực tập</w:t>
      </w:r>
      <w:r w:rsidRPr="00E44FD3">
        <w:rPr>
          <w:b/>
          <w:sz w:val="30"/>
          <w:szCs w:val="30"/>
        </w:rPr>
        <w:t>: Bệnh viện Đa khoa Gia Đình Đà Nẵng</w:t>
      </w:r>
    </w:p>
    <w:p w14:paraId="0C15C127" w14:textId="77777777" w:rsidR="00AD3481" w:rsidRPr="00E44FD3" w:rsidRDefault="00AD3481" w:rsidP="00AD3481">
      <w:pPr>
        <w:spacing w:after="120" w:line="360" w:lineRule="auto"/>
        <w:jc w:val="center"/>
        <w:rPr>
          <w:b/>
          <w:sz w:val="30"/>
          <w:szCs w:val="30"/>
        </w:rPr>
      </w:pPr>
    </w:p>
    <w:p w14:paraId="5C8408F9" w14:textId="571DC9A1" w:rsidR="005C5698" w:rsidRPr="00CC2BDC" w:rsidRDefault="00D52CAD" w:rsidP="00987C5E">
      <w:pPr>
        <w:spacing w:line="276" w:lineRule="auto"/>
        <w:jc w:val="center"/>
        <w:rPr>
          <w:b/>
          <w:sz w:val="36"/>
          <w:szCs w:val="36"/>
          <w:lang w:val="de-DE"/>
        </w:rPr>
      </w:pPr>
      <w:r w:rsidRPr="00CC2BDC">
        <w:rPr>
          <w:b/>
          <w:sz w:val="36"/>
          <w:szCs w:val="36"/>
          <w:lang w:val="de-DE"/>
        </w:rPr>
        <w:t xml:space="preserve">  </w:t>
      </w: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308667AA" w:rsidR="00FA0157" w:rsidRPr="00F16A14" w:rsidRDefault="00D90EB7" w:rsidP="00342C62">
      <w:pPr>
        <w:spacing w:line="276" w:lineRule="auto"/>
        <w:ind w:firstLine="4395"/>
        <w:rPr>
          <w:sz w:val="26"/>
          <w:szCs w:val="26"/>
          <w:lang w:val="de-DE"/>
        </w:rPr>
      </w:pPr>
      <w:r w:rsidRPr="00F16A14">
        <w:rPr>
          <w:sz w:val="26"/>
          <w:szCs w:val="26"/>
          <w:lang w:val="de-DE"/>
        </w:rPr>
        <w:t xml:space="preserve">SVTH:   </w:t>
      </w:r>
      <w:r w:rsidR="00AD3481">
        <w:rPr>
          <w:sz w:val="26"/>
          <w:szCs w:val="26"/>
          <w:lang w:val="de-DE"/>
        </w:rPr>
        <w:t>Nguyễn Như Hiền</w:t>
      </w:r>
    </w:p>
    <w:p w14:paraId="5B013077" w14:textId="3478745E" w:rsidR="00D90EB7" w:rsidRDefault="00D90EB7" w:rsidP="00DE1E56">
      <w:pPr>
        <w:spacing w:line="276" w:lineRule="auto"/>
        <w:ind w:firstLine="4395"/>
        <w:rPr>
          <w:sz w:val="26"/>
          <w:szCs w:val="26"/>
          <w:lang w:val="de-DE"/>
        </w:rPr>
      </w:pPr>
      <w:r w:rsidRPr="00F16A14">
        <w:rPr>
          <w:sz w:val="26"/>
          <w:szCs w:val="26"/>
          <w:lang w:val="de-DE"/>
        </w:rPr>
        <w:t xml:space="preserve">Lớp:       </w:t>
      </w:r>
      <w:r w:rsidR="00AD3481">
        <w:rPr>
          <w:sz w:val="26"/>
          <w:szCs w:val="26"/>
          <w:lang w:val="de-DE"/>
        </w:rPr>
        <w:t>44k21.1</w:t>
      </w:r>
    </w:p>
    <w:p w14:paraId="0C150D2C" w14:textId="59F8AE60" w:rsidR="00AD3481" w:rsidRPr="00F16A14" w:rsidRDefault="00AD3481" w:rsidP="00DE1E56">
      <w:pPr>
        <w:spacing w:line="276" w:lineRule="auto"/>
        <w:ind w:firstLine="4395"/>
        <w:rPr>
          <w:sz w:val="26"/>
          <w:szCs w:val="26"/>
          <w:lang w:val="de-DE"/>
        </w:rPr>
      </w:pPr>
      <w:r>
        <w:rPr>
          <w:sz w:val="26"/>
          <w:szCs w:val="26"/>
          <w:lang w:val="de-DE"/>
        </w:rPr>
        <w:t>Mã sinh viên: 181121521109</w:t>
      </w:r>
    </w:p>
    <w:p w14:paraId="57AD383F" w14:textId="6B07DCDF" w:rsidR="00D90EB7" w:rsidRDefault="00D90EB7" w:rsidP="00DE1E56">
      <w:pPr>
        <w:spacing w:line="276" w:lineRule="auto"/>
        <w:ind w:firstLine="4395"/>
        <w:rPr>
          <w:sz w:val="26"/>
          <w:szCs w:val="26"/>
          <w:lang w:val="de-DE"/>
        </w:rPr>
      </w:pPr>
      <w:r w:rsidRPr="00F16A14">
        <w:rPr>
          <w:sz w:val="26"/>
          <w:szCs w:val="26"/>
          <w:lang w:val="de-DE"/>
        </w:rPr>
        <w:t>GVHD:  T</w:t>
      </w:r>
      <w:r w:rsidR="00E05C99" w:rsidRPr="00F16A14">
        <w:rPr>
          <w:sz w:val="26"/>
          <w:szCs w:val="26"/>
          <w:lang w:val="de-DE"/>
        </w:rPr>
        <w:t>hS. Cao Thị Nhâm</w:t>
      </w:r>
    </w:p>
    <w:p w14:paraId="2FC64163" w14:textId="77777777" w:rsidR="00AD3481" w:rsidRDefault="00AD3481" w:rsidP="00DE1E56">
      <w:pPr>
        <w:spacing w:line="276" w:lineRule="auto"/>
        <w:ind w:firstLine="4395"/>
        <w:rPr>
          <w:sz w:val="28"/>
          <w:szCs w:val="28"/>
        </w:rPr>
      </w:pPr>
      <w:r>
        <w:rPr>
          <w:sz w:val="26"/>
          <w:szCs w:val="26"/>
          <w:lang w:val="de-DE"/>
        </w:rPr>
        <w:t xml:space="preserve">Mentor: Anh Trần Quân – </w:t>
      </w:r>
      <w:r>
        <w:rPr>
          <w:sz w:val="28"/>
          <w:szCs w:val="28"/>
        </w:rPr>
        <w:t xml:space="preserve">Trưởng bộ   </w:t>
      </w:r>
    </w:p>
    <w:p w14:paraId="27B14742" w14:textId="489C506D" w:rsidR="00AD3481" w:rsidRPr="00F16A14" w:rsidRDefault="00AD3481" w:rsidP="00DE1E56">
      <w:pPr>
        <w:spacing w:line="276" w:lineRule="auto"/>
        <w:ind w:firstLine="4395"/>
        <w:rPr>
          <w:bCs/>
          <w:sz w:val="26"/>
          <w:szCs w:val="26"/>
          <w:lang w:val="de-DE"/>
        </w:rPr>
      </w:pPr>
      <w:r>
        <w:rPr>
          <w:sz w:val="28"/>
          <w:szCs w:val="28"/>
        </w:rPr>
        <w:t>phận công nghệ thông tin</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674D3E0B" w14:textId="4D750D11" w:rsidR="00C070C3" w:rsidRPr="00F16A14" w:rsidRDefault="00D90EB7" w:rsidP="00E41083">
      <w:pPr>
        <w:jc w:val="center"/>
        <w:rPr>
          <w:sz w:val="26"/>
          <w:szCs w:val="26"/>
          <w:lang w:val="de-DE"/>
        </w:rPr>
      </w:pPr>
      <w:r w:rsidRPr="00F16A14">
        <w:rPr>
          <w:sz w:val="26"/>
          <w:szCs w:val="26"/>
          <w:lang w:val="de-DE"/>
        </w:rPr>
        <w:t xml:space="preserve">                                    </w:t>
      </w:r>
    </w:p>
    <w:p w14:paraId="19521AD1" w14:textId="77777777" w:rsidR="00C070C3" w:rsidRPr="00F16A14" w:rsidRDefault="00C070C3" w:rsidP="00C070C3">
      <w:pPr>
        <w:jc w:val="center"/>
        <w:rPr>
          <w:b/>
          <w:i/>
          <w:sz w:val="26"/>
          <w:szCs w:val="26"/>
          <w:lang w:val="de-DE"/>
        </w:rPr>
      </w:pPr>
    </w:p>
    <w:p w14:paraId="7DDB9033" w14:textId="77777777" w:rsidR="0096797E" w:rsidRPr="00F16A14" w:rsidRDefault="0096797E" w:rsidP="00C070C3">
      <w:pPr>
        <w:jc w:val="center"/>
        <w:rPr>
          <w:b/>
          <w:i/>
          <w:sz w:val="26"/>
          <w:szCs w:val="26"/>
          <w:lang w:val="de-DE"/>
        </w:rPr>
      </w:pPr>
    </w:p>
    <w:p w14:paraId="6B37F148" w14:textId="77777777" w:rsidR="0096797E" w:rsidRPr="00F16A14" w:rsidRDefault="0096797E" w:rsidP="00C070C3">
      <w:pPr>
        <w:jc w:val="center"/>
        <w:rPr>
          <w:b/>
          <w:i/>
          <w:sz w:val="26"/>
          <w:szCs w:val="26"/>
          <w:lang w:val="de-DE"/>
        </w:rPr>
      </w:pPr>
    </w:p>
    <w:p w14:paraId="5C3041A1" w14:textId="77777777" w:rsidR="00C070C3" w:rsidRPr="00F16A14" w:rsidRDefault="00C070C3" w:rsidP="00C070C3">
      <w:pPr>
        <w:jc w:val="center"/>
        <w:rPr>
          <w:b/>
          <w:i/>
          <w:sz w:val="26"/>
          <w:szCs w:val="26"/>
          <w:lang w:val="de-DE"/>
        </w:rPr>
      </w:pPr>
    </w:p>
    <w:p w14:paraId="42529BAC" w14:textId="77777777" w:rsidR="00C070C3" w:rsidRPr="00F16A14" w:rsidRDefault="00C070C3" w:rsidP="00C070C3">
      <w:pPr>
        <w:jc w:val="center"/>
        <w:rPr>
          <w:b/>
          <w:i/>
          <w:sz w:val="26"/>
          <w:szCs w:val="26"/>
          <w:lang w:val="de-DE"/>
        </w:rPr>
      </w:pPr>
    </w:p>
    <w:p w14:paraId="762AFBAF" w14:textId="77777777" w:rsidR="00C070C3" w:rsidRPr="00F16A14" w:rsidRDefault="00C070C3" w:rsidP="00C070C3">
      <w:pPr>
        <w:jc w:val="center"/>
        <w:rPr>
          <w:b/>
          <w:i/>
          <w:sz w:val="26"/>
          <w:szCs w:val="26"/>
          <w:lang w:val="de-DE"/>
        </w:rPr>
      </w:pPr>
    </w:p>
    <w:p w14:paraId="5B2ABFA6" w14:textId="77777777" w:rsidR="00342C62" w:rsidRDefault="00342C62" w:rsidP="00C070C3">
      <w:pPr>
        <w:jc w:val="center"/>
        <w:rPr>
          <w:b/>
          <w:i/>
          <w:sz w:val="26"/>
          <w:szCs w:val="26"/>
          <w:lang w:val="de-DE"/>
        </w:rPr>
      </w:pPr>
    </w:p>
    <w:p w14:paraId="1207344D" w14:textId="77777777" w:rsidR="00342C62" w:rsidRDefault="00342C62" w:rsidP="00C070C3">
      <w:pPr>
        <w:jc w:val="center"/>
        <w:rPr>
          <w:b/>
          <w:i/>
          <w:sz w:val="26"/>
          <w:szCs w:val="26"/>
          <w:lang w:val="de-DE"/>
        </w:rPr>
      </w:pPr>
    </w:p>
    <w:p w14:paraId="396E1E27" w14:textId="77777777" w:rsidR="00342C62" w:rsidRDefault="00342C62" w:rsidP="00C070C3">
      <w:pPr>
        <w:jc w:val="center"/>
        <w:rPr>
          <w:b/>
          <w:i/>
          <w:sz w:val="26"/>
          <w:szCs w:val="26"/>
          <w:lang w:val="de-DE"/>
        </w:rPr>
      </w:pPr>
    </w:p>
    <w:p w14:paraId="50879024" w14:textId="77777777" w:rsidR="00342C62" w:rsidRDefault="00342C62" w:rsidP="00C070C3">
      <w:pPr>
        <w:jc w:val="center"/>
        <w:rPr>
          <w:b/>
          <w:i/>
          <w:sz w:val="26"/>
          <w:szCs w:val="26"/>
          <w:lang w:val="de-DE"/>
        </w:rPr>
      </w:pPr>
    </w:p>
    <w:p w14:paraId="7BB183F9" w14:textId="77777777" w:rsidR="00342C62" w:rsidRDefault="00342C62" w:rsidP="00C070C3">
      <w:pPr>
        <w:jc w:val="center"/>
        <w:rPr>
          <w:b/>
          <w:i/>
          <w:sz w:val="26"/>
          <w:szCs w:val="26"/>
          <w:lang w:val="de-DE"/>
        </w:rPr>
      </w:pPr>
    </w:p>
    <w:p w14:paraId="6420F1EC" w14:textId="77777777" w:rsidR="00342C62" w:rsidRDefault="00342C62" w:rsidP="00C070C3">
      <w:pPr>
        <w:jc w:val="center"/>
        <w:rPr>
          <w:b/>
          <w:i/>
          <w:sz w:val="26"/>
          <w:szCs w:val="26"/>
          <w:lang w:val="de-DE"/>
        </w:rPr>
      </w:pPr>
    </w:p>
    <w:p w14:paraId="7598518C" w14:textId="36D511F9" w:rsidR="00D90EB7" w:rsidRPr="00F16A14" w:rsidRDefault="00D90EB7" w:rsidP="00C070C3">
      <w:pPr>
        <w:jc w:val="center"/>
        <w:rPr>
          <w:sz w:val="26"/>
          <w:szCs w:val="26"/>
          <w:lang w:val="de-DE"/>
        </w:rPr>
      </w:pPr>
      <w:r w:rsidRPr="00F16A14">
        <w:rPr>
          <w:b/>
          <w:i/>
          <w:sz w:val="26"/>
          <w:szCs w:val="26"/>
          <w:lang w:val="de-DE"/>
        </w:rPr>
        <w:t xml:space="preserve">Đà Nẵng, </w:t>
      </w:r>
      <w:r w:rsidR="00E05C99" w:rsidRPr="00F16A14">
        <w:rPr>
          <w:b/>
          <w:i/>
          <w:sz w:val="26"/>
          <w:szCs w:val="26"/>
          <w:lang w:val="de-DE"/>
        </w:rPr>
        <w:t>01/202</w:t>
      </w:r>
      <w:r w:rsidR="00AD3481">
        <w:rPr>
          <w:b/>
          <w:i/>
          <w:sz w:val="26"/>
          <w:szCs w:val="26"/>
          <w:lang w:val="de-DE"/>
        </w:rPr>
        <w:t>2</w:t>
      </w:r>
    </w:p>
    <w:p w14:paraId="6F7D503B" w14:textId="77777777" w:rsidR="00623E04" w:rsidRPr="00F16A14" w:rsidRDefault="00623E04" w:rsidP="005B13A5">
      <w:pPr>
        <w:pStyle w:val="Tieude-Camon"/>
        <w:rPr>
          <w:sz w:val="26"/>
          <w:szCs w:val="26"/>
          <w:lang w:val="de-DE"/>
        </w:rPr>
        <w:sectPr w:rsidR="00623E04" w:rsidRPr="00F16A1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6D3FE373" w14:textId="18DA8B74" w:rsidR="00D411D7" w:rsidRPr="00F16A14" w:rsidRDefault="00D411D7" w:rsidP="00701D68">
      <w:pPr>
        <w:pStyle w:val="ListParagraph"/>
        <w:tabs>
          <w:tab w:val="right" w:leader="dot" w:pos="8788"/>
        </w:tabs>
        <w:spacing w:line="480" w:lineRule="auto"/>
        <w:ind w:left="0"/>
        <w:jc w:val="both"/>
        <w:rPr>
          <w:b/>
          <w:bCs/>
          <w:sz w:val="26"/>
          <w:szCs w:val="26"/>
          <w:lang w:val="de-DE"/>
        </w:rPr>
      </w:pPr>
    </w:p>
    <w:p w14:paraId="4705A9FD" w14:textId="77777777" w:rsidR="007900C4" w:rsidRPr="00F16A14" w:rsidRDefault="007900C4" w:rsidP="005B13A5">
      <w:pPr>
        <w:pStyle w:val="TieuDe"/>
        <w:rPr>
          <w:sz w:val="26"/>
          <w:szCs w:val="26"/>
          <w:lang w:val="de-DE"/>
        </w:rPr>
      </w:pPr>
      <w:r w:rsidRPr="00F16A14">
        <w:rPr>
          <w:sz w:val="26"/>
          <w:szCs w:val="26"/>
          <w:lang w:val="de-DE"/>
        </w:rPr>
        <w:t>LỜI CẢM ƠN</w:t>
      </w:r>
    </w:p>
    <w:p w14:paraId="65CB199A" w14:textId="77777777" w:rsidR="00FA0157" w:rsidRPr="00F16A14" w:rsidRDefault="00FA0157" w:rsidP="00FA0157">
      <w:pPr>
        <w:pStyle w:val="Noidung-camon"/>
        <w:jc w:val="center"/>
        <w:rPr>
          <w:b/>
          <w:i w:val="0"/>
          <w:szCs w:val="26"/>
          <w:lang w:val="de-DE"/>
        </w:rPr>
      </w:pPr>
    </w:p>
    <w:p w14:paraId="55A17907" w14:textId="77777777" w:rsidR="00FA0157" w:rsidRPr="00F16A14" w:rsidRDefault="00FA0157" w:rsidP="00FA0157">
      <w:pPr>
        <w:pStyle w:val="Noidung-camon"/>
        <w:jc w:val="center"/>
        <w:rPr>
          <w:b/>
          <w:i w:val="0"/>
          <w:szCs w:val="26"/>
          <w:lang w:val="de-DE"/>
        </w:rPr>
      </w:pPr>
    </w:p>
    <w:p w14:paraId="3CA79F64" w14:textId="77777777" w:rsidR="00FA0157" w:rsidRPr="00F16A14" w:rsidRDefault="00FA0157" w:rsidP="00FA0157">
      <w:pPr>
        <w:pStyle w:val="Noidung-camon"/>
        <w:jc w:val="center"/>
        <w:rPr>
          <w:b/>
          <w:i w:val="0"/>
          <w:szCs w:val="26"/>
          <w:lang w:val="de-DE"/>
        </w:rPr>
      </w:pPr>
    </w:p>
    <w:p w14:paraId="674112C6" w14:textId="4C176D70" w:rsidR="00FA0157" w:rsidRPr="00F16A14" w:rsidRDefault="00FA0157" w:rsidP="00FA0157">
      <w:pPr>
        <w:pStyle w:val="Noidung-camon"/>
        <w:jc w:val="center"/>
        <w:rPr>
          <w:b/>
          <w:i w:val="0"/>
          <w:szCs w:val="26"/>
          <w:lang w:val="de-DE"/>
        </w:rPr>
      </w:pPr>
      <w:r w:rsidRPr="00F16A14">
        <w:rPr>
          <w:b/>
          <w:i w:val="0"/>
          <w:szCs w:val="26"/>
          <w:lang w:val="de-DE"/>
        </w:rPr>
        <w:t xml:space="preserve">                                          Sinh viên</w:t>
      </w:r>
    </w:p>
    <w:p w14:paraId="644B3CAB" w14:textId="13248E07" w:rsidR="00FA0157" w:rsidRPr="00F16A14" w:rsidRDefault="00FA0157" w:rsidP="00FA0157">
      <w:pPr>
        <w:pStyle w:val="Noidung-camon"/>
        <w:jc w:val="center"/>
        <w:rPr>
          <w:b/>
          <w:i w:val="0"/>
          <w:szCs w:val="26"/>
          <w:lang w:val="de-DE"/>
        </w:rPr>
      </w:pPr>
      <w:r w:rsidRPr="00F16A14">
        <w:rPr>
          <w:b/>
          <w:i w:val="0"/>
          <w:szCs w:val="26"/>
          <w:lang w:val="de-DE"/>
        </w:rPr>
        <w:t xml:space="preserve">                                        </w:t>
      </w:r>
    </w:p>
    <w:p w14:paraId="455E75F9" w14:textId="77777777" w:rsidR="009307FB" w:rsidRPr="00F16A14" w:rsidRDefault="00471F22" w:rsidP="00FA0157">
      <w:pPr>
        <w:pStyle w:val="Tieude-Camon"/>
        <w:jc w:val="left"/>
        <w:rPr>
          <w:sz w:val="26"/>
          <w:szCs w:val="26"/>
          <w:lang w:val="de-DE"/>
        </w:rPr>
      </w:pPr>
      <w:r w:rsidRPr="00F16A14">
        <w:rPr>
          <w:sz w:val="26"/>
          <w:szCs w:val="26"/>
          <w:lang w:val="de-DE"/>
        </w:rPr>
        <w:br w:type="page"/>
      </w:r>
    </w:p>
    <w:p w14:paraId="53E0A321" w14:textId="77777777" w:rsidR="007900C4" w:rsidRPr="00F16A14" w:rsidRDefault="007900C4" w:rsidP="005B13A5">
      <w:pPr>
        <w:pStyle w:val="TieuDe"/>
        <w:rPr>
          <w:sz w:val="26"/>
          <w:szCs w:val="26"/>
        </w:rPr>
      </w:pPr>
      <w:r w:rsidRPr="00F16A14">
        <w:rPr>
          <w:sz w:val="26"/>
          <w:szCs w:val="26"/>
        </w:rPr>
        <w:lastRenderedPageBreak/>
        <w:t>LỜI CAM ĐOAN</w:t>
      </w:r>
    </w:p>
    <w:p w14:paraId="6BDF0260" w14:textId="75A68840" w:rsidR="00CC1635" w:rsidRPr="00F16A14" w:rsidRDefault="002A3DA6" w:rsidP="00EE222F">
      <w:pPr>
        <w:spacing w:before="120" w:after="120" w:line="360" w:lineRule="auto"/>
        <w:ind w:right="386" w:firstLine="360"/>
        <w:rPr>
          <w:i/>
          <w:iCs/>
          <w:sz w:val="26"/>
          <w:szCs w:val="26"/>
        </w:rPr>
      </w:pPr>
      <w:r w:rsidRPr="00F16A14">
        <w:rPr>
          <w:i/>
          <w:iCs/>
          <w:sz w:val="26"/>
          <w:szCs w:val="26"/>
        </w:rPr>
        <w:t>Tôi xin cam đoan</w:t>
      </w:r>
      <w:r w:rsidR="001E3C58" w:rsidRPr="00F16A14">
        <w:rPr>
          <w:i/>
          <w:iCs/>
          <w:sz w:val="26"/>
          <w:szCs w:val="26"/>
        </w:rPr>
        <w:t>:</w:t>
      </w:r>
    </w:p>
    <w:p w14:paraId="6843DD8F" w14:textId="77777777" w:rsidR="00CC1635" w:rsidRPr="00F16A14" w:rsidRDefault="00CC1635" w:rsidP="00BD524F">
      <w:pPr>
        <w:ind w:left="720" w:right="387"/>
        <w:rPr>
          <w:i/>
          <w:iCs/>
          <w:sz w:val="26"/>
          <w:szCs w:val="26"/>
        </w:rPr>
      </w:pPr>
    </w:p>
    <w:p w14:paraId="0E97B1D6" w14:textId="77777777" w:rsidR="001C3E0B" w:rsidRPr="00F16A14" w:rsidRDefault="001C3E0B" w:rsidP="00BD524F">
      <w:pPr>
        <w:ind w:left="720" w:right="387"/>
        <w:rPr>
          <w:i/>
          <w:iCs/>
          <w:sz w:val="26"/>
          <w:szCs w:val="26"/>
        </w:rPr>
      </w:pPr>
    </w:p>
    <w:p w14:paraId="6C8E0E05" w14:textId="77777777" w:rsidR="001C3E0B" w:rsidRPr="00F16A14" w:rsidRDefault="001C3E0B" w:rsidP="00BD524F">
      <w:pPr>
        <w:ind w:left="720" w:right="387"/>
        <w:rPr>
          <w:i/>
          <w:iCs/>
          <w:sz w:val="26"/>
          <w:szCs w:val="26"/>
        </w:rPr>
      </w:pPr>
    </w:p>
    <w:p w14:paraId="20BCC743" w14:textId="77777777" w:rsidR="005465F6" w:rsidRPr="00F16A14" w:rsidRDefault="005465F6" w:rsidP="00BD524F">
      <w:pPr>
        <w:ind w:left="720" w:right="387"/>
        <w:rPr>
          <w:i/>
          <w:iCs/>
          <w:sz w:val="26"/>
          <w:szCs w:val="26"/>
        </w:rPr>
      </w:pPr>
    </w:p>
    <w:p w14:paraId="0535091F" w14:textId="77777777" w:rsidR="00CC1635" w:rsidRPr="00F16A14" w:rsidRDefault="0051470E" w:rsidP="0051470E">
      <w:pPr>
        <w:tabs>
          <w:tab w:val="center" w:pos="6237"/>
        </w:tabs>
        <w:rPr>
          <w:i/>
          <w:sz w:val="26"/>
          <w:szCs w:val="26"/>
        </w:rPr>
      </w:pPr>
      <w:r w:rsidRPr="00F16A14">
        <w:rPr>
          <w:sz w:val="26"/>
          <w:szCs w:val="26"/>
        </w:rPr>
        <w:tab/>
      </w:r>
      <w:r w:rsidR="00CC1635" w:rsidRPr="00F16A14">
        <w:rPr>
          <w:i/>
          <w:sz w:val="26"/>
          <w:szCs w:val="26"/>
        </w:rPr>
        <w:t>Sinh viên</w:t>
      </w:r>
      <w:r w:rsidR="009307FB" w:rsidRPr="00F16A14">
        <w:rPr>
          <w:i/>
          <w:sz w:val="26"/>
          <w:szCs w:val="26"/>
        </w:rPr>
        <w:t xml:space="preserve"> thực hiện </w:t>
      </w:r>
    </w:p>
    <w:p w14:paraId="5EAB8B14" w14:textId="77777777" w:rsidR="00E4079E" w:rsidRPr="00F16A14" w:rsidRDefault="00E4079E" w:rsidP="0051470E">
      <w:pPr>
        <w:tabs>
          <w:tab w:val="center" w:pos="6237"/>
        </w:tabs>
        <w:rPr>
          <w:b/>
          <w:sz w:val="26"/>
          <w:szCs w:val="26"/>
        </w:rPr>
      </w:pPr>
    </w:p>
    <w:p w14:paraId="76036D88" w14:textId="77777777" w:rsidR="00E4079E" w:rsidRPr="00F16A14" w:rsidRDefault="00E4079E" w:rsidP="0051470E">
      <w:pPr>
        <w:tabs>
          <w:tab w:val="center" w:pos="6237"/>
        </w:tabs>
        <w:rPr>
          <w:b/>
          <w:sz w:val="26"/>
          <w:szCs w:val="26"/>
        </w:rPr>
      </w:pPr>
    </w:p>
    <w:p w14:paraId="7C8DF07D" w14:textId="77777777" w:rsidR="00E4079E" w:rsidRPr="00F16A14" w:rsidRDefault="00E4079E" w:rsidP="0051470E">
      <w:pPr>
        <w:tabs>
          <w:tab w:val="center" w:pos="6237"/>
        </w:tabs>
        <w:rPr>
          <w:b/>
          <w:sz w:val="26"/>
          <w:szCs w:val="26"/>
        </w:rPr>
      </w:pPr>
    </w:p>
    <w:p w14:paraId="6C4FF5CD" w14:textId="7C694E73" w:rsidR="0051470E" w:rsidRPr="00F16A14" w:rsidRDefault="00FA0157" w:rsidP="0051470E">
      <w:pPr>
        <w:tabs>
          <w:tab w:val="center" w:pos="6237"/>
        </w:tabs>
        <w:rPr>
          <w:b/>
          <w:sz w:val="26"/>
          <w:szCs w:val="26"/>
        </w:rPr>
      </w:pPr>
      <w:r w:rsidRPr="00F16A14">
        <w:rPr>
          <w:b/>
          <w:sz w:val="26"/>
          <w:szCs w:val="26"/>
        </w:rPr>
        <w:tab/>
      </w:r>
    </w:p>
    <w:p w14:paraId="5295A631" w14:textId="77777777" w:rsidR="007900C4" w:rsidRPr="00F16A14" w:rsidRDefault="000767D5" w:rsidP="005B13A5">
      <w:pPr>
        <w:pStyle w:val="TieuDe"/>
        <w:rPr>
          <w:sz w:val="26"/>
          <w:szCs w:val="26"/>
        </w:rPr>
      </w:pPr>
      <w:r w:rsidRPr="00F16A14">
        <w:rPr>
          <w:sz w:val="26"/>
          <w:szCs w:val="26"/>
        </w:rPr>
        <w:br w:type="page"/>
      </w:r>
      <w:r w:rsidR="008E39DD" w:rsidRPr="00F16A14">
        <w:rPr>
          <w:sz w:val="26"/>
          <w:szCs w:val="26"/>
        </w:rPr>
        <w:lastRenderedPageBreak/>
        <w:t>M</w:t>
      </w:r>
      <w:r w:rsidR="007900C4" w:rsidRPr="00F16A14">
        <w:rPr>
          <w:sz w:val="26"/>
          <w:szCs w:val="26"/>
        </w:rPr>
        <w:t>ỤC LỤC</w:t>
      </w:r>
    </w:p>
    <w:p w14:paraId="6EBE074C" w14:textId="77777777" w:rsidR="00083680" w:rsidRDefault="009818DC">
      <w:pPr>
        <w:pStyle w:val="TOC1"/>
        <w:rPr>
          <w:rFonts w:asciiTheme="minorHAnsi" w:eastAsiaTheme="minorEastAsia" w:hAnsiTheme="minorHAnsi" w:cstheme="minorBidi"/>
          <w:b w:val="0"/>
          <w:caps w:val="0"/>
          <w:sz w:val="22"/>
          <w:szCs w:val="22"/>
        </w:rPr>
      </w:pPr>
      <w:r w:rsidRPr="00F16A14">
        <w:rPr>
          <w:szCs w:val="26"/>
        </w:rPr>
        <w:fldChar w:fldCharType="begin"/>
      </w:r>
      <w:r w:rsidRPr="00F16A14">
        <w:rPr>
          <w:szCs w:val="26"/>
        </w:rPr>
        <w:instrText xml:space="preserve"> TOC \o "1-1" \h \z \u \t "Heading 2,2,Heading 3,3,Heading 4,4" </w:instrText>
      </w:r>
      <w:r w:rsidRPr="00F16A14">
        <w:rPr>
          <w:szCs w:val="26"/>
        </w:rPr>
        <w:fldChar w:fldCharType="separate"/>
      </w:r>
      <w:hyperlink w:anchor="_Toc61358850" w:history="1">
        <w:r w:rsidR="00083680" w:rsidRPr="00A21F69">
          <w:rPr>
            <w:rStyle w:val="Hyperlink"/>
          </w:rPr>
          <w:t>MỞ ĐẦU</w:t>
        </w:r>
        <w:r w:rsidR="00083680">
          <w:rPr>
            <w:webHidden/>
          </w:rPr>
          <w:tab/>
        </w:r>
        <w:r w:rsidR="00083680">
          <w:rPr>
            <w:webHidden/>
          </w:rPr>
          <w:fldChar w:fldCharType="begin"/>
        </w:r>
        <w:r w:rsidR="00083680">
          <w:rPr>
            <w:webHidden/>
          </w:rPr>
          <w:instrText xml:space="preserve"> PAGEREF _Toc61358850 \h </w:instrText>
        </w:r>
        <w:r w:rsidR="00083680">
          <w:rPr>
            <w:webHidden/>
          </w:rPr>
        </w:r>
        <w:r w:rsidR="00083680">
          <w:rPr>
            <w:webHidden/>
          </w:rPr>
          <w:fldChar w:fldCharType="separate"/>
        </w:r>
        <w:r w:rsidR="00083680">
          <w:rPr>
            <w:webHidden/>
          </w:rPr>
          <w:t>1</w:t>
        </w:r>
        <w:r w:rsidR="00083680">
          <w:rPr>
            <w:webHidden/>
          </w:rPr>
          <w:fldChar w:fldCharType="end"/>
        </w:r>
      </w:hyperlink>
    </w:p>
    <w:p w14:paraId="0B2ADF28" w14:textId="77777777" w:rsidR="00083680" w:rsidRDefault="008A331F">
      <w:pPr>
        <w:pStyle w:val="TOC2"/>
        <w:rPr>
          <w:rFonts w:asciiTheme="minorHAnsi" w:eastAsiaTheme="minorEastAsia" w:hAnsiTheme="minorHAnsi" w:cstheme="minorBidi"/>
          <w:sz w:val="22"/>
          <w:szCs w:val="22"/>
        </w:rPr>
      </w:pPr>
      <w:hyperlink w:anchor="_Toc61358851" w:history="1">
        <w:r w:rsidR="00083680" w:rsidRPr="00A21F69">
          <w:rPr>
            <w:rStyle w:val="Hyperlink"/>
          </w:rPr>
          <w:t>1.1.</w:t>
        </w:r>
        <w:r w:rsidR="00083680">
          <w:rPr>
            <w:rFonts w:asciiTheme="minorHAnsi" w:eastAsiaTheme="minorEastAsia" w:hAnsiTheme="minorHAnsi" w:cstheme="minorBidi"/>
            <w:sz w:val="22"/>
            <w:szCs w:val="22"/>
          </w:rPr>
          <w:tab/>
        </w:r>
        <w:r w:rsidR="00083680" w:rsidRPr="00A21F69">
          <w:rPr>
            <w:rStyle w:val="Hyperlink"/>
          </w:rPr>
          <w:t>SỰ CẦN THIẾT CỦA ĐỀ TÀI</w:t>
        </w:r>
        <w:r w:rsidR="00083680">
          <w:rPr>
            <w:webHidden/>
          </w:rPr>
          <w:tab/>
        </w:r>
        <w:r w:rsidR="00083680">
          <w:rPr>
            <w:webHidden/>
          </w:rPr>
          <w:fldChar w:fldCharType="begin"/>
        </w:r>
        <w:r w:rsidR="00083680">
          <w:rPr>
            <w:webHidden/>
          </w:rPr>
          <w:instrText xml:space="preserve"> PAGEREF _Toc61358851 \h </w:instrText>
        </w:r>
        <w:r w:rsidR="00083680">
          <w:rPr>
            <w:webHidden/>
          </w:rPr>
        </w:r>
        <w:r w:rsidR="00083680">
          <w:rPr>
            <w:webHidden/>
          </w:rPr>
          <w:fldChar w:fldCharType="separate"/>
        </w:r>
        <w:r w:rsidR="00083680">
          <w:rPr>
            <w:webHidden/>
          </w:rPr>
          <w:t>1</w:t>
        </w:r>
        <w:r w:rsidR="00083680">
          <w:rPr>
            <w:webHidden/>
          </w:rPr>
          <w:fldChar w:fldCharType="end"/>
        </w:r>
      </w:hyperlink>
    </w:p>
    <w:p w14:paraId="06BFAE6B" w14:textId="77777777" w:rsidR="00083680" w:rsidRDefault="008A331F">
      <w:pPr>
        <w:pStyle w:val="TOC2"/>
        <w:rPr>
          <w:rFonts w:asciiTheme="minorHAnsi" w:eastAsiaTheme="minorEastAsia" w:hAnsiTheme="minorHAnsi" w:cstheme="minorBidi"/>
          <w:sz w:val="22"/>
          <w:szCs w:val="22"/>
        </w:rPr>
      </w:pPr>
      <w:hyperlink w:anchor="_Toc61358852" w:history="1">
        <w:r w:rsidR="00083680" w:rsidRPr="00A21F69">
          <w:rPr>
            <w:rStyle w:val="Hyperlink"/>
          </w:rPr>
          <w:t>1.2.</w:t>
        </w:r>
        <w:r w:rsidR="00083680">
          <w:rPr>
            <w:rFonts w:asciiTheme="minorHAnsi" w:eastAsiaTheme="minorEastAsia" w:hAnsiTheme="minorHAnsi" w:cstheme="minorBidi"/>
            <w:sz w:val="22"/>
            <w:szCs w:val="22"/>
          </w:rPr>
          <w:tab/>
        </w:r>
        <w:r w:rsidR="00083680" w:rsidRPr="00A21F69">
          <w:rPr>
            <w:rStyle w:val="Hyperlink"/>
          </w:rPr>
          <w:t>NỘI DUNG CỦA ĐỀ TÀI</w:t>
        </w:r>
        <w:r w:rsidR="00083680">
          <w:rPr>
            <w:webHidden/>
          </w:rPr>
          <w:tab/>
        </w:r>
        <w:r w:rsidR="00083680">
          <w:rPr>
            <w:webHidden/>
          </w:rPr>
          <w:fldChar w:fldCharType="begin"/>
        </w:r>
        <w:r w:rsidR="00083680">
          <w:rPr>
            <w:webHidden/>
          </w:rPr>
          <w:instrText xml:space="preserve"> PAGEREF _Toc61358852 \h </w:instrText>
        </w:r>
        <w:r w:rsidR="00083680">
          <w:rPr>
            <w:webHidden/>
          </w:rPr>
        </w:r>
        <w:r w:rsidR="00083680">
          <w:rPr>
            <w:webHidden/>
          </w:rPr>
          <w:fldChar w:fldCharType="separate"/>
        </w:r>
        <w:r w:rsidR="00083680">
          <w:rPr>
            <w:webHidden/>
          </w:rPr>
          <w:t>1</w:t>
        </w:r>
        <w:r w:rsidR="00083680">
          <w:rPr>
            <w:webHidden/>
          </w:rPr>
          <w:fldChar w:fldCharType="end"/>
        </w:r>
      </w:hyperlink>
    </w:p>
    <w:p w14:paraId="0292EAC8" w14:textId="77777777" w:rsidR="00083680" w:rsidRDefault="008A331F">
      <w:pPr>
        <w:pStyle w:val="TOC2"/>
        <w:rPr>
          <w:rFonts w:asciiTheme="minorHAnsi" w:eastAsiaTheme="minorEastAsia" w:hAnsiTheme="minorHAnsi" w:cstheme="minorBidi"/>
          <w:sz w:val="22"/>
          <w:szCs w:val="22"/>
        </w:rPr>
      </w:pPr>
      <w:hyperlink w:anchor="_Toc61358853" w:history="1">
        <w:r w:rsidR="00083680" w:rsidRPr="00A21F69">
          <w:rPr>
            <w:rStyle w:val="Hyperlink"/>
          </w:rPr>
          <w:t>1.3.</w:t>
        </w:r>
        <w:r w:rsidR="00083680">
          <w:rPr>
            <w:rFonts w:asciiTheme="minorHAnsi" w:eastAsiaTheme="minorEastAsia" w:hAnsiTheme="minorHAnsi" w:cstheme="minorBidi"/>
            <w:sz w:val="22"/>
            <w:szCs w:val="22"/>
          </w:rPr>
          <w:tab/>
        </w:r>
        <w:r w:rsidR="00083680" w:rsidRPr="00A21F69">
          <w:rPr>
            <w:rStyle w:val="Hyperlink"/>
          </w:rPr>
          <w:t>PHƯƠNG PHÁP THỰC HIỆN</w:t>
        </w:r>
        <w:r w:rsidR="00083680">
          <w:rPr>
            <w:webHidden/>
          </w:rPr>
          <w:tab/>
        </w:r>
        <w:r w:rsidR="00083680">
          <w:rPr>
            <w:webHidden/>
          </w:rPr>
          <w:fldChar w:fldCharType="begin"/>
        </w:r>
        <w:r w:rsidR="00083680">
          <w:rPr>
            <w:webHidden/>
          </w:rPr>
          <w:instrText xml:space="preserve"> PAGEREF _Toc61358853 \h </w:instrText>
        </w:r>
        <w:r w:rsidR="00083680">
          <w:rPr>
            <w:webHidden/>
          </w:rPr>
        </w:r>
        <w:r w:rsidR="00083680">
          <w:rPr>
            <w:webHidden/>
          </w:rPr>
          <w:fldChar w:fldCharType="separate"/>
        </w:r>
        <w:r w:rsidR="00083680">
          <w:rPr>
            <w:webHidden/>
          </w:rPr>
          <w:t>1</w:t>
        </w:r>
        <w:r w:rsidR="00083680">
          <w:rPr>
            <w:webHidden/>
          </w:rPr>
          <w:fldChar w:fldCharType="end"/>
        </w:r>
      </w:hyperlink>
    </w:p>
    <w:p w14:paraId="5945BF11" w14:textId="77777777" w:rsidR="00083680" w:rsidRDefault="008A331F">
      <w:pPr>
        <w:pStyle w:val="TOC2"/>
        <w:rPr>
          <w:rFonts w:asciiTheme="minorHAnsi" w:eastAsiaTheme="minorEastAsia" w:hAnsiTheme="minorHAnsi" w:cstheme="minorBidi"/>
          <w:sz w:val="22"/>
          <w:szCs w:val="22"/>
        </w:rPr>
      </w:pPr>
      <w:hyperlink w:anchor="_Toc61358854" w:history="1">
        <w:r w:rsidR="00083680" w:rsidRPr="00A21F69">
          <w:rPr>
            <w:rStyle w:val="Hyperlink"/>
          </w:rPr>
          <w:t>1.4.</w:t>
        </w:r>
        <w:r w:rsidR="00083680">
          <w:rPr>
            <w:rFonts w:asciiTheme="minorHAnsi" w:eastAsiaTheme="minorEastAsia" w:hAnsiTheme="minorHAnsi" w:cstheme="minorBidi"/>
            <w:sz w:val="22"/>
            <w:szCs w:val="22"/>
          </w:rPr>
          <w:tab/>
        </w:r>
        <w:r w:rsidR="00083680" w:rsidRPr="00A21F69">
          <w:rPr>
            <w:rStyle w:val="Hyperlink"/>
          </w:rPr>
          <w:t>BỐ CỤC CỦA BÁO CÁO</w:t>
        </w:r>
        <w:r w:rsidR="00083680">
          <w:rPr>
            <w:webHidden/>
          </w:rPr>
          <w:tab/>
        </w:r>
        <w:r w:rsidR="00083680">
          <w:rPr>
            <w:webHidden/>
          </w:rPr>
          <w:fldChar w:fldCharType="begin"/>
        </w:r>
        <w:r w:rsidR="00083680">
          <w:rPr>
            <w:webHidden/>
          </w:rPr>
          <w:instrText xml:space="preserve"> PAGEREF _Toc61358854 \h </w:instrText>
        </w:r>
        <w:r w:rsidR="00083680">
          <w:rPr>
            <w:webHidden/>
          </w:rPr>
        </w:r>
        <w:r w:rsidR="00083680">
          <w:rPr>
            <w:webHidden/>
          </w:rPr>
          <w:fldChar w:fldCharType="separate"/>
        </w:r>
        <w:r w:rsidR="00083680">
          <w:rPr>
            <w:webHidden/>
          </w:rPr>
          <w:t>1</w:t>
        </w:r>
        <w:r w:rsidR="00083680">
          <w:rPr>
            <w:webHidden/>
          </w:rPr>
          <w:fldChar w:fldCharType="end"/>
        </w:r>
      </w:hyperlink>
    </w:p>
    <w:p w14:paraId="4EA0F1DD" w14:textId="77777777" w:rsidR="00083680" w:rsidRDefault="008A331F">
      <w:pPr>
        <w:pStyle w:val="TOC1"/>
        <w:rPr>
          <w:rFonts w:asciiTheme="minorHAnsi" w:eastAsiaTheme="minorEastAsia" w:hAnsiTheme="minorHAnsi" w:cstheme="minorBidi"/>
          <w:b w:val="0"/>
          <w:caps w:val="0"/>
          <w:sz w:val="22"/>
          <w:szCs w:val="22"/>
        </w:rPr>
      </w:pPr>
      <w:hyperlink w:anchor="_Toc61358856" w:history="1">
        <w:r w:rsidR="00083680" w:rsidRPr="00A21F69">
          <w:rPr>
            <w:rStyle w:val="Hyperlink"/>
          </w:rPr>
          <w:t>Giới thiệu về công ty thực tập</w:t>
        </w:r>
        <w:r w:rsidR="00083680">
          <w:rPr>
            <w:webHidden/>
          </w:rPr>
          <w:tab/>
        </w:r>
        <w:r w:rsidR="00083680">
          <w:rPr>
            <w:webHidden/>
          </w:rPr>
          <w:fldChar w:fldCharType="begin"/>
        </w:r>
        <w:r w:rsidR="00083680">
          <w:rPr>
            <w:webHidden/>
          </w:rPr>
          <w:instrText xml:space="preserve"> PAGEREF _Toc61358856 \h </w:instrText>
        </w:r>
        <w:r w:rsidR="00083680">
          <w:rPr>
            <w:webHidden/>
          </w:rPr>
        </w:r>
        <w:r w:rsidR="00083680">
          <w:rPr>
            <w:webHidden/>
          </w:rPr>
          <w:fldChar w:fldCharType="separate"/>
        </w:r>
        <w:r w:rsidR="00083680">
          <w:rPr>
            <w:webHidden/>
          </w:rPr>
          <w:t>2</w:t>
        </w:r>
        <w:r w:rsidR="00083680">
          <w:rPr>
            <w:webHidden/>
          </w:rPr>
          <w:fldChar w:fldCharType="end"/>
        </w:r>
      </w:hyperlink>
    </w:p>
    <w:p w14:paraId="0F6B7864" w14:textId="77777777" w:rsidR="00083680" w:rsidRDefault="008A331F">
      <w:pPr>
        <w:pStyle w:val="TOC1"/>
        <w:rPr>
          <w:rFonts w:asciiTheme="minorHAnsi" w:eastAsiaTheme="minorEastAsia" w:hAnsiTheme="minorHAnsi" w:cstheme="minorBidi"/>
          <w:b w:val="0"/>
          <w:caps w:val="0"/>
          <w:sz w:val="22"/>
          <w:szCs w:val="22"/>
        </w:rPr>
      </w:pPr>
      <w:hyperlink w:anchor="_Toc61358857" w:history="1">
        <w:r w:rsidR="00083680" w:rsidRPr="00A21F69">
          <w:rPr>
            <w:rStyle w:val="Hyperlink"/>
          </w:rPr>
          <w:t>CƠ SỞ LÝ THUYẾT</w:t>
        </w:r>
        <w:r w:rsidR="00083680">
          <w:rPr>
            <w:webHidden/>
          </w:rPr>
          <w:tab/>
        </w:r>
        <w:r w:rsidR="00083680">
          <w:rPr>
            <w:webHidden/>
          </w:rPr>
          <w:fldChar w:fldCharType="begin"/>
        </w:r>
        <w:r w:rsidR="00083680">
          <w:rPr>
            <w:webHidden/>
          </w:rPr>
          <w:instrText xml:space="preserve"> PAGEREF _Toc61358857 \h </w:instrText>
        </w:r>
        <w:r w:rsidR="00083680">
          <w:rPr>
            <w:webHidden/>
          </w:rPr>
        </w:r>
        <w:r w:rsidR="00083680">
          <w:rPr>
            <w:webHidden/>
          </w:rPr>
          <w:fldChar w:fldCharType="separate"/>
        </w:r>
        <w:r w:rsidR="00083680">
          <w:rPr>
            <w:webHidden/>
          </w:rPr>
          <w:t>3</w:t>
        </w:r>
        <w:r w:rsidR="00083680">
          <w:rPr>
            <w:webHidden/>
          </w:rPr>
          <w:fldChar w:fldCharType="end"/>
        </w:r>
      </w:hyperlink>
    </w:p>
    <w:p w14:paraId="28F64449" w14:textId="77777777" w:rsidR="00083680" w:rsidRDefault="008A331F">
      <w:pPr>
        <w:pStyle w:val="TOC1"/>
        <w:rPr>
          <w:rFonts w:asciiTheme="minorHAnsi" w:eastAsiaTheme="minorEastAsia" w:hAnsiTheme="minorHAnsi" w:cstheme="minorBidi"/>
          <w:b w:val="0"/>
          <w:caps w:val="0"/>
          <w:sz w:val="22"/>
          <w:szCs w:val="22"/>
        </w:rPr>
      </w:pPr>
      <w:hyperlink w:anchor="_Toc61358858" w:history="1">
        <w:r w:rsidR="00083680" w:rsidRPr="00A21F69">
          <w:rPr>
            <w:rStyle w:val="Hyperlink"/>
          </w:rPr>
          <w:t>CÔNG CỤ XXXX</w:t>
        </w:r>
        <w:r w:rsidR="00083680">
          <w:rPr>
            <w:webHidden/>
          </w:rPr>
          <w:tab/>
        </w:r>
        <w:r w:rsidR="00083680">
          <w:rPr>
            <w:webHidden/>
          </w:rPr>
          <w:fldChar w:fldCharType="begin"/>
        </w:r>
        <w:r w:rsidR="00083680">
          <w:rPr>
            <w:webHidden/>
          </w:rPr>
          <w:instrText xml:space="preserve"> PAGEREF _Toc61358858 \h </w:instrText>
        </w:r>
        <w:r w:rsidR="00083680">
          <w:rPr>
            <w:webHidden/>
          </w:rPr>
        </w:r>
        <w:r w:rsidR="00083680">
          <w:rPr>
            <w:webHidden/>
          </w:rPr>
          <w:fldChar w:fldCharType="separate"/>
        </w:r>
        <w:r w:rsidR="00083680">
          <w:rPr>
            <w:webHidden/>
          </w:rPr>
          <w:t>4</w:t>
        </w:r>
        <w:r w:rsidR="00083680">
          <w:rPr>
            <w:webHidden/>
          </w:rPr>
          <w:fldChar w:fldCharType="end"/>
        </w:r>
      </w:hyperlink>
    </w:p>
    <w:p w14:paraId="0AA66197" w14:textId="77777777" w:rsidR="00083680" w:rsidRDefault="008A331F">
      <w:pPr>
        <w:pStyle w:val="TOC1"/>
        <w:rPr>
          <w:rFonts w:asciiTheme="minorHAnsi" w:eastAsiaTheme="minorEastAsia" w:hAnsiTheme="minorHAnsi" w:cstheme="minorBidi"/>
          <w:b w:val="0"/>
          <w:caps w:val="0"/>
          <w:sz w:val="22"/>
          <w:szCs w:val="22"/>
        </w:rPr>
      </w:pPr>
      <w:hyperlink w:anchor="_Toc61358859" w:history="1">
        <w:r w:rsidR="00083680" w:rsidRPr="00A21F69">
          <w:rPr>
            <w:rStyle w:val="Hyperlink"/>
          </w:rPr>
          <w:t>PHÂN TÍCH HỆ THỐNG</w:t>
        </w:r>
        <w:r w:rsidR="00083680">
          <w:rPr>
            <w:webHidden/>
          </w:rPr>
          <w:tab/>
        </w:r>
        <w:r w:rsidR="00083680">
          <w:rPr>
            <w:webHidden/>
          </w:rPr>
          <w:fldChar w:fldCharType="begin"/>
        </w:r>
        <w:r w:rsidR="00083680">
          <w:rPr>
            <w:webHidden/>
          </w:rPr>
          <w:instrText xml:space="preserve"> PAGEREF _Toc61358859 \h </w:instrText>
        </w:r>
        <w:r w:rsidR="00083680">
          <w:rPr>
            <w:webHidden/>
          </w:rPr>
        </w:r>
        <w:r w:rsidR="00083680">
          <w:rPr>
            <w:webHidden/>
          </w:rPr>
          <w:fldChar w:fldCharType="separate"/>
        </w:r>
        <w:r w:rsidR="00083680">
          <w:rPr>
            <w:webHidden/>
          </w:rPr>
          <w:t>5</w:t>
        </w:r>
        <w:r w:rsidR="00083680">
          <w:rPr>
            <w:webHidden/>
          </w:rPr>
          <w:fldChar w:fldCharType="end"/>
        </w:r>
      </w:hyperlink>
    </w:p>
    <w:p w14:paraId="2BFA92C2" w14:textId="77777777" w:rsidR="00083680" w:rsidRDefault="008A331F">
      <w:pPr>
        <w:pStyle w:val="TOC1"/>
        <w:rPr>
          <w:rFonts w:asciiTheme="minorHAnsi" w:eastAsiaTheme="minorEastAsia" w:hAnsiTheme="minorHAnsi" w:cstheme="minorBidi"/>
          <w:b w:val="0"/>
          <w:caps w:val="0"/>
          <w:sz w:val="22"/>
          <w:szCs w:val="22"/>
        </w:rPr>
      </w:pPr>
      <w:hyperlink w:anchor="_Toc61358860" w:history="1">
        <w:r w:rsidR="00083680" w:rsidRPr="00A21F69">
          <w:rPr>
            <w:rStyle w:val="Hyperlink"/>
          </w:rPr>
          <w:t>ABC</w:t>
        </w:r>
        <w:r w:rsidR="00083680">
          <w:rPr>
            <w:webHidden/>
          </w:rPr>
          <w:tab/>
        </w:r>
        <w:r w:rsidR="00083680">
          <w:rPr>
            <w:webHidden/>
          </w:rPr>
          <w:fldChar w:fldCharType="begin"/>
        </w:r>
        <w:r w:rsidR="00083680">
          <w:rPr>
            <w:webHidden/>
          </w:rPr>
          <w:instrText xml:space="preserve"> PAGEREF _Toc61358860 \h </w:instrText>
        </w:r>
        <w:r w:rsidR="00083680">
          <w:rPr>
            <w:webHidden/>
          </w:rPr>
        </w:r>
        <w:r w:rsidR="00083680">
          <w:rPr>
            <w:webHidden/>
          </w:rPr>
          <w:fldChar w:fldCharType="separate"/>
        </w:r>
        <w:r w:rsidR="00083680">
          <w:rPr>
            <w:webHidden/>
          </w:rPr>
          <w:t>6</w:t>
        </w:r>
        <w:r w:rsidR="00083680">
          <w:rPr>
            <w:webHidden/>
          </w:rPr>
          <w:fldChar w:fldCharType="end"/>
        </w:r>
      </w:hyperlink>
    </w:p>
    <w:p w14:paraId="46DCD918" w14:textId="77777777" w:rsidR="00083680" w:rsidRDefault="008A331F">
      <w:pPr>
        <w:pStyle w:val="TOC1"/>
        <w:rPr>
          <w:rFonts w:asciiTheme="minorHAnsi" w:eastAsiaTheme="minorEastAsia" w:hAnsiTheme="minorHAnsi" w:cstheme="minorBidi"/>
          <w:b w:val="0"/>
          <w:caps w:val="0"/>
          <w:sz w:val="22"/>
          <w:szCs w:val="22"/>
        </w:rPr>
      </w:pPr>
      <w:hyperlink w:anchor="_Toc61358861" w:history="1">
        <w:r w:rsidR="00083680" w:rsidRPr="00A21F69">
          <w:rPr>
            <w:rStyle w:val="Hyperlink"/>
          </w:rPr>
          <w:t>TÀI LIỆU THAM KHẢO</w:t>
        </w:r>
        <w:r w:rsidR="00083680">
          <w:rPr>
            <w:webHidden/>
          </w:rPr>
          <w:tab/>
        </w:r>
        <w:r w:rsidR="00083680">
          <w:rPr>
            <w:webHidden/>
          </w:rPr>
          <w:fldChar w:fldCharType="begin"/>
        </w:r>
        <w:r w:rsidR="00083680">
          <w:rPr>
            <w:webHidden/>
          </w:rPr>
          <w:instrText xml:space="preserve"> PAGEREF _Toc61358861 \h </w:instrText>
        </w:r>
        <w:r w:rsidR="00083680">
          <w:rPr>
            <w:webHidden/>
          </w:rPr>
        </w:r>
        <w:r w:rsidR="00083680">
          <w:rPr>
            <w:webHidden/>
          </w:rPr>
          <w:fldChar w:fldCharType="separate"/>
        </w:r>
        <w:r w:rsidR="00083680">
          <w:rPr>
            <w:webHidden/>
          </w:rPr>
          <w:t>7</w:t>
        </w:r>
        <w:r w:rsidR="00083680">
          <w:rPr>
            <w:webHidden/>
          </w:rPr>
          <w:fldChar w:fldCharType="end"/>
        </w:r>
      </w:hyperlink>
    </w:p>
    <w:p w14:paraId="21814589" w14:textId="77777777" w:rsidR="00083680" w:rsidRDefault="008A331F">
      <w:pPr>
        <w:pStyle w:val="TOC1"/>
        <w:rPr>
          <w:rFonts w:asciiTheme="minorHAnsi" w:eastAsiaTheme="minorEastAsia" w:hAnsiTheme="minorHAnsi" w:cstheme="minorBidi"/>
          <w:b w:val="0"/>
          <w:caps w:val="0"/>
          <w:sz w:val="22"/>
          <w:szCs w:val="22"/>
        </w:rPr>
      </w:pPr>
      <w:hyperlink w:anchor="_Toc61358862" w:history="1">
        <w:r w:rsidR="00083680" w:rsidRPr="00A21F69">
          <w:rPr>
            <w:rStyle w:val="Hyperlink"/>
          </w:rPr>
          <w:t>PHỤC LỤC</w:t>
        </w:r>
        <w:r w:rsidR="00083680">
          <w:rPr>
            <w:webHidden/>
          </w:rPr>
          <w:tab/>
        </w:r>
        <w:r w:rsidR="00083680">
          <w:rPr>
            <w:webHidden/>
          </w:rPr>
          <w:fldChar w:fldCharType="begin"/>
        </w:r>
        <w:r w:rsidR="00083680">
          <w:rPr>
            <w:webHidden/>
          </w:rPr>
          <w:instrText xml:space="preserve"> PAGEREF _Toc61358862 \h </w:instrText>
        </w:r>
        <w:r w:rsidR="00083680">
          <w:rPr>
            <w:webHidden/>
          </w:rPr>
        </w:r>
        <w:r w:rsidR="00083680">
          <w:rPr>
            <w:webHidden/>
          </w:rPr>
          <w:fldChar w:fldCharType="separate"/>
        </w:r>
        <w:r w:rsidR="00083680">
          <w:rPr>
            <w:webHidden/>
          </w:rPr>
          <w:t>8</w:t>
        </w:r>
        <w:r w:rsidR="00083680">
          <w:rPr>
            <w:webHidden/>
          </w:rPr>
          <w:fldChar w:fldCharType="end"/>
        </w:r>
      </w:hyperlink>
    </w:p>
    <w:p w14:paraId="1C1BF75B" w14:textId="14FD4B7E" w:rsidR="00591663" w:rsidRPr="00F16A14" w:rsidRDefault="009818DC" w:rsidP="007512EA">
      <w:pPr>
        <w:tabs>
          <w:tab w:val="right" w:leader="dot" w:pos="8730"/>
        </w:tabs>
        <w:rPr>
          <w:sz w:val="26"/>
          <w:szCs w:val="26"/>
        </w:rPr>
        <w:sectPr w:rsidR="00591663" w:rsidRPr="00F16A14" w:rsidSect="001A7E4C">
          <w:footerReference w:type="default" r:id="rId11"/>
          <w:pgSz w:w="11907" w:h="16840" w:code="9"/>
          <w:pgMar w:top="1418" w:right="1134" w:bottom="1418" w:left="1985" w:header="862" w:footer="720" w:gutter="0"/>
          <w:pgNumType w:fmt="lowerRoman" w:start="1"/>
          <w:cols w:space="720"/>
          <w:docGrid w:linePitch="326"/>
        </w:sectPr>
      </w:pPr>
      <w:r w:rsidRPr="00F16A14">
        <w:rPr>
          <w:sz w:val="26"/>
          <w:szCs w:val="26"/>
        </w:rPr>
        <w:fldChar w:fldCharType="end"/>
      </w:r>
    </w:p>
    <w:p w14:paraId="77ED0DC9" w14:textId="77777777" w:rsidR="00591663" w:rsidRPr="00F16A14" w:rsidRDefault="00591663" w:rsidP="00655965">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004D7E32" w:rsidRPr="00F16A14">
        <w:rPr>
          <w:sz w:val="26"/>
          <w:szCs w:val="26"/>
        </w:rPr>
        <w:t>ẢNH</w:t>
      </w:r>
      <w:bookmarkEnd w:id="2"/>
    </w:p>
    <w:p w14:paraId="3D5FC7E8" w14:textId="77777777" w:rsidR="00A4308B" w:rsidRPr="00F16A14" w:rsidRDefault="00A4308B" w:rsidP="00E57006">
      <w:pPr>
        <w:pStyle w:val="Noidung-Doan"/>
        <w:rPr>
          <w:szCs w:val="26"/>
        </w:rPr>
      </w:pPr>
    </w:p>
    <w:p w14:paraId="1E84F124" w14:textId="77777777" w:rsidR="00307EF8" w:rsidRPr="00F16A14" w:rsidRDefault="00307EF8" w:rsidP="00A4308B">
      <w:pPr>
        <w:pStyle w:val="TieuDe"/>
        <w:jc w:val="left"/>
        <w:rPr>
          <w:sz w:val="26"/>
          <w:szCs w:val="26"/>
        </w:rPr>
      </w:pPr>
      <w:bookmarkStart w:id="3" w:name="_Toc355590176"/>
      <w:bookmarkStart w:id="4" w:name="_Toc356485659"/>
    </w:p>
    <w:p w14:paraId="6D23AE18" w14:textId="77777777" w:rsidR="00591663" w:rsidRPr="00F16A14" w:rsidRDefault="00307EF8" w:rsidP="00655965">
      <w:pPr>
        <w:pStyle w:val="TieuDe"/>
        <w:rPr>
          <w:sz w:val="26"/>
          <w:szCs w:val="26"/>
        </w:rPr>
      </w:pPr>
      <w:r w:rsidRPr="00F16A14">
        <w:rPr>
          <w:sz w:val="26"/>
          <w:szCs w:val="26"/>
        </w:rPr>
        <w:br w:type="page"/>
      </w:r>
      <w:r w:rsidR="00591663" w:rsidRPr="00F16A14">
        <w:rPr>
          <w:sz w:val="26"/>
          <w:szCs w:val="26"/>
        </w:rPr>
        <w:lastRenderedPageBreak/>
        <w:t xml:space="preserve">DANH SÁCH </w:t>
      </w:r>
      <w:bookmarkEnd w:id="3"/>
      <w:r w:rsidR="0083120E" w:rsidRPr="00F16A14">
        <w:rPr>
          <w:sz w:val="26"/>
          <w:szCs w:val="26"/>
        </w:rPr>
        <w:t>TỪ VIẾT TẮT</w:t>
      </w:r>
      <w:bookmarkEnd w:id="4"/>
    </w:p>
    <w:p w14:paraId="0CDABB85" w14:textId="77777777" w:rsidR="009A2C34" w:rsidRPr="00F16A14" w:rsidRDefault="009A2C34" w:rsidP="009A2C34">
      <w:pPr>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F16A14" w14:paraId="4E6A81B1" w14:textId="77777777" w:rsidTr="00307EF8">
        <w:trPr>
          <w:trHeight w:val="480"/>
        </w:trPr>
        <w:tc>
          <w:tcPr>
            <w:tcW w:w="1708" w:type="dxa"/>
            <w:vAlign w:val="center"/>
          </w:tcPr>
          <w:p w14:paraId="3E5886E7" w14:textId="77777777" w:rsidR="009A2C34" w:rsidRPr="00F16A14" w:rsidRDefault="009A2C34" w:rsidP="008E39DD">
            <w:pPr>
              <w:jc w:val="center"/>
              <w:rPr>
                <w:b/>
                <w:sz w:val="26"/>
                <w:szCs w:val="26"/>
              </w:rPr>
            </w:pPr>
            <w:r w:rsidRPr="00F16A14">
              <w:rPr>
                <w:b/>
                <w:sz w:val="26"/>
                <w:szCs w:val="26"/>
              </w:rPr>
              <w:t>Từ viết tắt</w:t>
            </w:r>
          </w:p>
        </w:tc>
        <w:tc>
          <w:tcPr>
            <w:tcW w:w="6764" w:type="dxa"/>
            <w:vAlign w:val="center"/>
          </w:tcPr>
          <w:p w14:paraId="653C1E7D" w14:textId="77777777" w:rsidR="009A2C34" w:rsidRPr="00F16A14" w:rsidRDefault="009A2C34" w:rsidP="008E39DD">
            <w:pPr>
              <w:jc w:val="center"/>
              <w:rPr>
                <w:b/>
                <w:sz w:val="26"/>
                <w:szCs w:val="26"/>
              </w:rPr>
            </w:pPr>
            <w:r w:rsidRPr="00F16A14">
              <w:rPr>
                <w:b/>
                <w:sz w:val="26"/>
                <w:szCs w:val="26"/>
              </w:rPr>
              <w:t>Diễn giải</w:t>
            </w:r>
          </w:p>
        </w:tc>
      </w:tr>
      <w:tr w:rsidR="009A2C34" w:rsidRPr="00F16A14" w14:paraId="3FEE954A" w14:textId="77777777" w:rsidTr="00307EF8">
        <w:trPr>
          <w:trHeight w:val="585"/>
        </w:trPr>
        <w:tc>
          <w:tcPr>
            <w:tcW w:w="1708" w:type="dxa"/>
            <w:vAlign w:val="center"/>
          </w:tcPr>
          <w:p w14:paraId="66FE4CCC" w14:textId="4B1222CA" w:rsidR="009A2C34" w:rsidRPr="00F16A14" w:rsidRDefault="009A2C34" w:rsidP="00A26E62">
            <w:pPr>
              <w:jc w:val="both"/>
              <w:rPr>
                <w:sz w:val="26"/>
                <w:szCs w:val="26"/>
              </w:rPr>
            </w:pPr>
          </w:p>
        </w:tc>
        <w:tc>
          <w:tcPr>
            <w:tcW w:w="6764" w:type="dxa"/>
            <w:vAlign w:val="center"/>
          </w:tcPr>
          <w:p w14:paraId="44D524B9" w14:textId="633388C0" w:rsidR="009A2C34" w:rsidRPr="00F16A14" w:rsidRDefault="009A2C34" w:rsidP="00A26E62">
            <w:pPr>
              <w:jc w:val="both"/>
              <w:rPr>
                <w:sz w:val="26"/>
                <w:szCs w:val="26"/>
              </w:rPr>
            </w:pPr>
          </w:p>
        </w:tc>
      </w:tr>
      <w:tr w:rsidR="009A2C34" w:rsidRPr="00F16A14" w14:paraId="39959EC8" w14:textId="77777777" w:rsidTr="00307EF8">
        <w:trPr>
          <w:trHeight w:val="585"/>
        </w:trPr>
        <w:tc>
          <w:tcPr>
            <w:tcW w:w="1708" w:type="dxa"/>
            <w:vAlign w:val="center"/>
          </w:tcPr>
          <w:p w14:paraId="3EE207AF" w14:textId="111823BF" w:rsidR="009A2C34" w:rsidRPr="00F16A14" w:rsidRDefault="009A2C34" w:rsidP="00A26E62">
            <w:pPr>
              <w:jc w:val="both"/>
              <w:rPr>
                <w:sz w:val="26"/>
                <w:szCs w:val="26"/>
              </w:rPr>
            </w:pPr>
          </w:p>
        </w:tc>
        <w:tc>
          <w:tcPr>
            <w:tcW w:w="6764" w:type="dxa"/>
            <w:vAlign w:val="center"/>
          </w:tcPr>
          <w:p w14:paraId="004D8936" w14:textId="11CD6E96" w:rsidR="009A2C34" w:rsidRPr="00F16A14" w:rsidRDefault="009A2C34" w:rsidP="00307EF8">
            <w:pPr>
              <w:jc w:val="both"/>
              <w:rPr>
                <w:sz w:val="26"/>
                <w:szCs w:val="26"/>
              </w:rPr>
            </w:pPr>
          </w:p>
        </w:tc>
      </w:tr>
      <w:tr w:rsidR="009A2C34" w:rsidRPr="00F16A14" w14:paraId="3B091AFB" w14:textId="77777777" w:rsidTr="00307EF8">
        <w:trPr>
          <w:trHeight w:val="585"/>
        </w:trPr>
        <w:tc>
          <w:tcPr>
            <w:tcW w:w="1708" w:type="dxa"/>
            <w:vAlign w:val="center"/>
          </w:tcPr>
          <w:p w14:paraId="3BF9210B" w14:textId="778BA4EB" w:rsidR="009A2C34" w:rsidRPr="00F16A14" w:rsidRDefault="009A2C34" w:rsidP="00A26E62">
            <w:pPr>
              <w:jc w:val="both"/>
              <w:rPr>
                <w:sz w:val="26"/>
                <w:szCs w:val="26"/>
              </w:rPr>
            </w:pPr>
          </w:p>
        </w:tc>
        <w:tc>
          <w:tcPr>
            <w:tcW w:w="6764" w:type="dxa"/>
            <w:vAlign w:val="center"/>
          </w:tcPr>
          <w:p w14:paraId="5F7588AC" w14:textId="66201327" w:rsidR="009A2C34" w:rsidRPr="00F16A14" w:rsidRDefault="009A2C34" w:rsidP="00307EF8">
            <w:pPr>
              <w:jc w:val="both"/>
              <w:rPr>
                <w:sz w:val="26"/>
                <w:szCs w:val="26"/>
              </w:rPr>
            </w:pPr>
          </w:p>
        </w:tc>
      </w:tr>
      <w:tr w:rsidR="009A2C34" w:rsidRPr="00F16A14" w14:paraId="017E3FB7" w14:textId="77777777" w:rsidTr="00307EF8">
        <w:trPr>
          <w:trHeight w:val="585"/>
        </w:trPr>
        <w:tc>
          <w:tcPr>
            <w:tcW w:w="1708" w:type="dxa"/>
            <w:vAlign w:val="center"/>
          </w:tcPr>
          <w:p w14:paraId="675CE99F" w14:textId="729FEE22" w:rsidR="009A2C34" w:rsidRPr="00F16A14" w:rsidRDefault="009A2C34" w:rsidP="00A26E62">
            <w:pPr>
              <w:jc w:val="both"/>
              <w:rPr>
                <w:sz w:val="26"/>
                <w:szCs w:val="26"/>
              </w:rPr>
            </w:pPr>
          </w:p>
        </w:tc>
        <w:tc>
          <w:tcPr>
            <w:tcW w:w="6764" w:type="dxa"/>
            <w:vAlign w:val="center"/>
          </w:tcPr>
          <w:p w14:paraId="727B5BD0" w14:textId="4342BED6" w:rsidR="009A2C34" w:rsidRPr="00F16A14" w:rsidRDefault="009A2C34" w:rsidP="00307EF8">
            <w:pPr>
              <w:jc w:val="both"/>
              <w:rPr>
                <w:sz w:val="26"/>
                <w:szCs w:val="26"/>
              </w:rPr>
            </w:pPr>
          </w:p>
        </w:tc>
      </w:tr>
      <w:tr w:rsidR="009A2C34" w:rsidRPr="00F16A14" w14:paraId="630CA42A" w14:textId="77777777" w:rsidTr="00307EF8">
        <w:trPr>
          <w:trHeight w:val="585"/>
        </w:trPr>
        <w:tc>
          <w:tcPr>
            <w:tcW w:w="1708" w:type="dxa"/>
            <w:vAlign w:val="center"/>
          </w:tcPr>
          <w:p w14:paraId="635EFA6A" w14:textId="414834E4" w:rsidR="009A2C34" w:rsidRPr="00F16A14" w:rsidRDefault="009A2C34" w:rsidP="00A26E62">
            <w:pPr>
              <w:jc w:val="both"/>
              <w:rPr>
                <w:sz w:val="26"/>
                <w:szCs w:val="26"/>
              </w:rPr>
            </w:pPr>
          </w:p>
        </w:tc>
        <w:tc>
          <w:tcPr>
            <w:tcW w:w="6764" w:type="dxa"/>
            <w:vAlign w:val="center"/>
          </w:tcPr>
          <w:p w14:paraId="4DB9916B" w14:textId="7C7F78BF" w:rsidR="009A2C34" w:rsidRPr="00F16A14" w:rsidRDefault="009A2C34" w:rsidP="00307EF8">
            <w:pPr>
              <w:jc w:val="both"/>
              <w:rPr>
                <w:sz w:val="26"/>
                <w:szCs w:val="26"/>
              </w:rPr>
            </w:pPr>
          </w:p>
        </w:tc>
      </w:tr>
    </w:tbl>
    <w:p w14:paraId="7702C77B" w14:textId="77777777" w:rsidR="009A2C34" w:rsidRPr="00F16A14" w:rsidRDefault="009A2C34" w:rsidP="00EE222F">
      <w:pPr>
        <w:rPr>
          <w:sz w:val="26"/>
          <w:szCs w:val="26"/>
        </w:rPr>
      </w:pP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1AE7EC04" w:rsidR="00E94893" w:rsidRPr="006525A4" w:rsidRDefault="002410AE" w:rsidP="00297E69">
      <w:pPr>
        <w:pStyle w:val="Heading1"/>
      </w:pPr>
      <w:bookmarkStart w:id="5" w:name="_Toc355444483"/>
      <w:bookmarkStart w:id="6" w:name="_Toc355447711"/>
      <w:bookmarkStart w:id="7" w:name="_Toc355590177"/>
      <w:bookmarkStart w:id="8" w:name="_Toc356420189"/>
      <w:bookmarkStart w:id="9" w:name="_Toc356485660"/>
      <w:r>
        <w:lastRenderedPageBreak/>
        <w:t xml:space="preserve"> </w:t>
      </w:r>
      <w:r>
        <w:tab/>
      </w:r>
      <w:r>
        <w:tab/>
      </w:r>
      <w:r>
        <w:tab/>
      </w:r>
      <w:bookmarkStart w:id="10" w:name="_Toc61358850"/>
      <w:r w:rsidR="00190E43" w:rsidRPr="006525A4">
        <w:t>MỞ ĐẦU</w:t>
      </w:r>
      <w:bookmarkEnd w:id="5"/>
      <w:bookmarkEnd w:id="6"/>
      <w:bookmarkEnd w:id="7"/>
      <w:bookmarkEnd w:id="8"/>
      <w:bookmarkEnd w:id="9"/>
      <w:bookmarkEnd w:id="10"/>
    </w:p>
    <w:p w14:paraId="7B59BD63" w14:textId="3A55BB54" w:rsidR="006525A4" w:rsidRDefault="006525A4" w:rsidP="005C36C2">
      <w:pPr>
        <w:pStyle w:val="Heading2"/>
      </w:pPr>
      <w:bookmarkStart w:id="11" w:name="_Toc61358851"/>
      <w:r>
        <w:t>SỰ CẦN THIẾT CỦA ĐỀ TÀI</w:t>
      </w:r>
      <w:bookmarkEnd w:id="11"/>
    </w:p>
    <w:p w14:paraId="06005CE3" w14:textId="44E86E2A" w:rsidR="00392DF5" w:rsidRDefault="00392DF5" w:rsidP="008A331F">
      <w:pPr>
        <w:pStyle w:val="Paragraph"/>
        <w:numPr>
          <w:ilvl w:val="0"/>
          <w:numId w:val="5"/>
        </w:numPr>
      </w:pPr>
      <w:r>
        <w:t xml:space="preserve">Quản lí nhóm bệnh nhân </w:t>
      </w:r>
      <w:r w:rsidR="00C95A08">
        <w:t>tiểu đường nói riêng và nhóm bệnh nhân nội tiết nói chung đã khám và đang được chữa trị tại FAMILY. Đẩy mạnh việc khám và điều trị bệnh lý, giúp đơn vị phát triển.</w:t>
      </w:r>
    </w:p>
    <w:p w14:paraId="23D71927" w14:textId="0DA8D38C" w:rsidR="00C95A08" w:rsidRPr="00392DF5" w:rsidRDefault="00C95A08" w:rsidP="008A331F">
      <w:pPr>
        <w:pStyle w:val="Paragraph"/>
        <w:numPr>
          <w:ilvl w:val="0"/>
          <w:numId w:val="5"/>
        </w:numPr>
      </w:pPr>
      <w:r>
        <w:t>Ngoài việc lên pháp đồ điều trị tương ứng với từng bệnh nhân tại viện, bệnh nhân tự động điền được số liệu về đường huyết của mình để bác sĩ tiện theo dõi và kê các đơn thuốc phù hợp.</w:t>
      </w:r>
    </w:p>
    <w:p w14:paraId="00B67970" w14:textId="77777777" w:rsidR="00083680" w:rsidRPr="00083680" w:rsidRDefault="00083680" w:rsidP="00083680">
      <w:pPr>
        <w:pStyle w:val="Paragraph"/>
      </w:pPr>
    </w:p>
    <w:p w14:paraId="6BAC5C93" w14:textId="73936BCA" w:rsidR="003027C2" w:rsidRDefault="009F744A" w:rsidP="005C36C2">
      <w:pPr>
        <w:pStyle w:val="Heading2"/>
      </w:pPr>
      <w:bookmarkStart w:id="12" w:name="_Toc61358852"/>
      <w:r w:rsidRPr="00F16A14">
        <w:t xml:space="preserve">NỘI DUNG CỦA </w:t>
      </w:r>
      <w:r w:rsidR="00083680">
        <w:t>ĐỀ TÀI</w:t>
      </w:r>
      <w:bookmarkEnd w:id="12"/>
    </w:p>
    <w:p w14:paraId="017CCD43" w14:textId="77777777" w:rsidR="00C95A08" w:rsidRPr="00E44FD3" w:rsidRDefault="00C95A08" w:rsidP="008A331F">
      <w:pPr>
        <w:pStyle w:val="ListParagraph"/>
        <w:numPr>
          <w:ilvl w:val="1"/>
          <w:numId w:val="6"/>
        </w:numPr>
        <w:overflowPunct/>
        <w:autoSpaceDE/>
        <w:autoSpaceDN/>
        <w:adjustRightInd/>
        <w:spacing w:after="120" w:line="360" w:lineRule="auto"/>
        <w:ind w:left="1080"/>
        <w:contextualSpacing/>
        <w:jc w:val="both"/>
        <w:textAlignment w:val="auto"/>
        <w:rPr>
          <w:u w:val="single"/>
        </w:rPr>
      </w:pPr>
      <w:r w:rsidRPr="00E44FD3">
        <w:rPr>
          <w:u w:val="single"/>
        </w:rPr>
        <w:t>Thiết lập phần mền quản lý BN</w:t>
      </w:r>
    </w:p>
    <w:p w14:paraId="2BDB40C8" w14:textId="512E9D77" w:rsidR="00C95A08" w:rsidRDefault="00C95A08" w:rsidP="008A331F">
      <w:pPr>
        <w:pStyle w:val="ListParagraph"/>
        <w:numPr>
          <w:ilvl w:val="0"/>
          <w:numId w:val="7"/>
        </w:numPr>
        <w:overflowPunct/>
        <w:autoSpaceDE/>
        <w:autoSpaceDN/>
        <w:adjustRightInd/>
        <w:spacing w:after="120" w:line="360" w:lineRule="auto"/>
        <w:ind w:left="1440"/>
        <w:contextualSpacing/>
        <w:jc w:val="both"/>
        <w:textAlignment w:val="auto"/>
      </w:pPr>
      <w:r>
        <w:t>Quản lý tự động: đưa ra các yêu cầu cấu hình trên phần mền ehealth (báo cáo chi tiết trong kế hoạch triển khai dự án)</w:t>
      </w:r>
      <w:r w:rsidR="00CD2808">
        <w:t>.</w:t>
      </w:r>
    </w:p>
    <w:p w14:paraId="15511067" w14:textId="35C1C616" w:rsidR="00C95A08" w:rsidRDefault="00C95A08" w:rsidP="008A331F">
      <w:pPr>
        <w:pStyle w:val="ListParagraph"/>
        <w:numPr>
          <w:ilvl w:val="0"/>
          <w:numId w:val="7"/>
        </w:numPr>
        <w:overflowPunct/>
        <w:autoSpaceDE/>
        <w:autoSpaceDN/>
        <w:adjustRightInd/>
        <w:spacing w:after="120" w:line="360" w:lineRule="auto"/>
        <w:ind w:left="1440"/>
        <w:contextualSpacing/>
        <w:jc w:val="both"/>
        <w:textAlignment w:val="auto"/>
      </w:pPr>
      <w:r>
        <w:t>Quản lý bán tự động: đưa ra các tình huống cấu hình khác nhau có sự can thiệt của NVYT</w:t>
      </w:r>
      <w:r>
        <w:t xml:space="preserve"> </w:t>
      </w:r>
      <w:r>
        <w:t xml:space="preserve">( </w:t>
      </w:r>
      <w:r w:rsidR="00CD2808">
        <w:t>báo</w:t>
      </w:r>
      <w:r>
        <w:t xml:space="preserve"> cáo chi tiết trong kế hoạch triển khai dự án)</w:t>
      </w:r>
      <w:r w:rsidR="00CD2808">
        <w:t>.</w:t>
      </w:r>
    </w:p>
    <w:p w14:paraId="61EEF2EE" w14:textId="77777777" w:rsidR="00C95A08" w:rsidRPr="00E44FD3" w:rsidRDefault="00C95A08" w:rsidP="00C95A08">
      <w:pPr>
        <w:pStyle w:val="ListParagraph"/>
        <w:spacing w:after="120" w:line="360" w:lineRule="auto"/>
        <w:ind w:left="1080" w:hanging="360"/>
        <w:jc w:val="both"/>
        <w:rPr>
          <w:u w:val="single"/>
        </w:rPr>
      </w:pPr>
      <w:r w:rsidRPr="00E44FD3">
        <w:rPr>
          <w:u w:val="single"/>
        </w:rPr>
        <w:t>2. Thiết lập phần mền quản lý quá trình điều trị</w:t>
      </w:r>
    </w:p>
    <w:p w14:paraId="26EA7CCD" w14:textId="65AD5EF3" w:rsidR="00C95A08" w:rsidRDefault="00C95A08" w:rsidP="008A331F">
      <w:pPr>
        <w:pStyle w:val="ListParagraph"/>
        <w:numPr>
          <w:ilvl w:val="0"/>
          <w:numId w:val="8"/>
        </w:numPr>
        <w:overflowPunct/>
        <w:autoSpaceDE/>
        <w:autoSpaceDN/>
        <w:adjustRightInd/>
        <w:spacing w:after="120" w:line="360" w:lineRule="auto"/>
        <w:ind w:left="1440"/>
        <w:contextualSpacing/>
        <w:jc w:val="both"/>
        <w:textAlignment w:val="auto"/>
      </w:pPr>
      <w:r>
        <w:t>Thống kê các số liệu về đường huyết</w:t>
      </w:r>
    </w:p>
    <w:p w14:paraId="0CC288A9" w14:textId="62C9B3DA" w:rsidR="00C95A08" w:rsidRDefault="00C95A08" w:rsidP="008A331F">
      <w:pPr>
        <w:pStyle w:val="ListParagraph"/>
        <w:numPr>
          <w:ilvl w:val="0"/>
          <w:numId w:val="8"/>
        </w:numPr>
        <w:overflowPunct/>
        <w:autoSpaceDE/>
        <w:autoSpaceDN/>
        <w:adjustRightInd/>
        <w:spacing w:after="120" w:line="360" w:lineRule="auto"/>
        <w:ind w:left="1440"/>
        <w:contextualSpacing/>
        <w:jc w:val="both"/>
        <w:textAlignment w:val="auto"/>
      </w:pPr>
      <w:r>
        <w:t xml:space="preserve">Cách </w:t>
      </w:r>
      <w:r>
        <w:t>đơn</w:t>
      </w:r>
      <w:r>
        <w:t xml:space="preserve"> thuốc các đợt điều trị.</w:t>
      </w:r>
    </w:p>
    <w:p w14:paraId="1E017A1D" w14:textId="77777777" w:rsidR="00C95A08" w:rsidRDefault="00C95A08" w:rsidP="008A331F">
      <w:pPr>
        <w:pStyle w:val="ListParagraph"/>
        <w:numPr>
          <w:ilvl w:val="0"/>
          <w:numId w:val="8"/>
        </w:numPr>
        <w:overflowPunct/>
        <w:autoSpaceDE/>
        <w:autoSpaceDN/>
        <w:adjustRightInd/>
        <w:spacing w:after="120" w:line="360" w:lineRule="auto"/>
        <w:ind w:left="1440"/>
        <w:contextualSpacing/>
        <w:jc w:val="both"/>
        <w:textAlignment w:val="auto"/>
      </w:pPr>
      <w:r>
        <w:t>Đánh giá kết quả điều trị…</w:t>
      </w:r>
    </w:p>
    <w:p w14:paraId="39B65F49" w14:textId="4C1A4546" w:rsidR="00C95A08" w:rsidRPr="00E44FD3" w:rsidRDefault="00C95A08" w:rsidP="00C95A08">
      <w:pPr>
        <w:pStyle w:val="ListParagraph"/>
        <w:spacing w:after="120" w:line="360" w:lineRule="auto"/>
        <w:ind w:left="1080" w:hanging="360"/>
        <w:jc w:val="both"/>
        <w:rPr>
          <w:u w:val="single"/>
        </w:rPr>
      </w:pPr>
      <w:r>
        <w:rPr>
          <w:u w:val="single"/>
        </w:rPr>
        <w:t>3. Phần mềm</w:t>
      </w:r>
      <w:r w:rsidRPr="00E44FD3">
        <w:rPr>
          <w:u w:val="single"/>
        </w:rPr>
        <w:t xml:space="preserve"> hỗ trợ nhắc nhở BN tái khám và điều trị</w:t>
      </w:r>
    </w:p>
    <w:p w14:paraId="64BF536D" w14:textId="77777777" w:rsidR="00083680" w:rsidRPr="00083680" w:rsidRDefault="00083680" w:rsidP="00083680">
      <w:pPr>
        <w:pStyle w:val="Paragraph"/>
      </w:pPr>
    </w:p>
    <w:p w14:paraId="4E6860F2" w14:textId="25ADE4B9" w:rsidR="00683976" w:rsidRDefault="00641326" w:rsidP="005C36C2">
      <w:pPr>
        <w:pStyle w:val="Heading2"/>
      </w:pPr>
      <w:bookmarkStart w:id="13" w:name="_Toc61358853"/>
      <w:r w:rsidRPr="00F16A14">
        <w:t>PHƯƠNG PHÁP THỰC HIỆN</w:t>
      </w:r>
      <w:bookmarkEnd w:id="13"/>
      <w:r w:rsidR="00683976" w:rsidRPr="00F16A14">
        <w:t xml:space="preserve"> </w:t>
      </w:r>
    </w:p>
    <w:p w14:paraId="205C30FF" w14:textId="42632DAB" w:rsidR="00181A6D" w:rsidRDefault="00C95A08" w:rsidP="00C95A08">
      <w:pPr>
        <w:spacing w:line="360" w:lineRule="auto"/>
        <w:ind w:left="720"/>
        <w:rPr>
          <w:sz w:val="26"/>
          <w:szCs w:val="26"/>
        </w:rPr>
      </w:pPr>
      <w:r w:rsidRPr="00C95A08">
        <w:rPr>
          <w:sz w:val="26"/>
          <w:szCs w:val="26"/>
        </w:rPr>
        <w:t xml:space="preserve"> </w:t>
      </w:r>
      <w:r>
        <w:rPr>
          <w:sz w:val="26"/>
          <w:szCs w:val="26"/>
        </w:rPr>
        <w:t xml:space="preserve">       - </w:t>
      </w:r>
      <w:r w:rsidR="00CD2808">
        <w:rPr>
          <w:sz w:val="26"/>
          <w:szCs w:val="26"/>
        </w:rPr>
        <w:t xml:space="preserve">Phân tích và </w:t>
      </w:r>
      <w:r w:rsidR="00631CE1">
        <w:rPr>
          <w:sz w:val="26"/>
          <w:szCs w:val="26"/>
        </w:rPr>
        <w:t>viết mô tả yêu cầu của người sử dụng, cụ thể là bác sĩ chuyên khoa</w:t>
      </w:r>
      <w:r w:rsidR="00CD2808">
        <w:rPr>
          <w:sz w:val="26"/>
          <w:szCs w:val="26"/>
        </w:rPr>
        <w:t xml:space="preserve">. </w:t>
      </w:r>
    </w:p>
    <w:p w14:paraId="0CD7B7FD" w14:textId="778926DC" w:rsidR="00CD2808" w:rsidRPr="00C95A08" w:rsidRDefault="00CD2808" w:rsidP="00C95A08">
      <w:pPr>
        <w:spacing w:line="360" w:lineRule="auto"/>
        <w:ind w:left="720"/>
        <w:rPr>
          <w:sz w:val="26"/>
          <w:szCs w:val="26"/>
        </w:rPr>
      </w:pPr>
      <w:r>
        <w:rPr>
          <w:sz w:val="26"/>
          <w:szCs w:val="26"/>
        </w:rPr>
        <w:t xml:space="preserve">        - Thiết kế </w:t>
      </w:r>
      <w:r w:rsidR="00631CE1">
        <w:rPr>
          <w:sz w:val="26"/>
          <w:szCs w:val="26"/>
        </w:rPr>
        <w:t>dưới dạng tài liệu hóa thông tin.</w:t>
      </w:r>
    </w:p>
    <w:p w14:paraId="00A8D4C9" w14:textId="6FD01A31" w:rsidR="00FA01E8" w:rsidRPr="00F16A14" w:rsidRDefault="00641326" w:rsidP="005C36C2">
      <w:pPr>
        <w:pStyle w:val="Heading2"/>
      </w:pPr>
      <w:bookmarkStart w:id="14" w:name="_Toc61358854"/>
      <w:r w:rsidRPr="00F16A14">
        <w:t xml:space="preserve">BỐ CỤC CỦA </w:t>
      </w:r>
      <w:r w:rsidR="00083680">
        <w:t>BÁO CÁO</w:t>
      </w:r>
      <w:bookmarkEnd w:id="14"/>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505B022A" w14:textId="6FFA3766" w:rsidR="00641326" w:rsidRPr="00297E69" w:rsidRDefault="00641326" w:rsidP="00297E69">
      <w:pPr>
        <w:pStyle w:val="Heading1"/>
      </w:pPr>
      <w:bookmarkStart w:id="15" w:name="_Toc61358855"/>
      <w:r w:rsidRPr="00297E69">
        <w:lastRenderedPageBreak/>
        <w:t xml:space="preserve">GIỚI THIỆU CÔNG TY </w:t>
      </w:r>
      <w:bookmarkEnd w:id="15"/>
      <w:r w:rsidR="00297E69" w:rsidRPr="00297E69">
        <w:t>CỔ PHẦN ĐA KHOA GIA ĐÌNH</w:t>
      </w:r>
    </w:p>
    <w:p w14:paraId="4D15C25D" w14:textId="09DCA761" w:rsidR="00641326" w:rsidRPr="00297E69" w:rsidRDefault="00297E69" w:rsidP="008A331F">
      <w:pPr>
        <w:pStyle w:val="TieuDe"/>
        <w:numPr>
          <w:ilvl w:val="0"/>
          <w:numId w:val="8"/>
        </w:numPr>
        <w:jc w:val="both"/>
        <w:outlineLvl w:val="0"/>
        <w:rPr>
          <w:b w:val="0"/>
          <w:sz w:val="26"/>
          <w:szCs w:val="26"/>
        </w:rPr>
      </w:pPr>
      <w:r w:rsidRPr="00297E69">
        <w:rPr>
          <w:b w:val="0"/>
          <w:color w:val="FF0000"/>
          <w:sz w:val="26"/>
          <w:szCs w:val="26"/>
        </w:rPr>
        <w:t xml:space="preserve">Với tiền thân là Trung tâm Bác Sĩ Gia Đình, </w:t>
      </w:r>
      <w:r w:rsidRPr="00297E69">
        <w:rPr>
          <w:b w:val="0"/>
          <w:color w:val="111111"/>
          <w:sz w:val="26"/>
          <w:szCs w:val="26"/>
          <w:shd w:val="clear" w:color="auto" w:fill="FFFFFF"/>
        </w:rPr>
        <w:t>sau 5 năm hoạt động, Trung tâm Bác sỹ Gia đình Đà Nẵng đã chính thức trở thành Bệnh viện Gia đình.</w:t>
      </w:r>
      <w:r w:rsidRPr="00297E69">
        <w:rPr>
          <w:b w:val="0"/>
          <w:color w:val="222222"/>
          <w:sz w:val="26"/>
          <w:szCs w:val="26"/>
          <w:shd w:val="clear" w:color="auto" w:fill="FFFFFF"/>
        </w:rPr>
        <w:t xml:space="preserve"> </w:t>
      </w:r>
      <w:r w:rsidRPr="00297E69">
        <w:rPr>
          <w:b w:val="0"/>
          <w:color w:val="222222"/>
          <w:sz w:val="26"/>
          <w:szCs w:val="26"/>
          <w:shd w:val="clear" w:color="auto" w:fill="FFFFFF"/>
        </w:rPr>
        <w:t>Cho dù ở một tầm vóc mới to lớn hơn, Famil</w:t>
      </w:r>
      <w:r>
        <w:rPr>
          <w:b w:val="0"/>
          <w:color w:val="222222"/>
          <w:sz w:val="26"/>
          <w:szCs w:val="26"/>
          <w:shd w:val="clear" w:color="auto" w:fill="FFFFFF"/>
        </w:rPr>
        <w:t>y vẫn luôn kiên trì phát triển </w:t>
      </w:r>
      <w:r w:rsidRPr="00297E69">
        <w:rPr>
          <w:b w:val="0"/>
          <w:color w:val="222222"/>
          <w:sz w:val="26"/>
          <w:szCs w:val="26"/>
          <w:shd w:val="clear" w:color="auto" w:fill="FFFFFF"/>
        </w:rPr>
        <w:t>với quan điểm hoạt động </w:t>
      </w:r>
      <w:r w:rsidRPr="00297E69">
        <w:rPr>
          <w:rStyle w:val="Emphasis"/>
          <w:b w:val="0"/>
          <w:bCs w:val="0"/>
          <w:color w:val="222222"/>
          <w:sz w:val="26"/>
          <w:szCs w:val="26"/>
          <w:shd w:val="clear" w:color="auto" w:fill="FFFFFF"/>
        </w:rPr>
        <w:t>“ Uy tín phải được khẳng định qua chất lượng khám chữa bệnh ”</w:t>
      </w:r>
      <w:r w:rsidRPr="00297E69">
        <w:rPr>
          <w:b w:val="0"/>
          <w:color w:val="222222"/>
          <w:sz w:val="26"/>
          <w:szCs w:val="26"/>
          <w:shd w:val="clear" w:color="auto" w:fill="FFFFFF"/>
        </w:rPr>
        <w:t> mà toàn bộ tập thể  cán bộ, nhân viên Y tế của FAMILY đã cùng nhau xây dựng nên từ những viên gạch đầu tiên của Bệnh Viện.</w:t>
      </w:r>
      <w:r w:rsidRPr="00297E69">
        <w:rPr>
          <w:b w:val="0"/>
          <w:color w:val="222222"/>
          <w:sz w:val="26"/>
          <w:szCs w:val="26"/>
          <w:shd w:val="clear" w:color="auto" w:fill="FFFFFF"/>
        </w:rPr>
        <w:t xml:space="preserve"> </w:t>
      </w:r>
      <w:r w:rsidRPr="00297E69">
        <w:rPr>
          <w:b w:val="0"/>
          <w:color w:val="222222"/>
          <w:sz w:val="26"/>
          <w:szCs w:val="26"/>
          <w:shd w:val="clear" w:color="auto" w:fill="FFFFFF"/>
        </w:rPr>
        <w:t xml:space="preserve">Đặc biệt, </w:t>
      </w:r>
      <w:r w:rsidRPr="00297E69">
        <w:rPr>
          <w:b w:val="0"/>
          <w:color w:val="222222"/>
          <w:sz w:val="26"/>
          <w:szCs w:val="26"/>
          <w:shd w:val="clear" w:color="auto" w:fill="FFFFFF"/>
        </w:rPr>
        <w:t xml:space="preserve">FAMILY là bệnh viện tự tin hàng đầu Đà Nẵng là nơi mà </w:t>
      </w:r>
      <w:r>
        <w:rPr>
          <w:b w:val="0"/>
          <w:color w:val="222222"/>
          <w:sz w:val="26"/>
          <w:szCs w:val="26"/>
          <w:shd w:val="clear" w:color="auto" w:fill="FFFFFF"/>
        </w:rPr>
        <w:t>toàn bộ thông tin thân chủ </w:t>
      </w:r>
      <w:r w:rsidRPr="00297E69">
        <w:rPr>
          <w:b w:val="0"/>
          <w:color w:val="222222"/>
          <w:sz w:val="26"/>
          <w:szCs w:val="26"/>
          <w:shd w:val="clear" w:color="auto" w:fill="FFFFFF"/>
        </w:rPr>
        <w:t>đều được nhập  và lưu trữ  vĩnh viễn vào hệ thống hồ sơ bệnh án điện tử . Đây chính là một trong những điểm khác biệt và tiện nghi FAMILY đem đến cho khách hàng của mình.Toàn bộ quá trình và lịch sử khám, điều trị của bạn sẽ luôn là dữ liệu tuyệt mật chỉ dành cho việc hỗ trợ điều trị tại FAMILY hay khi bệnh nhân yêu cầu.</w:t>
      </w:r>
    </w:p>
    <w:p w14:paraId="38ED1718" w14:textId="6AACC6E6" w:rsidR="00440B49" w:rsidRPr="00F16A14" w:rsidRDefault="00911BB2" w:rsidP="00297E69">
      <w:pPr>
        <w:pStyle w:val="Heading1"/>
      </w:pPr>
      <w:bookmarkStart w:id="16" w:name="_Toc61358857"/>
      <w:r w:rsidRPr="00F16A14">
        <w:t>CƠ SỞ LÝ THUYẾT</w:t>
      </w:r>
      <w:bookmarkEnd w:id="16"/>
    </w:p>
    <w:p w14:paraId="6A5F0C7A" w14:textId="77777777" w:rsidR="00641326" w:rsidRPr="00F16A14" w:rsidRDefault="00641326" w:rsidP="00A036D3">
      <w:pPr>
        <w:overflowPunct/>
        <w:autoSpaceDE/>
        <w:autoSpaceDN/>
        <w:adjustRightInd/>
        <w:spacing w:line="360" w:lineRule="auto"/>
        <w:jc w:val="both"/>
        <w:textAlignment w:val="auto"/>
        <w:rPr>
          <w:bCs/>
          <w:sz w:val="26"/>
          <w:szCs w:val="26"/>
        </w:rPr>
      </w:pPr>
      <w:r w:rsidRPr="00F16A14">
        <w:rPr>
          <w:b/>
          <w:bCs/>
          <w:sz w:val="26"/>
          <w:szCs w:val="26"/>
        </w:rPr>
        <w:br w:type="page"/>
      </w:r>
    </w:p>
    <w:p w14:paraId="191E3AA8" w14:textId="0D69126F" w:rsidR="002B694C" w:rsidRPr="00F16A14" w:rsidRDefault="00641326" w:rsidP="00297E69">
      <w:pPr>
        <w:pStyle w:val="Heading1"/>
      </w:pPr>
      <w:bookmarkStart w:id="17" w:name="_Toc61358858"/>
      <w:r w:rsidRPr="00F16A14">
        <w:lastRenderedPageBreak/>
        <w:t xml:space="preserve">CÔNG CỤ </w:t>
      </w:r>
      <w:r w:rsidR="00083680" w:rsidRPr="00083680">
        <w:rPr>
          <w:color w:val="FF0000"/>
        </w:rPr>
        <w:t>XXXX</w:t>
      </w:r>
      <w:bookmarkEnd w:id="17"/>
    </w:p>
    <w:p w14:paraId="75A1D2F4" w14:textId="2B4C810C" w:rsidR="00DB78CD" w:rsidRPr="00F16A14" w:rsidRDefault="00DB78CD">
      <w:pPr>
        <w:overflowPunct/>
        <w:autoSpaceDE/>
        <w:autoSpaceDN/>
        <w:adjustRightInd/>
        <w:textAlignment w:val="auto"/>
        <w:rPr>
          <w:sz w:val="26"/>
          <w:szCs w:val="26"/>
        </w:rPr>
      </w:pPr>
    </w:p>
    <w:p w14:paraId="270453F4" w14:textId="2534859D" w:rsidR="00083680" w:rsidRDefault="00381DB7" w:rsidP="00297E69">
      <w:pPr>
        <w:pStyle w:val="Heading1"/>
      </w:pPr>
      <w:bookmarkStart w:id="18" w:name="_Toc61358859"/>
      <w:r w:rsidRPr="00F16A14">
        <w:t xml:space="preserve">PHÂN TÍCH </w:t>
      </w:r>
      <w:r w:rsidR="00707808" w:rsidRPr="00083680">
        <w:rPr>
          <w:color w:val="FF0000"/>
        </w:rPr>
        <w:t>HỆ THỐNG</w:t>
      </w:r>
      <w:bookmarkEnd w:id="18"/>
    </w:p>
    <w:p w14:paraId="104A2725" w14:textId="5B27900A" w:rsidR="00083680" w:rsidRPr="00083680" w:rsidRDefault="00297E69" w:rsidP="008A331F">
      <w:pPr>
        <w:pStyle w:val="Paragraph"/>
        <w:numPr>
          <w:ilvl w:val="0"/>
          <w:numId w:val="8"/>
        </w:numPr>
        <w:rPr>
          <w:color w:val="FF0000"/>
        </w:rPr>
      </w:pPr>
      <w:r>
        <w:rPr>
          <w:color w:val="FF0000"/>
        </w:rPr>
        <w:t>Chi tiết về hệ thống em đang bàn lại với mentor vì một số lý do bảo mật của hệ thống doanh nghiệp ạ.</w:t>
      </w:r>
      <w:bookmarkStart w:id="19" w:name="_GoBack"/>
      <w:bookmarkEnd w:id="19"/>
    </w:p>
    <w:p w14:paraId="6AF691F4" w14:textId="77777777" w:rsidR="00083680" w:rsidRDefault="00083680">
      <w:pPr>
        <w:overflowPunct/>
        <w:autoSpaceDE/>
        <w:autoSpaceDN/>
        <w:adjustRightInd/>
        <w:textAlignment w:val="auto"/>
        <w:rPr>
          <w:b/>
          <w:spacing w:val="20"/>
          <w:sz w:val="26"/>
          <w:szCs w:val="26"/>
        </w:rPr>
      </w:pPr>
      <w:r>
        <w:rPr>
          <w:sz w:val="26"/>
          <w:szCs w:val="26"/>
        </w:rPr>
        <w:br w:type="page"/>
      </w:r>
    </w:p>
    <w:p w14:paraId="1757FA93" w14:textId="06BE648E" w:rsidR="00083680" w:rsidRDefault="00083680" w:rsidP="00297E69">
      <w:pPr>
        <w:pStyle w:val="Heading1"/>
      </w:pPr>
      <w:bookmarkStart w:id="20" w:name="_Toc61358860"/>
      <w:r>
        <w:lastRenderedPageBreak/>
        <w:t>ABC</w:t>
      </w:r>
      <w:bookmarkEnd w:id="20"/>
    </w:p>
    <w:p w14:paraId="51245E0C" w14:textId="77777777" w:rsidR="00083680" w:rsidRDefault="00083680">
      <w:pPr>
        <w:overflowPunct/>
        <w:autoSpaceDE/>
        <w:autoSpaceDN/>
        <w:adjustRightInd/>
        <w:textAlignment w:val="auto"/>
        <w:rPr>
          <w:b/>
          <w:color w:val="FF0000"/>
          <w:spacing w:val="20"/>
          <w:sz w:val="26"/>
          <w:szCs w:val="26"/>
        </w:rPr>
      </w:pPr>
      <w:r>
        <w:rPr>
          <w:color w:val="FF0000"/>
          <w:sz w:val="26"/>
          <w:szCs w:val="26"/>
        </w:rPr>
        <w:br w:type="page"/>
      </w:r>
    </w:p>
    <w:p w14:paraId="333EAEA3" w14:textId="18DDE9B4" w:rsidR="00083680" w:rsidRDefault="00083680" w:rsidP="00297E69">
      <w:pPr>
        <w:pStyle w:val="Heading1"/>
      </w:pPr>
      <w:bookmarkStart w:id="21" w:name="_Toc61358861"/>
      <w:r>
        <w:lastRenderedPageBreak/>
        <w:t xml:space="preserve">TÀI LIỆU THAM </w:t>
      </w:r>
      <w:r w:rsidRPr="00083680">
        <w:t>KHẢO</w:t>
      </w:r>
      <w:bookmarkEnd w:id="21"/>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297E69">
      <w:pPr>
        <w:pStyle w:val="Heading1"/>
      </w:pPr>
      <w:bookmarkStart w:id="22" w:name="_Toc61358862"/>
      <w:r>
        <w:lastRenderedPageBreak/>
        <w:t>PHỤC LỤC</w:t>
      </w:r>
      <w:bookmarkEnd w:id="22"/>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DCBC2" w14:textId="77777777" w:rsidR="008A331F" w:rsidRDefault="008A331F">
      <w:r>
        <w:separator/>
      </w:r>
    </w:p>
    <w:p w14:paraId="0BAEA001" w14:textId="77777777" w:rsidR="008A331F" w:rsidRDefault="008A331F"/>
    <w:p w14:paraId="453D07A0" w14:textId="77777777" w:rsidR="008A331F" w:rsidRDefault="008A331F"/>
  </w:endnote>
  <w:endnote w:type="continuationSeparator" w:id="0">
    <w:p w14:paraId="142D8D91" w14:textId="77777777" w:rsidR="008A331F" w:rsidRDefault="008A331F">
      <w:r>
        <w:continuationSeparator/>
      </w:r>
    </w:p>
    <w:p w14:paraId="329CBA1C" w14:textId="77777777" w:rsidR="008A331F" w:rsidRDefault="008A331F"/>
    <w:p w14:paraId="419C941F" w14:textId="77777777" w:rsidR="008A331F" w:rsidRDefault="008A3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FD2FBF" w:rsidRDefault="00FD2FBF" w:rsidP="006E05DC">
    <w:pPr>
      <w:pStyle w:val="Footer"/>
    </w:pPr>
  </w:p>
  <w:p w14:paraId="049A4D49" w14:textId="77777777" w:rsidR="00FD2FBF" w:rsidRDefault="00FD2F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FD2FBF" w:rsidRPr="003838DC" w:rsidRDefault="00FD2FBF"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docPartObj>
        <w:docPartGallery w:val="Page Numbers (Bottom of Page)"/>
        <w:docPartUnique/>
      </w:docPartObj>
    </w:sdtPr>
    <w:sdtEndPr>
      <w:rPr>
        <w:noProof/>
      </w:rPr>
    </w:sdtEndPr>
    <w:sdtContent>
      <w:p w14:paraId="481111AB" w14:textId="29DD15A8" w:rsidR="00FD2FBF" w:rsidRDefault="00FD2FBF">
        <w:pPr>
          <w:pStyle w:val="Footer"/>
          <w:jc w:val="center"/>
        </w:pPr>
        <w:r>
          <w:fldChar w:fldCharType="begin"/>
        </w:r>
        <w:r>
          <w:instrText xml:space="preserve"> PAGE   \* MERGEFORMAT </w:instrText>
        </w:r>
        <w:r>
          <w:fldChar w:fldCharType="separate"/>
        </w:r>
        <w:r w:rsidR="00297E69">
          <w:rPr>
            <w:noProof/>
          </w:rPr>
          <w:t>3</w:t>
        </w:r>
        <w:r>
          <w:rPr>
            <w:noProof/>
          </w:rPr>
          <w:fldChar w:fldCharType="end"/>
        </w:r>
      </w:p>
    </w:sdtContent>
  </w:sdt>
  <w:p w14:paraId="51DFB7AB" w14:textId="77777777" w:rsidR="00FD2FBF" w:rsidRDefault="00FD2F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68274" w14:textId="77777777" w:rsidR="008A331F" w:rsidRDefault="008A331F">
      <w:r>
        <w:separator/>
      </w:r>
    </w:p>
    <w:p w14:paraId="32E794ED" w14:textId="77777777" w:rsidR="008A331F" w:rsidRDefault="008A331F"/>
    <w:p w14:paraId="79491A71" w14:textId="77777777" w:rsidR="008A331F" w:rsidRDefault="008A331F"/>
  </w:footnote>
  <w:footnote w:type="continuationSeparator" w:id="0">
    <w:p w14:paraId="7CDD0564" w14:textId="77777777" w:rsidR="008A331F" w:rsidRDefault="008A331F">
      <w:r>
        <w:continuationSeparator/>
      </w:r>
    </w:p>
    <w:p w14:paraId="4624D0C1" w14:textId="77777777" w:rsidR="008A331F" w:rsidRDefault="008A331F"/>
    <w:p w14:paraId="0D6946AC" w14:textId="77777777" w:rsidR="008A331F" w:rsidRDefault="008A331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0237D66"/>
    <w:multiLevelType w:val="hybridMultilevel"/>
    <w:tmpl w:val="AFBA09D8"/>
    <w:lvl w:ilvl="0" w:tplc="B584187C">
      <w:start w:val="1"/>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B2B7210"/>
    <w:multiLevelType w:val="hybridMultilevel"/>
    <w:tmpl w:val="48F65386"/>
    <w:lvl w:ilvl="0" w:tplc="DE66A9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76852"/>
    <w:multiLevelType w:val="hybridMultilevel"/>
    <w:tmpl w:val="6BFE77A4"/>
    <w:lvl w:ilvl="0" w:tplc="235E4D0A">
      <w:start w:val="1"/>
      <w:numFmt w:val="upperRoman"/>
      <w:lvlText w:val="%1."/>
      <w:lvlJc w:val="left"/>
      <w:pPr>
        <w:ind w:left="1080" w:hanging="720"/>
      </w:pPr>
      <w:rPr>
        <w:rFonts w:hint="default"/>
      </w:rPr>
    </w:lvl>
    <w:lvl w:ilvl="1" w:tplc="736EC6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669D3"/>
    <w:multiLevelType w:val="hybridMultilevel"/>
    <w:tmpl w:val="177C5272"/>
    <w:lvl w:ilvl="0" w:tplc="DE66A98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97E69"/>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2D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73F"/>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0B3"/>
    <w:rsid w:val="0063054D"/>
    <w:rsid w:val="00631AB1"/>
    <w:rsid w:val="00631CE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31F"/>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3481"/>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490"/>
    <w:rsid w:val="00BB6B9D"/>
    <w:rsid w:val="00BB7707"/>
    <w:rsid w:val="00BB78A8"/>
    <w:rsid w:val="00BB7EC1"/>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5A08"/>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1D25"/>
    <w:rsid w:val="00CD2808"/>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CEA"/>
    <w:rsid w:val="00D440E9"/>
    <w:rsid w:val="00D44595"/>
    <w:rsid w:val="00D4513D"/>
    <w:rsid w:val="00D45AED"/>
    <w:rsid w:val="00D500B6"/>
    <w:rsid w:val="00D5112D"/>
    <w:rsid w:val="00D52CAD"/>
    <w:rsid w:val="00D53663"/>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851D7913-413E-48C7-A266-D9D08770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297E69"/>
    <w:pPr>
      <w:spacing w:before="360" w:after="120"/>
      <w:outlineLvl w:val="0"/>
    </w:pPr>
    <w:rPr>
      <w:b/>
      <w:color w:val="000000" w:themeColor="text1"/>
      <w:spacing w:val="20"/>
      <w:sz w:val="26"/>
      <w:szCs w:val="26"/>
    </w:rPr>
  </w:style>
  <w:style w:type="paragraph" w:styleId="Heading2">
    <w:name w:val="heading 2"/>
    <w:basedOn w:val="Paragraph"/>
    <w:next w:val="Paragraph"/>
    <w:link w:val="Heading2Char"/>
    <w:autoRedefine/>
    <w:qFormat/>
    <w:rsid w:val="005C36C2"/>
    <w:pPr>
      <w:keepNext/>
      <w:numPr>
        <w:ilvl w:val="1"/>
        <w:numId w:val="1"/>
      </w:numPr>
      <w:spacing w:before="240" w:after="120" w:line="360" w:lineRule="auto"/>
      <w:jc w:val="left"/>
      <w:outlineLvl w:val="1"/>
    </w:pPr>
    <w:rPr>
      <w:b/>
      <w:bCs/>
      <w:sz w:val="26"/>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297E69"/>
    <w:rPr>
      <w:b/>
      <w:color w:val="000000" w:themeColor="text1"/>
      <w:spacing w:val="20"/>
      <w:sz w:val="26"/>
      <w:szCs w:val="26"/>
    </w:rPr>
  </w:style>
  <w:style w:type="character" w:customStyle="1" w:styleId="Heading2Char">
    <w:name w:val="Heading 2 Char"/>
    <w:link w:val="Heading2"/>
    <w:rsid w:val="005C36C2"/>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1"/>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character" w:customStyle="1" w:styleId="ListParagraphChar">
    <w:name w:val="List Paragraph Char"/>
    <w:link w:val="ListParagraph"/>
    <w:uiPriority w:val="1"/>
    <w:locked/>
    <w:rsid w:val="00C95A0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5CDA3E0F-9DCA-40B6-868C-FE83DC4C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95</TotalTime>
  <Pages>13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3937</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This PC</cp:lastModifiedBy>
  <cp:revision>7</cp:revision>
  <cp:lastPrinted>2019-01-07T07:18:00Z</cp:lastPrinted>
  <dcterms:created xsi:type="dcterms:W3CDTF">2021-01-12T08:39:00Z</dcterms:created>
  <dcterms:modified xsi:type="dcterms:W3CDTF">2022-02-24T17:49:00Z</dcterms:modified>
</cp:coreProperties>
</file>